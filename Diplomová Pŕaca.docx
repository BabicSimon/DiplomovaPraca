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7FC8C" w14:textId="77777777" w:rsidR="000830F5" w:rsidRPr="00642CC1" w:rsidRDefault="000830F5" w:rsidP="001517CE">
      <w:pPr>
        <w:pStyle w:val="Obal"/>
      </w:pPr>
      <w:r w:rsidRPr="00642CC1">
        <w:t>SLOVENSK</w:t>
      </w:r>
      <w:r w:rsidR="00642CC1" w:rsidRPr="00642CC1">
        <w:t>Á TECHNICKÁ</w:t>
      </w:r>
      <w:r w:rsidRPr="00642CC1">
        <w:t xml:space="preserve"> UNIVERZITA V BRATISLAVE</w:t>
      </w:r>
    </w:p>
    <w:p w14:paraId="6FD065B7" w14:textId="77777777" w:rsidR="00DB41CC" w:rsidRDefault="000830F5" w:rsidP="001517CE">
      <w:pPr>
        <w:pStyle w:val="Obal"/>
      </w:pPr>
      <w:r w:rsidRPr="00642CC1">
        <w:t>FAKULTA ELEKTROTECHNIKY A</w:t>
      </w:r>
      <w:r w:rsidR="001517CE">
        <w:t> </w:t>
      </w:r>
      <w:r w:rsidRPr="00642CC1">
        <w:t>INFORMATIKY</w:t>
      </w:r>
    </w:p>
    <w:p w14:paraId="28DB1C09" w14:textId="77777777" w:rsidR="001517CE" w:rsidRDefault="001517CE" w:rsidP="00BB1046">
      <w:pPr>
        <w:pStyle w:val="Zakladny"/>
      </w:pPr>
    </w:p>
    <w:p w14:paraId="78CF572A" w14:textId="77777777" w:rsidR="00AD3CFD" w:rsidRDefault="00AD3CFD" w:rsidP="00BB1046">
      <w:pPr>
        <w:pStyle w:val="Zakladny"/>
      </w:pPr>
    </w:p>
    <w:p w14:paraId="454FD48D" w14:textId="651BB283" w:rsidR="001D6977" w:rsidRDefault="009456BB" w:rsidP="00BB1046">
      <w:pPr>
        <w:pStyle w:val="Zakladny"/>
      </w:pPr>
      <w:r>
        <w:rPr>
          <w:noProof/>
          <w:lang w:eastAsia="sk-SK"/>
        </w:rPr>
        <w:pict w14:anchorId="69E996B7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0;text-align:left;margin-left:2360.7pt;margin-top:298.55pt;width:439.05pt;height:1in;z-index:251659264;visibility:visible;mso-wrap-distance-top:3.6pt;mso-wrap-distance-bottom:3.6pt;mso-position-horizontal:right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" stroked="f">
            <v:textbox style="mso-next-textbox:#Text Box 2">
              <w:txbxContent>
                <w:sdt>
                  <w:sdtPr>
                    <w:rPr>
                      <w:rStyle w:val="ObalChar"/>
                    </w:rPr>
                    <w:id w:val="-1366355780"/>
                  </w:sdtPr>
                  <w:sdtEndPr>
                    <w:rPr>
                      <w:rStyle w:val="DefaultParagraphFont"/>
                      <w:rFonts w:asciiTheme="minorHAnsi" w:hAnsiTheme="minorHAnsi" w:cstheme="minorBidi"/>
                      <w:b w:val="0"/>
                      <w:caps w:val="0"/>
                      <w:sz w:val="22"/>
                      <w:szCs w:val="22"/>
                    </w:rPr>
                  </w:sdtEndPr>
                  <w:sdtContent>
                    <w:p w14:paraId="37AFA5B8" w14:textId="67A4B010" w:rsidR="00924A77" w:rsidRPr="00A555DC" w:rsidRDefault="001A2E19" w:rsidP="00A555D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32"/>
                          <w:szCs w:val="32"/>
                        </w:rPr>
                      </w:pPr>
                      <w:r w:rsidRPr="001A2E19">
                        <w:rPr>
                          <w:rStyle w:val="ObalChar"/>
                        </w:rPr>
                        <w:t>Vývoj počítačovej hry obsahujúcej umelú inteligenciu</w:t>
                      </w:r>
                    </w:p>
                  </w:sdtContent>
                </w:sdt>
                <w:p w14:paraId="68754EB2" w14:textId="7AE018F9" w:rsidR="00924A77" w:rsidRPr="004B2C4C" w:rsidRDefault="009456BB" w:rsidP="004B2C4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aps/>
                      <w:color w:val="FF0000"/>
                      <w:sz w:val="32"/>
                      <w:szCs w:val="32"/>
                    </w:rPr>
                  </w:pPr>
                  <w:sdt>
                    <w:sdtPr>
                      <w:rPr>
                        <w:rStyle w:val="obal2Char"/>
                      </w:rPr>
                      <w:alias w:val="Typ práce"/>
                      <w:tag w:val="Typ práce"/>
                      <w:id w:val="1081119552"/>
                      <w:dropDownList>
                        <w:listItem w:value="Choose an item."/>
                        <w:listItem w:displayText="Bakalárska práca" w:value="Bakalárska práca"/>
                        <w:listItem w:displayText="Diplomová práca" w:value="Diplomová práca"/>
                      </w:dropDownList>
                    </w:sdtPr>
                    <w:sdtEndPr>
                      <w:rPr>
                        <w:rStyle w:val="DefaultParagraphFont"/>
                        <w:rFonts w:asciiTheme="minorHAnsi" w:hAnsiTheme="minorHAnsi" w:cstheme="minorBidi"/>
                        <w:b w:val="0"/>
                        <w:caps w:val="0"/>
                        <w:sz w:val="22"/>
                        <w:szCs w:val="22"/>
                      </w:rPr>
                    </w:sdtEndPr>
                    <w:sdtContent>
                      <w:r w:rsidR="001A2E19">
                        <w:rPr>
                          <w:rStyle w:val="obal2Char"/>
                        </w:rPr>
                        <w:t>Diplomová práca</w:t>
                      </w:r>
                    </w:sdtContent>
                  </w:sdt>
                </w:p>
              </w:txbxContent>
            </v:textbox>
            <w10:wrap type="square" anchorx="margin" anchory="margin"/>
          </v:shape>
        </w:pict>
      </w:r>
      <w:r w:rsidR="001517CE">
        <w:t>Evidenčné číslo:</w:t>
      </w:r>
      <w:r w:rsidR="00AD3CFD">
        <w:t xml:space="preserve"> </w:t>
      </w:r>
      <w:sdt>
        <w:sdtPr>
          <w:rPr>
            <w:rStyle w:val="ZakladnyChar"/>
          </w:rPr>
          <w:id w:val="-63804806"/>
          <w:placeholder>
            <w:docPart w:val="CE02110914A44EE6B01E8C0B66E30BD3"/>
          </w:placeholder>
        </w:sdtPr>
        <w:sdtEndPr>
          <w:rPr>
            <w:rStyle w:val="DefaultParagraphFont"/>
          </w:rPr>
        </w:sdtEndPr>
        <w:sdtContent>
          <w:r w:rsidR="001A2E19">
            <w:rPr>
              <w:rFonts w:ascii="Verdana" w:hAnsi="Verdana"/>
              <w:color w:val="333333"/>
              <w:sz w:val="19"/>
              <w:szCs w:val="19"/>
              <w:shd w:val="clear" w:color="auto" w:fill="FFFFFF"/>
            </w:rPr>
            <w:t>FEI-5384-92242</w:t>
          </w:r>
        </w:sdtContent>
      </w:sdt>
    </w:p>
    <w:p w14:paraId="229A0D73" w14:textId="77777777" w:rsidR="001D6977" w:rsidRPr="001D6977" w:rsidRDefault="001D6977" w:rsidP="001D6977"/>
    <w:p w14:paraId="0B02C1A8" w14:textId="77777777" w:rsidR="001D6977" w:rsidRPr="001D6977" w:rsidRDefault="001D6977" w:rsidP="001D6977"/>
    <w:p w14:paraId="03CC0B73" w14:textId="77777777" w:rsidR="001D6977" w:rsidRPr="001D6977" w:rsidRDefault="001D6977" w:rsidP="001D6977"/>
    <w:p w14:paraId="45DFDDD8" w14:textId="77777777" w:rsidR="001D6977" w:rsidRPr="001D6977" w:rsidRDefault="001D6977" w:rsidP="001D6977"/>
    <w:p w14:paraId="384E819C" w14:textId="77777777" w:rsidR="001D6977" w:rsidRPr="001D6977" w:rsidRDefault="001D6977" w:rsidP="001D6977"/>
    <w:p w14:paraId="36CF04DB" w14:textId="77777777" w:rsidR="001D6977" w:rsidRPr="001D6977" w:rsidRDefault="001D6977" w:rsidP="001D6977"/>
    <w:p w14:paraId="3EFA0E77" w14:textId="77777777" w:rsidR="001D6977" w:rsidRPr="001D6977" w:rsidRDefault="001D6977" w:rsidP="001D6977"/>
    <w:p w14:paraId="1A09BAF5" w14:textId="77777777" w:rsidR="001D6977" w:rsidRPr="001D6977" w:rsidRDefault="001D6977" w:rsidP="001D6977"/>
    <w:p w14:paraId="025606AD" w14:textId="77777777" w:rsidR="001D6977" w:rsidRPr="001D6977" w:rsidRDefault="001D6977" w:rsidP="001D6977"/>
    <w:p w14:paraId="394ABAC5" w14:textId="77777777" w:rsidR="001D6977" w:rsidRPr="001D6977" w:rsidRDefault="001D6977" w:rsidP="001D6977"/>
    <w:p w14:paraId="02EBD996" w14:textId="77777777" w:rsidR="001D6977" w:rsidRPr="001D6977" w:rsidRDefault="001D6977" w:rsidP="001D6977"/>
    <w:p w14:paraId="2D06F495" w14:textId="77777777" w:rsidR="001D6977" w:rsidRPr="001D6977" w:rsidRDefault="001D6977" w:rsidP="001D6977"/>
    <w:p w14:paraId="7EE1CE98" w14:textId="77777777" w:rsidR="001D6977" w:rsidRPr="001D6977" w:rsidRDefault="001D6977" w:rsidP="001D6977"/>
    <w:p w14:paraId="37BFA597" w14:textId="77777777" w:rsidR="001D6977" w:rsidRDefault="001D6977" w:rsidP="001D6977">
      <w:pPr>
        <w:tabs>
          <w:tab w:val="left" w:pos="3489"/>
        </w:tabs>
        <w:sectPr w:rsidR="001D6977" w:rsidSect="00642CC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701" w:right="1418" w:bottom="1701" w:left="1701" w:header="709" w:footer="709" w:gutter="0"/>
          <w:cols w:space="708"/>
          <w:docGrid w:linePitch="360"/>
        </w:sectPr>
      </w:pPr>
      <w:r>
        <w:tab/>
      </w:r>
    </w:p>
    <w:p w14:paraId="4E405BCF" w14:textId="77777777" w:rsidR="001D6977" w:rsidRPr="00642CC1" w:rsidRDefault="001D6977" w:rsidP="001D6977">
      <w:pPr>
        <w:pStyle w:val="Obal"/>
      </w:pPr>
      <w:r w:rsidRPr="00642CC1">
        <w:lastRenderedPageBreak/>
        <w:t>SLOVENSKÁ TECHNICKÁ UNIVERZITA V BRATISLAVE</w:t>
      </w:r>
    </w:p>
    <w:p w14:paraId="160EF8C2" w14:textId="77777777" w:rsidR="001D6977" w:rsidRDefault="001D6977" w:rsidP="001D6977">
      <w:pPr>
        <w:pStyle w:val="Obal"/>
      </w:pPr>
      <w:r w:rsidRPr="00642CC1">
        <w:t>FAKULTA ELEKTROTECHNIKY A</w:t>
      </w:r>
      <w:r>
        <w:t> </w:t>
      </w:r>
      <w:r w:rsidRPr="00642CC1">
        <w:t>INFORMATIKY</w:t>
      </w:r>
    </w:p>
    <w:p w14:paraId="5769D4CF" w14:textId="77777777" w:rsidR="001D6977" w:rsidRDefault="001D6977" w:rsidP="00BB1046">
      <w:pPr>
        <w:pStyle w:val="Zakladny"/>
      </w:pPr>
    </w:p>
    <w:p w14:paraId="1215FB18" w14:textId="77777777" w:rsidR="001D6977" w:rsidRDefault="001D6977" w:rsidP="00BB1046">
      <w:pPr>
        <w:pStyle w:val="Zakladny"/>
      </w:pPr>
    </w:p>
    <w:p w14:paraId="704E7ECA" w14:textId="14375CD0" w:rsidR="001D6977" w:rsidRDefault="009456BB" w:rsidP="00BB1046">
      <w:pPr>
        <w:pStyle w:val="Zakladny"/>
      </w:pPr>
      <w:r>
        <w:rPr>
          <w:noProof/>
          <w:lang w:eastAsia="sk-SK"/>
        </w:rPr>
        <w:pict w14:anchorId="4147CA8A">
          <v:shape id="_x0000_s2051" type="#_x0000_t202" style="position:absolute;left:0;text-align:left;margin-left:2360.7pt;margin-top:298.55pt;width:439.05pt;height:1in;z-index:251661312;visibility:visible;mso-wrap-distance-top:3.6pt;mso-wrap-distance-bottom:3.6pt;mso-position-horizontal:right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" stroked="f">
            <v:textbox style="mso-next-textbox:#_x0000_s2051">
              <w:txbxContent>
                <w:sdt>
                  <w:sdtPr>
                    <w:rPr>
                      <w:rStyle w:val="ObalChar"/>
                    </w:rPr>
                    <w:id w:val="1910109818"/>
                  </w:sdtPr>
                  <w:sdtEndPr>
                    <w:rPr>
                      <w:rStyle w:val="DefaultParagraphFont"/>
                      <w:rFonts w:asciiTheme="minorHAnsi" w:hAnsiTheme="minorHAnsi" w:cstheme="minorBidi"/>
                      <w:b w:val="0"/>
                      <w:caps w:val="0"/>
                      <w:sz w:val="22"/>
                      <w:szCs w:val="22"/>
                    </w:rPr>
                  </w:sdtEndPr>
                  <w:sdtContent>
                    <w:p w14:paraId="29B39425" w14:textId="54C2F6FF" w:rsidR="00924A77" w:rsidRPr="00A555DC" w:rsidRDefault="001A2E19" w:rsidP="001D697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32"/>
                          <w:szCs w:val="32"/>
                        </w:rPr>
                      </w:pPr>
                      <w:r w:rsidRPr="001A2E19">
                        <w:rPr>
                          <w:rStyle w:val="ObalChar"/>
                        </w:rPr>
                        <w:t>Vývoj počítačovej hry obsahujúcej umelú inteligenciu</w:t>
                      </w:r>
                    </w:p>
                  </w:sdtContent>
                </w:sdt>
                <w:p w14:paraId="69471F8A" w14:textId="3C94D1BC" w:rsidR="00924A77" w:rsidRPr="004B2C4C" w:rsidRDefault="009456BB" w:rsidP="001D697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aps/>
                      <w:color w:val="FF0000"/>
                      <w:sz w:val="32"/>
                      <w:szCs w:val="32"/>
                    </w:rPr>
                  </w:pPr>
                  <w:sdt>
                    <w:sdtPr>
                      <w:rPr>
                        <w:rStyle w:val="obal2Char"/>
                      </w:rPr>
                      <w:alias w:val="Typ práce"/>
                      <w:tag w:val="Typ práce"/>
                      <w:id w:val="527764034"/>
                      <w:dropDownList>
                        <w:listItem w:value="Choose an item."/>
                        <w:listItem w:displayText="Bakalárska práca" w:value="Bakalárska práca"/>
                        <w:listItem w:displayText="Diplomová práca" w:value="Diplomová práca"/>
                      </w:dropDownList>
                    </w:sdtPr>
                    <w:sdtEndPr>
                      <w:rPr>
                        <w:rStyle w:val="DefaultParagraphFont"/>
                        <w:rFonts w:asciiTheme="minorHAnsi" w:hAnsiTheme="minorHAnsi" w:cstheme="minorBidi"/>
                        <w:b w:val="0"/>
                        <w:caps w:val="0"/>
                        <w:sz w:val="22"/>
                        <w:szCs w:val="22"/>
                      </w:rPr>
                    </w:sdtEndPr>
                    <w:sdtContent>
                      <w:r w:rsidR="001A2E19">
                        <w:rPr>
                          <w:rStyle w:val="obal2Char"/>
                        </w:rPr>
                        <w:t>Diplomová práca</w:t>
                      </w:r>
                    </w:sdtContent>
                  </w:sdt>
                </w:p>
              </w:txbxContent>
            </v:textbox>
            <w10:wrap type="square" anchorx="margin" anchory="margin"/>
          </v:shape>
        </w:pict>
      </w:r>
      <w:r w:rsidR="001D6977">
        <w:t xml:space="preserve">Evidenčné číslo: </w:t>
      </w:r>
      <w:sdt>
        <w:sdtPr>
          <w:rPr>
            <w:rStyle w:val="ZakladnyChar"/>
          </w:rPr>
          <w:id w:val="-434131631"/>
          <w:placeholder>
            <w:docPart w:val="F912BC53C31F4404B7AD954107A92CFC"/>
          </w:placeholder>
        </w:sdtPr>
        <w:sdtEndPr>
          <w:rPr>
            <w:rStyle w:val="DefaultParagraphFont"/>
          </w:rPr>
        </w:sdtEndPr>
        <w:sdtContent>
          <w:r w:rsidR="001A2E19">
            <w:rPr>
              <w:rFonts w:ascii="Verdana" w:hAnsi="Verdana"/>
              <w:color w:val="333333"/>
              <w:sz w:val="19"/>
              <w:szCs w:val="19"/>
              <w:shd w:val="clear" w:color="auto" w:fill="FFFFFF"/>
            </w:rPr>
            <w:t>FEI-5384-92242</w:t>
          </w:r>
        </w:sdtContent>
      </w:sdt>
    </w:p>
    <w:p w14:paraId="0E62F8A2" w14:textId="77777777" w:rsidR="001D6977" w:rsidRPr="001D6977" w:rsidRDefault="001D6977" w:rsidP="001D6977"/>
    <w:p w14:paraId="05E90C0A" w14:textId="77777777" w:rsidR="001D6977" w:rsidRPr="001D6977" w:rsidRDefault="001D6977" w:rsidP="001D6977"/>
    <w:p w14:paraId="587F7D0D" w14:textId="77777777" w:rsidR="001D6977" w:rsidRPr="001D6977" w:rsidRDefault="001D6977" w:rsidP="001D6977"/>
    <w:p w14:paraId="2DED3603" w14:textId="77777777" w:rsidR="001D6977" w:rsidRPr="001D6977" w:rsidRDefault="001D6977" w:rsidP="001D6977"/>
    <w:p w14:paraId="003DE636" w14:textId="77777777" w:rsidR="001D6977" w:rsidRPr="001D6977" w:rsidRDefault="001D6977" w:rsidP="001D6977"/>
    <w:p w14:paraId="61B56647" w14:textId="77777777" w:rsidR="001D6977" w:rsidRPr="001D6977" w:rsidRDefault="001D6977" w:rsidP="001D6977"/>
    <w:p w14:paraId="0721A8A2" w14:textId="77777777" w:rsidR="001D6977" w:rsidRPr="001D6977" w:rsidRDefault="001D6977" w:rsidP="001D6977"/>
    <w:p w14:paraId="314F13DD" w14:textId="77777777" w:rsidR="001D6977" w:rsidRPr="001D6977" w:rsidRDefault="001D6977" w:rsidP="001D6977"/>
    <w:p w14:paraId="41B9C3ED" w14:textId="77777777" w:rsidR="001D6977" w:rsidRPr="001D6977" w:rsidRDefault="001D6977" w:rsidP="001D6977"/>
    <w:p w14:paraId="0E9E2F3F" w14:textId="77777777" w:rsidR="001D6977" w:rsidRPr="001D6977" w:rsidRDefault="001D6977" w:rsidP="001D6977"/>
    <w:p w14:paraId="658736B0" w14:textId="77777777" w:rsidR="001D6977" w:rsidRPr="001D6977" w:rsidRDefault="001D6977" w:rsidP="001D6977"/>
    <w:tbl>
      <w:tblPr>
        <w:tblStyle w:val="TableGrid"/>
        <w:tblpPr w:leftFromText="141" w:rightFromText="141" w:vertAnchor="text" w:horzAnchor="margin" w:tblpY="231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397"/>
        <w:gridCol w:w="5103"/>
      </w:tblGrid>
      <w:tr w:rsidR="0061717F" w:rsidRPr="0061717F" w14:paraId="550A2697" w14:textId="77777777" w:rsidTr="001C4183">
        <w:tc>
          <w:tcPr>
            <w:tcW w:w="3397" w:type="dxa"/>
          </w:tcPr>
          <w:p w14:paraId="0F49DDA0" w14:textId="77777777" w:rsidR="0061717F" w:rsidRPr="0061717F" w:rsidRDefault="009456BB" w:rsidP="00BB1046">
            <w:pPr>
              <w:pStyle w:val="Zakladny"/>
            </w:pPr>
            <w:sdt>
              <w:sdtPr>
                <w:id w:val="-199865357"/>
                <w:lock w:val="sdtContentLocked"/>
                <w:placeholder>
                  <w:docPart w:val="043E07BF003449C6BF745F6709D7E568"/>
                </w:placeholder>
                <w:showingPlcHdr/>
              </w:sdtPr>
              <w:sdtEndPr/>
              <w:sdtContent>
                <w:r w:rsidR="0061717F">
                  <w:t>Študijný program</w:t>
                </w:r>
                <w:r w:rsidR="0061717F" w:rsidRPr="008C3053">
                  <w:rPr>
                    <w:rStyle w:val="PlaceholderText"/>
                  </w:rPr>
                  <w:t xml:space="preserve"> </w:t>
                </w:r>
                <w:r w:rsidR="0061717F">
                  <w:rPr>
                    <w:rStyle w:val="PlaceholderText"/>
                  </w:rPr>
                  <w:t>:</w:t>
                </w:r>
              </w:sdtContent>
            </w:sdt>
          </w:p>
        </w:tc>
        <w:tc>
          <w:tcPr>
            <w:tcW w:w="5103" w:type="dxa"/>
          </w:tcPr>
          <w:p w14:paraId="1FC7F4E1" w14:textId="77777777" w:rsidR="0061717F" w:rsidRPr="0061717F" w:rsidRDefault="009456BB" w:rsidP="00BB1046">
            <w:pPr>
              <w:pStyle w:val="Zakladny"/>
            </w:pPr>
            <w:sdt>
              <w:sdtPr>
                <w:id w:val="-1602716550"/>
                <w:lock w:val="sdtContentLocked"/>
                <w:placeholder>
                  <w:docPart w:val="5206245D3A654FE48FE8FEA83165CBAE"/>
                </w:placeholder>
                <w:showingPlcHdr/>
              </w:sdtPr>
              <w:sdtEndPr/>
              <w:sdtContent>
                <w:r w:rsidR="0061717F" w:rsidRPr="0061717F">
                  <w:t>Aplikovaná informatika</w:t>
                </w:r>
              </w:sdtContent>
            </w:sdt>
          </w:p>
        </w:tc>
      </w:tr>
      <w:tr w:rsidR="0061717F" w:rsidRPr="0061717F" w14:paraId="7E993EEF" w14:textId="77777777" w:rsidTr="001C4183">
        <w:tc>
          <w:tcPr>
            <w:tcW w:w="3397" w:type="dxa"/>
          </w:tcPr>
          <w:p w14:paraId="01775A4F" w14:textId="77777777" w:rsidR="0061717F" w:rsidRPr="0061717F" w:rsidRDefault="009456BB" w:rsidP="00BB1046">
            <w:pPr>
              <w:pStyle w:val="Zakladny"/>
            </w:pPr>
            <w:sdt>
              <w:sdtPr>
                <w:id w:val="-1694068349"/>
                <w:lock w:val="sdtContentLocked"/>
                <w:placeholder>
                  <w:docPart w:val="08B0656333D94856BF616ACB79433B90"/>
                </w:placeholder>
                <w:showingPlcHdr/>
              </w:sdtPr>
              <w:sdtEndPr/>
              <w:sdtContent>
                <w:r w:rsidR="0061717F" w:rsidRPr="0061717F">
                  <w:t>Číslo študijného odboru:</w:t>
                </w:r>
              </w:sdtContent>
            </w:sdt>
          </w:p>
        </w:tc>
        <w:tc>
          <w:tcPr>
            <w:tcW w:w="5103" w:type="dxa"/>
          </w:tcPr>
          <w:p w14:paraId="5AD027F1" w14:textId="77777777" w:rsidR="0061717F" w:rsidRPr="0061717F" w:rsidRDefault="009456BB" w:rsidP="00BB1046">
            <w:pPr>
              <w:pStyle w:val="Zakladny"/>
            </w:pPr>
            <w:sdt>
              <w:sdtPr>
                <w:id w:val="268979638"/>
                <w:lock w:val="sdtContentLocked"/>
                <w:placeholder>
                  <w:docPart w:val="8D0E243219984D2EBED9B77A3CABE250"/>
                </w:placeholder>
                <w:showingPlcHdr/>
              </w:sdtPr>
              <w:sdtEndPr/>
              <w:sdtContent>
                <w:r w:rsidR="0061717F" w:rsidRPr="0061717F">
                  <w:t>2511</w:t>
                </w:r>
              </w:sdtContent>
            </w:sdt>
          </w:p>
        </w:tc>
      </w:tr>
      <w:tr w:rsidR="0061717F" w:rsidRPr="0061717F" w14:paraId="4B1DAE14" w14:textId="77777777" w:rsidTr="001C4183">
        <w:tc>
          <w:tcPr>
            <w:tcW w:w="3397" w:type="dxa"/>
          </w:tcPr>
          <w:p w14:paraId="58106231" w14:textId="77777777" w:rsidR="0061717F" w:rsidRPr="0061717F" w:rsidRDefault="009456BB" w:rsidP="00BB1046">
            <w:pPr>
              <w:pStyle w:val="Zakladny"/>
            </w:pPr>
            <w:sdt>
              <w:sdtPr>
                <w:id w:val="1291793631"/>
                <w:lock w:val="sdtContentLocked"/>
                <w:placeholder>
                  <w:docPart w:val="FAA533ED82384DC6831AC3F28C62FA8B"/>
                </w:placeholder>
                <w:showingPlcHdr/>
              </w:sdtPr>
              <w:sdtEndPr/>
              <w:sdtContent>
                <w:r w:rsidR="0061717F" w:rsidRPr="0061717F">
                  <w:t>Názov študijného odboru:</w:t>
                </w:r>
              </w:sdtContent>
            </w:sdt>
          </w:p>
        </w:tc>
        <w:tc>
          <w:tcPr>
            <w:tcW w:w="5103" w:type="dxa"/>
          </w:tcPr>
          <w:p w14:paraId="0793C5F3" w14:textId="77777777" w:rsidR="0061717F" w:rsidRPr="0061717F" w:rsidRDefault="009456BB" w:rsidP="00BB1046">
            <w:pPr>
              <w:pStyle w:val="Zakladny"/>
            </w:pPr>
            <w:sdt>
              <w:sdtPr>
                <w:id w:val="-1740937123"/>
                <w:lock w:val="sdtContentLocked"/>
                <w:placeholder>
                  <w:docPart w:val="70CC0084AAD64D048307AF5895CB1F11"/>
                </w:placeholder>
                <w:showingPlcHdr/>
              </w:sdtPr>
              <w:sdtEndPr/>
              <w:sdtContent>
                <w:r w:rsidR="0061717F" w:rsidRPr="0061717F">
                  <w:t>9.2.9 Aplikovaná informatika</w:t>
                </w:r>
                <w:r w:rsidR="0061717F" w:rsidRPr="0061717F">
                  <w:rPr>
                    <w:rStyle w:val="PlaceholderText"/>
                  </w:rPr>
                  <w:t xml:space="preserve"> </w:t>
                </w:r>
              </w:sdtContent>
            </w:sdt>
          </w:p>
        </w:tc>
      </w:tr>
      <w:tr w:rsidR="0061717F" w:rsidRPr="0061717F" w14:paraId="75AC9B8B" w14:textId="77777777" w:rsidTr="001C4183">
        <w:tc>
          <w:tcPr>
            <w:tcW w:w="3397" w:type="dxa"/>
          </w:tcPr>
          <w:p w14:paraId="4CAC14F3" w14:textId="77777777" w:rsidR="0061717F" w:rsidRPr="0061717F" w:rsidRDefault="009456BB" w:rsidP="00BB1046">
            <w:pPr>
              <w:pStyle w:val="Zakladny"/>
            </w:pPr>
            <w:sdt>
              <w:sdtPr>
                <w:id w:val="278066194"/>
                <w:lock w:val="sdtContentLocked"/>
                <w:placeholder>
                  <w:docPart w:val="60F786EC5F3649CB8D863D3A977C8BD7"/>
                </w:placeholder>
                <w:showingPlcHdr/>
              </w:sdtPr>
              <w:sdtEndPr/>
              <w:sdtContent>
                <w:r w:rsidR="0061717F" w:rsidRPr="0061717F">
                  <w:t>Školiace pracovisko:</w:t>
                </w:r>
              </w:sdtContent>
            </w:sdt>
          </w:p>
        </w:tc>
        <w:tc>
          <w:tcPr>
            <w:tcW w:w="5103" w:type="dxa"/>
          </w:tcPr>
          <w:p w14:paraId="00AC8666" w14:textId="77777777" w:rsidR="0061717F" w:rsidRPr="0061717F" w:rsidRDefault="009456BB" w:rsidP="00BB1046">
            <w:pPr>
              <w:pStyle w:val="Zakladny"/>
            </w:pPr>
            <w:sdt>
              <w:sdtPr>
                <w:id w:val="697820879"/>
                <w:lock w:val="sdtContentLocked"/>
                <w:placeholder>
                  <w:docPart w:val="BEA45085A30E416B842C759FD457A51E"/>
                </w:placeholder>
                <w:showingPlcHdr/>
              </w:sdtPr>
              <w:sdtEndPr/>
              <w:sdtContent>
                <w:r w:rsidR="0061717F" w:rsidRPr="0061717F">
                  <w:t>Ústav informatiky a matematiky</w:t>
                </w:r>
              </w:sdtContent>
            </w:sdt>
          </w:p>
        </w:tc>
      </w:tr>
      <w:tr w:rsidR="0061717F" w:rsidRPr="0061717F" w14:paraId="63FAD3DC" w14:textId="77777777" w:rsidTr="001C4183">
        <w:tc>
          <w:tcPr>
            <w:tcW w:w="3397" w:type="dxa"/>
          </w:tcPr>
          <w:p w14:paraId="79D80EF1" w14:textId="77777777" w:rsidR="0061717F" w:rsidRPr="0061717F" w:rsidRDefault="009456BB" w:rsidP="00BB1046">
            <w:pPr>
              <w:pStyle w:val="Zakladny"/>
            </w:pPr>
            <w:sdt>
              <w:sdtPr>
                <w:id w:val="-2006186842"/>
                <w:lock w:val="sdtContentLocked"/>
                <w:placeholder>
                  <w:docPart w:val="738C2D04576C4D058A3F6F35C8404204"/>
                </w:placeholder>
                <w:showingPlcHdr/>
              </w:sdtPr>
              <w:sdtEndPr/>
              <w:sdtContent>
                <w:r w:rsidR="0061717F" w:rsidRPr="0061717F">
                  <w:t>Vedúci záverečnej práce:</w:t>
                </w:r>
              </w:sdtContent>
            </w:sdt>
          </w:p>
        </w:tc>
        <w:tc>
          <w:tcPr>
            <w:tcW w:w="5103" w:type="dxa"/>
          </w:tcPr>
          <w:p w14:paraId="70C22B0F" w14:textId="51BE3F95" w:rsidR="0061717F" w:rsidRPr="0061717F" w:rsidRDefault="009456BB" w:rsidP="00BB1046">
            <w:pPr>
              <w:pStyle w:val="Zakladny"/>
            </w:pPr>
            <w:sdt>
              <w:sdtPr>
                <w:id w:val="-809168553"/>
                <w:placeholder>
                  <w:docPart w:val="05748ACA75DA4231BA39E179D0CDB319"/>
                </w:placeholder>
              </w:sdtPr>
              <w:sdtEndPr/>
              <w:sdtContent>
                <w:r w:rsidR="001A2E19">
                  <w:t xml:space="preserve"> </w:t>
                </w:r>
                <w:r w:rsidR="001A2E19" w:rsidRPr="001A2E19">
                  <w:t>Ing. Matej Rábek, PhD.</w:t>
                </w:r>
                <w:r w:rsidR="001A2E19" w:rsidRPr="001A2E19">
                  <w:t xml:space="preserve"> </w:t>
                </w:r>
              </w:sdtContent>
            </w:sdt>
          </w:p>
        </w:tc>
      </w:tr>
      <w:tr w:rsidR="0061717F" w14:paraId="3304598E" w14:textId="77777777" w:rsidTr="001C4183">
        <w:tc>
          <w:tcPr>
            <w:tcW w:w="3397" w:type="dxa"/>
          </w:tcPr>
          <w:p w14:paraId="289E910A" w14:textId="77777777" w:rsidR="0061717F" w:rsidRDefault="009456BB" w:rsidP="00BB1046">
            <w:pPr>
              <w:pStyle w:val="Zakladny"/>
            </w:pPr>
            <w:sdt>
              <w:sdtPr>
                <w:id w:val="-72824771"/>
                <w:placeholder>
                  <w:docPart w:val="41E246F72AAE44998D308546A7939CBF"/>
                </w:placeholder>
                <w:temporary/>
                <w:showingPlcHdr/>
              </w:sdtPr>
              <w:sdtEndPr/>
              <w:sdtContent>
                <w:r w:rsidR="0061717F" w:rsidRPr="00D52763">
                  <w:t>Konzultant ak bol určený</w:t>
                </w:r>
                <w:r w:rsidR="0061717F" w:rsidRPr="001C4183">
                  <w:t>:</w:t>
                </w:r>
              </w:sdtContent>
            </w:sdt>
          </w:p>
        </w:tc>
        <w:tc>
          <w:tcPr>
            <w:tcW w:w="5103" w:type="dxa"/>
          </w:tcPr>
          <w:p w14:paraId="662EF89C" w14:textId="5E9A490F" w:rsidR="0061717F" w:rsidRDefault="0061717F" w:rsidP="00BB1046">
            <w:pPr>
              <w:pStyle w:val="Zakladny"/>
            </w:pPr>
          </w:p>
        </w:tc>
      </w:tr>
    </w:tbl>
    <w:p w14:paraId="48EC711B" w14:textId="77777777" w:rsidR="000F2AA3" w:rsidRDefault="000F2AA3" w:rsidP="001D6977">
      <w:pPr>
        <w:sectPr w:rsidR="000F2AA3" w:rsidSect="00642CC1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6" w:h="16838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2064914114"/>
        <w:placeholder>
          <w:docPart w:val="B9377FFF77CE488F8AE2662B69B4615C"/>
        </w:placeholder>
      </w:sdtPr>
      <w:sdtEndPr/>
      <w:sdtContent>
        <w:p w14:paraId="31BBEE74" w14:textId="77777777" w:rsidR="001D6977" w:rsidRDefault="009456BB" w:rsidP="00B93674">
          <w:pPr>
            <w:pStyle w:val="Zakladny"/>
            <w:jc w:val="left"/>
            <w:sectPr w:rsidR="001D6977" w:rsidSect="00642CC1">
              <w:footerReference w:type="default" r:id="rId21"/>
              <w:pgSz w:w="11906" w:h="16838"/>
              <w:pgMar w:top="1701" w:right="1418" w:bottom="1701" w:left="1701" w:header="709" w:footer="709" w:gutter="0"/>
              <w:cols w:space="708"/>
              <w:docGrid w:linePitch="360"/>
            </w:sectPr>
          </w:pPr>
          <w:sdt>
            <w:sdtPr>
              <w:id w:val="1509720360"/>
              <w:placeholder>
                <w:docPart w:val="E61DED88AA344588B12413B2A565D452"/>
              </w:placeholder>
              <w:showingPlcHdr/>
            </w:sdtPr>
            <w:sdtEndPr/>
            <w:sdtContent>
              <w:r w:rsidR="00BE3012" w:rsidRPr="00803E9E">
                <w:rPr>
                  <w:rStyle w:val="Nadpis1rovneChar"/>
                  <w:color w:val="FF0000"/>
                </w:rPr>
                <w:t>Sem vložte zadanie z AIS</w:t>
              </w:r>
            </w:sdtContent>
          </w:sdt>
          <w:sdt>
            <w:sdtPr>
              <w:id w:val="-1348480703"/>
              <w:showingPlcHdr/>
              <w:picture/>
            </w:sdtPr>
            <w:sdtEndPr/>
            <w:sdtContent>
              <w:r w:rsidR="00AB7E9A">
                <w:rPr>
                  <w:noProof/>
                  <w:lang w:eastAsia="sk-SK"/>
                </w:rPr>
                <w:drawing>
                  <wp:inline distT="0" distB="0" distL="0" distR="0" wp14:anchorId="7A31E4B9" wp14:editId="6720902E">
                    <wp:extent cx="5580529" cy="5580529"/>
                    <wp:effectExtent l="0" t="0" r="1270" b="1270"/>
                    <wp:docPr id="12" name="Picture 1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650944" cy="56509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sdtContent>
    </w:sdt>
    <w:sdt>
      <w:sdtPr>
        <w:id w:val="-986012505"/>
        <w:lock w:val="contentLocked"/>
        <w:placeholder>
          <w:docPart w:val="B9377FFF77CE488F8AE2662B69B4615C"/>
        </w:placeholder>
        <w:group/>
      </w:sdtPr>
      <w:sdtEndPr/>
      <w:sdtContent>
        <w:sdt>
          <w:sdtPr>
            <w:id w:val="1104841269"/>
            <w:lock w:val="sdtContentLocked"/>
            <w:placeholder>
              <w:docPart w:val="C3938EFE80684E188CA859D3BA409140"/>
            </w:placeholder>
            <w:showingPlcHdr/>
          </w:sdtPr>
          <w:sdtEndPr/>
          <w:sdtContent>
            <w:p w14:paraId="11B7A339" w14:textId="77777777" w:rsidR="00F7112F" w:rsidRDefault="00F7112F" w:rsidP="00F7112F">
              <w:pPr>
                <w:tabs>
                  <w:tab w:val="left" w:pos="3489"/>
                </w:tabs>
              </w:pPr>
              <w:r>
                <w:rPr>
                  <w:rStyle w:val="Nadpis1rovneChar"/>
                </w:rPr>
                <w:t>SÚHRN</w:t>
              </w:r>
            </w:p>
          </w:sdtContent>
        </w:sdt>
        <w:sdt>
          <w:sdtPr>
            <w:id w:val="-1009523311"/>
            <w:lock w:val="sdtContentLocked"/>
            <w:placeholder>
              <w:docPart w:val="653F1A8756F640768BE122D4F7D4F27F"/>
            </w:placeholder>
            <w:showingPlcHdr/>
          </w:sdtPr>
          <w:sdtEndPr/>
          <w:sdtContent>
            <w:p w14:paraId="4CFD7555" w14:textId="77777777" w:rsidR="00F7112F" w:rsidRPr="00642CC1" w:rsidRDefault="00F7112F" w:rsidP="00BB1046">
              <w:pPr>
                <w:pStyle w:val="Zakladny"/>
              </w:pPr>
              <w:r w:rsidRPr="00642CC1">
                <w:t>SLOVENSKÁ TECHNICKÁ UNIVERZITA V BRATISLAVE</w:t>
              </w:r>
            </w:p>
            <w:p w14:paraId="328B1D7D" w14:textId="77777777" w:rsidR="001D6977" w:rsidRPr="001D6977" w:rsidRDefault="00F7112F" w:rsidP="00BB1046">
              <w:pPr>
                <w:pStyle w:val="Zakladny"/>
              </w:pPr>
              <w:r w:rsidRPr="00642CC1">
                <w:t>FAKULTA ELEKTROTECHNIKY A</w:t>
              </w:r>
              <w:r>
                <w:t> </w:t>
              </w:r>
              <w:r w:rsidRPr="00642CC1">
                <w:t>INFORMATIKY</w:t>
              </w:r>
            </w:p>
          </w:sdtContent>
        </w:sdt>
        <w:p w14:paraId="1DF7158F" w14:textId="77777777" w:rsidR="001D6977" w:rsidRPr="001D6977" w:rsidRDefault="009456BB" w:rsidP="001D6977"/>
      </w:sdtContent>
    </w:sdt>
    <w:tbl>
      <w:tblPr>
        <w:tblStyle w:val="TableGrid"/>
        <w:tblpPr w:leftFromText="141" w:rightFromText="141" w:vertAnchor="text" w:horzAnchor="margin" w:tblpX="-147" w:tblpY="231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106"/>
        <w:gridCol w:w="4394"/>
      </w:tblGrid>
      <w:tr w:rsidR="00AC4C7B" w:rsidRPr="0061717F" w14:paraId="6BCE7B54" w14:textId="77777777" w:rsidTr="00A6591F">
        <w:tc>
          <w:tcPr>
            <w:tcW w:w="4106" w:type="dxa"/>
          </w:tcPr>
          <w:p w14:paraId="2B02DDED" w14:textId="77777777" w:rsidR="00AC4C7B" w:rsidRPr="0061717F" w:rsidRDefault="009456BB" w:rsidP="00BB1046">
            <w:pPr>
              <w:pStyle w:val="Zakladny"/>
            </w:pPr>
            <w:sdt>
              <w:sdtPr>
                <w:id w:val="-1969420930"/>
                <w:placeholder>
                  <w:docPart w:val="E8E740F8CE5B4318A32967152D83663A"/>
                </w:placeholder>
                <w:showingPlcHdr/>
              </w:sdtPr>
              <w:sdtEndPr/>
              <w:sdtContent>
                <w:r w:rsidR="00AC4C7B">
                  <w:t>Študijný program</w:t>
                </w:r>
                <w:r w:rsidR="00AC4C7B" w:rsidRPr="008C3053">
                  <w:rPr>
                    <w:rStyle w:val="PlaceholderText"/>
                  </w:rPr>
                  <w:t xml:space="preserve"> </w:t>
                </w:r>
                <w:r w:rsidR="00AC4C7B">
                  <w:rPr>
                    <w:rStyle w:val="PlaceholderText"/>
                  </w:rPr>
                  <w:t>:</w:t>
                </w:r>
              </w:sdtContent>
            </w:sdt>
          </w:p>
        </w:tc>
        <w:tc>
          <w:tcPr>
            <w:tcW w:w="4394" w:type="dxa"/>
          </w:tcPr>
          <w:p w14:paraId="280891CF" w14:textId="77777777" w:rsidR="00AC4C7B" w:rsidRPr="0061717F" w:rsidRDefault="009456BB" w:rsidP="00BB1046">
            <w:pPr>
              <w:pStyle w:val="Zakladny"/>
            </w:pPr>
            <w:sdt>
              <w:sdtPr>
                <w:id w:val="8493299"/>
                <w:placeholder>
                  <w:docPart w:val="A174F5589AE64E31BC11692B9F3F690C"/>
                </w:placeholder>
                <w:showingPlcHdr/>
              </w:sdtPr>
              <w:sdtEndPr/>
              <w:sdtContent>
                <w:r w:rsidR="00AC4C7B" w:rsidRPr="0061717F">
                  <w:t>Aplikovaná informatika</w:t>
                </w:r>
              </w:sdtContent>
            </w:sdt>
          </w:p>
        </w:tc>
      </w:tr>
      <w:tr w:rsidR="00AC4C7B" w:rsidRPr="0061717F" w14:paraId="5364CA86" w14:textId="77777777" w:rsidTr="00A6591F">
        <w:sdt>
          <w:sdtPr>
            <w:id w:val="-1067724283"/>
            <w:placeholder>
              <w:docPart w:val="4FCD6EA78EAF4CCBA4FFCECF99265463"/>
            </w:placeholder>
            <w:showingPlcHdr/>
            <w:dropDownList>
              <w:listItem w:value="Choose an item."/>
              <w:listItem w:displayText="Diplomová práca:" w:value="Diplomová práca:"/>
              <w:listItem w:displayText="Bakalárska práca:" w:value="Bakalárska práca:"/>
            </w:dropDownList>
          </w:sdtPr>
          <w:sdtEndPr/>
          <w:sdtContent>
            <w:tc>
              <w:tcPr>
                <w:tcW w:w="4106" w:type="dxa"/>
              </w:tcPr>
              <w:p w14:paraId="6B5E2A24" w14:textId="77777777" w:rsidR="00AC4C7B" w:rsidRPr="0061717F" w:rsidRDefault="00AC4C7B" w:rsidP="00BB1046">
                <w:pPr>
                  <w:pStyle w:val="Zakladny"/>
                </w:pPr>
                <w:r w:rsidRPr="00AC4C7B">
                  <w:t>Vyberte typ práce</w:t>
                </w:r>
              </w:p>
            </w:tc>
          </w:sdtContent>
        </w:sdt>
        <w:sdt>
          <w:sdtPr>
            <w:rPr>
              <w:rStyle w:val="ZakladnyChar"/>
            </w:rPr>
            <w:id w:val="-396511704"/>
            <w:placeholder>
              <w:docPart w:val="AD91AE02EB674098BFBFC432A1B405AF"/>
            </w:placeholder>
          </w:sdtPr>
          <w:sdtEndPr>
            <w:rPr>
              <w:rStyle w:val="DefaultParagraphFont"/>
            </w:rPr>
          </w:sdtEndPr>
          <w:sdtContent>
            <w:tc>
              <w:tcPr>
                <w:tcW w:w="4394" w:type="dxa"/>
              </w:tcPr>
              <w:p w14:paraId="1683A52F" w14:textId="198ABA6C" w:rsidR="00AC4C7B" w:rsidRPr="0061717F" w:rsidRDefault="001A2E19" w:rsidP="00BB1046">
                <w:pPr>
                  <w:pStyle w:val="Zakladny"/>
                </w:pPr>
                <w:r>
                  <w:t xml:space="preserve"> </w:t>
                </w:r>
                <w:r w:rsidRPr="001A2E19">
                  <w:rPr>
                    <w:rStyle w:val="ZakladnyChar"/>
                  </w:rPr>
                  <w:t>Vývoj počítačovej hry obsahujúcej</w:t>
                </w:r>
                <w:r>
                  <w:rPr>
                    <w:rStyle w:val="ZakladnyChar"/>
                  </w:rPr>
                  <w:t xml:space="preserve"> </w:t>
                </w:r>
                <w:r w:rsidRPr="001A2E19">
                  <w:rPr>
                    <w:rStyle w:val="ZakladnyChar"/>
                  </w:rPr>
                  <w:t>umelú inteligenciu</w:t>
                </w:r>
                <w:r w:rsidRPr="001A2E19">
                  <w:rPr>
                    <w:rStyle w:val="ZakladnyChar"/>
                  </w:rPr>
                  <w:t xml:space="preserve"> </w:t>
                </w:r>
              </w:p>
            </w:tc>
          </w:sdtContent>
        </w:sdt>
      </w:tr>
      <w:tr w:rsidR="00AC4C7B" w:rsidRPr="0061717F" w14:paraId="10D29A5A" w14:textId="77777777" w:rsidTr="00A6591F">
        <w:sdt>
          <w:sdtPr>
            <w:rPr>
              <w:rStyle w:val="ZakladnyChar"/>
            </w:rPr>
            <w:id w:val="-822653841"/>
            <w:lock w:val="sdtContentLocked"/>
            <w:placeholder>
              <w:docPart w:val="59386278E60143E9B7EFA587C8BB7D25"/>
            </w:placeholder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4106" w:type="dxa"/>
              </w:tcPr>
              <w:p w14:paraId="5CBA5756" w14:textId="77777777" w:rsidR="00AC4C7B" w:rsidRDefault="00AC4C7B" w:rsidP="00BB1046">
                <w:pPr>
                  <w:pStyle w:val="Zakladny"/>
                </w:pPr>
                <w:r>
                  <w:t>Autor:</w:t>
                </w:r>
              </w:p>
            </w:tc>
          </w:sdtContent>
        </w:sdt>
        <w:tc>
          <w:tcPr>
            <w:tcW w:w="4394" w:type="dxa"/>
          </w:tcPr>
          <w:p w14:paraId="73B56437" w14:textId="75607632" w:rsidR="00AC4C7B" w:rsidRPr="0061717F" w:rsidRDefault="009456BB" w:rsidP="00BB1046">
            <w:pPr>
              <w:pStyle w:val="Zakladny"/>
            </w:pPr>
            <w:sdt>
              <w:sdtPr>
                <w:id w:val="833804230"/>
                <w:placeholder>
                  <w:docPart w:val="738E7103A119475BA9F1925EC4DE6C2A"/>
                </w:placeholder>
              </w:sdtPr>
              <w:sdtEndPr/>
              <w:sdtContent>
                <w:r w:rsidR="001A2E19">
                  <w:t xml:space="preserve"> </w:t>
                </w:r>
                <w:r w:rsidR="001A2E19" w:rsidRPr="001A2E19">
                  <w:t>Bc. Šimon Babic</w:t>
                </w:r>
                <w:r w:rsidR="001A2E19" w:rsidRPr="001A2E19">
                  <w:t xml:space="preserve"> </w:t>
                </w:r>
              </w:sdtContent>
            </w:sdt>
          </w:p>
        </w:tc>
      </w:tr>
      <w:tr w:rsidR="00AC4C7B" w:rsidRPr="0061717F" w14:paraId="44B9F4C5" w14:textId="77777777" w:rsidTr="00A6591F">
        <w:tc>
          <w:tcPr>
            <w:tcW w:w="4106" w:type="dxa"/>
          </w:tcPr>
          <w:p w14:paraId="7A7838A5" w14:textId="77777777" w:rsidR="00AC4C7B" w:rsidRPr="0061717F" w:rsidRDefault="009456BB" w:rsidP="00BB1046">
            <w:pPr>
              <w:pStyle w:val="Zakladny"/>
            </w:pPr>
            <w:sdt>
              <w:sdtPr>
                <w:id w:val="-1630696343"/>
                <w:lock w:val="contentLocked"/>
                <w:placeholder>
                  <w:docPart w:val="70C1E8D0CC8843FE8D7A587B3C79F335"/>
                </w:placeholder>
                <w:showingPlcHdr/>
              </w:sdtPr>
              <w:sdtEndPr/>
              <w:sdtContent>
                <w:r w:rsidR="00AC4C7B" w:rsidRPr="0061717F">
                  <w:t>Vedúci záverečnej práce:</w:t>
                </w:r>
              </w:sdtContent>
            </w:sdt>
          </w:p>
        </w:tc>
        <w:tc>
          <w:tcPr>
            <w:tcW w:w="4394" w:type="dxa"/>
          </w:tcPr>
          <w:p w14:paraId="71221CDB" w14:textId="57825D23" w:rsidR="00AC4C7B" w:rsidRPr="0061717F" w:rsidRDefault="009456BB" w:rsidP="00BB1046">
            <w:pPr>
              <w:pStyle w:val="Zakladny"/>
            </w:pPr>
            <w:sdt>
              <w:sdtPr>
                <w:id w:val="135455669"/>
                <w:placeholder>
                  <w:docPart w:val="903BC05FAA7540BC8E68E91CC91C0B36"/>
                </w:placeholder>
              </w:sdtPr>
              <w:sdtEndPr/>
              <w:sdtContent>
                <w:r w:rsidR="001A2E19">
                  <w:t xml:space="preserve"> </w:t>
                </w:r>
                <w:r w:rsidR="001A2E19" w:rsidRPr="001A2E19">
                  <w:t>Ing. Matej Rábek, PhD.</w:t>
                </w:r>
                <w:r w:rsidR="001A2E19" w:rsidRPr="001A2E19">
                  <w:t xml:space="preserve"> </w:t>
                </w:r>
              </w:sdtContent>
            </w:sdt>
          </w:p>
        </w:tc>
      </w:tr>
      <w:tr w:rsidR="00AC4C7B" w:rsidRPr="0061717F" w14:paraId="2A4959F8" w14:textId="77777777" w:rsidTr="00A6591F">
        <w:tc>
          <w:tcPr>
            <w:tcW w:w="4106" w:type="dxa"/>
          </w:tcPr>
          <w:p w14:paraId="2CF0031B" w14:textId="77777777" w:rsidR="00AC4C7B" w:rsidRPr="0061717F" w:rsidRDefault="009456BB" w:rsidP="00BB1046">
            <w:pPr>
              <w:pStyle w:val="Zakladny"/>
            </w:pPr>
            <w:sdt>
              <w:sdtPr>
                <w:id w:val="-240795729"/>
                <w:placeholder>
                  <w:docPart w:val="7DFB1FA2EDE54B75B585EF65CC2736D6"/>
                </w:placeholder>
                <w:temporary/>
                <w:showingPlcHdr/>
              </w:sdtPr>
              <w:sdtEndPr/>
              <w:sdtContent>
                <w:r w:rsidR="00AC4C7B" w:rsidRPr="00D52763">
                  <w:t>Konzultant ak bol určený</w:t>
                </w:r>
                <w:r w:rsidR="00AC4C7B" w:rsidRPr="001C4183">
                  <w:t>:</w:t>
                </w:r>
              </w:sdtContent>
            </w:sdt>
          </w:p>
        </w:tc>
        <w:tc>
          <w:tcPr>
            <w:tcW w:w="4394" w:type="dxa"/>
          </w:tcPr>
          <w:p w14:paraId="0EB3FEF9" w14:textId="1307FB5D" w:rsidR="00AC4C7B" w:rsidRPr="0061717F" w:rsidRDefault="00AC4C7B" w:rsidP="00BB1046">
            <w:pPr>
              <w:pStyle w:val="Zakladny"/>
            </w:pPr>
          </w:p>
        </w:tc>
      </w:tr>
      <w:tr w:rsidR="00AC4C7B" w:rsidRPr="0061717F" w14:paraId="512670A9" w14:textId="77777777" w:rsidTr="00A6591F">
        <w:sdt>
          <w:sdtPr>
            <w:rPr>
              <w:rStyle w:val="ZakladnyChar"/>
            </w:rPr>
            <w:id w:val="1514567378"/>
            <w:lock w:val="sdtContentLocked"/>
            <w:placeholder>
              <w:docPart w:val="DCA8B802A29742CDB91582E51D41B9A1"/>
            </w:placeholder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4106" w:type="dxa"/>
              </w:tcPr>
              <w:p w14:paraId="5B0D4BD2" w14:textId="77777777" w:rsidR="00AC4C7B" w:rsidRPr="0061717F" w:rsidRDefault="00AC4C7B" w:rsidP="00BB1046">
                <w:pPr>
                  <w:pStyle w:val="Zakladny"/>
                </w:pPr>
                <w:r>
                  <w:t>Miesto a rok predloženia práce:</w:t>
                </w:r>
              </w:p>
            </w:tc>
          </w:sdtContent>
        </w:sdt>
        <w:sdt>
          <w:sdtPr>
            <w:id w:val="1827700786"/>
            <w:lock w:val="sdtLocked"/>
            <w:placeholder>
              <w:docPart w:val="D0EBB58D8CC546BCAB09F76D8341A744"/>
            </w:placeholder>
          </w:sdtPr>
          <w:sdtEndPr/>
          <w:sdtContent>
            <w:tc>
              <w:tcPr>
                <w:tcW w:w="4394" w:type="dxa"/>
              </w:tcPr>
              <w:p w14:paraId="28229121" w14:textId="77777777" w:rsidR="00AC4C7B" w:rsidRPr="0061717F" w:rsidRDefault="007938A0" w:rsidP="007938A0">
                <w:pPr>
                  <w:pStyle w:val="Zakladny"/>
                </w:pPr>
                <w:r>
                  <w:t xml:space="preserve">Bratislava </w:t>
                </w:r>
                <w:r w:rsidR="00E93554">
                  <w:fldChar w:fldCharType="begin"/>
                </w:r>
                <w:r>
                  <w:instrText xml:space="preserve"> TIME \@ "yyyy" </w:instrText>
                </w:r>
                <w:r w:rsidR="00E93554">
                  <w:fldChar w:fldCharType="separate"/>
                </w:r>
                <w:r w:rsidR="001A2E19">
                  <w:rPr>
                    <w:noProof/>
                  </w:rPr>
                  <w:t>2022</w:t>
                </w:r>
                <w:r w:rsidR="00E93554">
                  <w:fldChar w:fldCharType="end"/>
                </w:r>
              </w:p>
            </w:tc>
          </w:sdtContent>
        </w:sdt>
      </w:tr>
    </w:tbl>
    <w:p w14:paraId="4ABCDCC9" w14:textId="77777777" w:rsidR="001D6977" w:rsidRDefault="001D6977" w:rsidP="001D6977">
      <w:pPr>
        <w:rPr>
          <w:lang w:val="en-US"/>
        </w:rPr>
      </w:pPr>
    </w:p>
    <w:p w14:paraId="4A6ED93F" w14:textId="77777777" w:rsidR="00B35510" w:rsidRDefault="00B35510" w:rsidP="001D6977">
      <w:pPr>
        <w:rPr>
          <w:lang w:val="en-US"/>
        </w:rPr>
      </w:pPr>
    </w:p>
    <w:p w14:paraId="199111A4" w14:textId="77777777" w:rsidR="00B35510" w:rsidRDefault="00B35510" w:rsidP="001D6977">
      <w:pPr>
        <w:rPr>
          <w:lang w:val="en-US"/>
        </w:rPr>
      </w:pPr>
    </w:p>
    <w:p w14:paraId="6D5E8C8E" w14:textId="77777777" w:rsidR="00B35510" w:rsidRDefault="00B35510" w:rsidP="001D6977">
      <w:pPr>
        <w:rPr>
          <w:lang w:val="en-US"/>
        </w:rPr>
      </w:pPr>
    </w:p>
    <w:p w14:paraId="5F430477" w14:textId="77777777" w:rsidR="00B35510" w:rsidRDefault="00B35510" w:rsidP="001D6977">
      <w:pPr>
        <w:rPr>
          <w:lang w:val="en-US"/>
        </w:rPr>
      </w:pPr>
    </w:p>
    <w:p w14:paraId="290F4431" w14:textId="77777777" w:rsidR="00B35510" w:rsidRDefault="00B35510" w:rsidP="001D6977">
      <w:pPr>
        <w:rPr>
          <w:lang w:val="en-US"/>
        </w:rPr>
      </w:pPr>
    </w:p>
    <w:p w14:paraId="49B7C20C" w14:textId="77777777" w:rsidR="00B35510" w:rsidRDefault="00B35510" w:rsidP="001D6977">
      <w:pPr>
        <w:rPr>
          <w:lang w:val="en-US"/>
        </w:rPr>
      </w:pPr>
    </w:p>
    <w:p w14:paraId="299C33AE" w14:textId="77777777" w:rsidR="00B35510" w:rsidRDefault="00B35510" w:rsidP="001D6977">
      <w:pPr>
        <w:rPr>
          <w:lang w:val="en-US"/>
        </w:rPr>
      </w:pPr>
    </w:p>
    <w:p w14:paraId="68777493" w14:textId="77777777" w:rsidR="00B35510" w:rsidRPr="00AC4C7B" w:rsidRDefault="00B35510" w:rsidP="001D6977">
      <w:pPr>
        <w:rPr>
          <w:lang w:val="en-US"/>
        </w:rPr>
      </w:pPr>
    </w:p>
    <w:sdt>
      <w:sdtPr>
        <w:rPr>
          <w:rStyle w:val="ZakladnyChar"/>
        </w:rPr>
        <w:id w:val="766351122"/>
        <w:placeholder>
          <w:docPart w:val="B94DE609A82E44B29349D6ABB6DDCA47"/>
        </w:placeholder>
        <w:showingPlcHdr/>
      </w:sdtPr>
      <w:sdtEndPr>
        <w:rPr>
          <w:rStyle w:val="DefaultParagraphFont"/>
        </w:rPr>
      </w:sdtEndPr>
      <w:sdtContent>
        <w:p w14:paraId="49C0077D" w14:textId="77777777" w:rsidR="0006179A" w:rsidRDefault="00976E12" w:rsidP="00BB1046">
          <w:pPr>
            <w:pStyle w:val="Zakladny"/>
            <w:rPr>
              <w:rStyle w:val="ZakladnyChar"/>
            </w:rPr>
          </w:pPr>
          <w:r w:rsidRPr="00976E12">
            <w:rPr>
              <w:rStyle w:val="ZakladnyChar"/>
              <w:color w:val="FF0000"/>
            </w:rPr>
            <w:t>Vložte text súhrnu, ktorý obsahuje informáciu o cieľoch práce, jej stručnom obsahu a v závere abstraktu sa charakterizuje splnenie cieľa, výsledky a význam celej práce. Píše sa súvisle ako jeden odsek a jeho rozsah je spravidla 100 až 500 slov</w:t>
          </w:r>
        </w:p>
      </w:sdtContent>
    </w:sdt>
    <w:p w14:paraId="66EC2950" w14:textId="77777777" w:rsidR="00976E12" w:rsidRDefault="00976E12" w:rsidP="00BB1046">
      <w:pPr>
        <w:pStyle w:val="Zakladny"/>
        <w:rPr>
          <w:rStyle w:val="ZakladnyChar"/>
        </w:rPr>
      </w:pPr>
    </w:p>
    <w:p w14:paraId="0CF9D947" w14:textId="77777777" w:rsidR="00976E12" w:rsidRDefault="009456BB" w:rsidP="00BB1046">
      <w:pPr>
        <w:pStyle w:val="Zakladny"/>
        <w:rPr>
          <w:rStyle w:val="ZakladnyChar"/>
        </w:rPr>
      </w:pPr>
      <w:sdt>
        <w:sdtPr>
          <w:id w:val="-1918853428"/>
          <w:lock w:val="sdtContentLocked"/>
          <w:placeholder>
            <w:docPart w:val="E305608078654BEC89EE12C03FD26BD2"/>
          </w:placeholder>
          <w:showingPlcHdr/>
        </w:sdtPr>
        <w:sdtEndPr/>
        <w:sdtContent>
          <w:r w:rsidR="00E66E98" w:rsidRPr="00E66E98">
            <w:t>Kľúčové slová:</w:t>
          </w:r>
          <w:r w:rsidR="00E66E98">
            <w:tab/>
          </w:r>
        </w:sdtContent>
      </w:sdt>
      <w:sdt>
        <w:sdtPr>
          <w:rPr>
            <w:rStyle w:val="ZakladnyChar"/>
          </w:rPr>
          <w:id w:val="-1770229256"/>
          <w:placeholder>
            <w:docPart w:val="9DDAB26937494BA68977545018D63C1F"/>
          </w:placeholder>
          <w:showingPlcHdr/>
        </w:sdtPr>
        <w:sdtEndPr>
          <w:rPr>
            <w:rStyle w:val="DefaultParagraphFont"/>
          </w:rPr>
        </w:sdtEndPr>
        <w:sdtContent>
          <w:r w:rsidR="00E66E98" w:rsidRPr="007938A0">
            <w:rPr>
              <w:color w:val="FF0000"/>
            </w:rPr>
            <w:t>Sem vložte 3 - 5 kľúčových slov</w:t>
          </w:r>
        </w:sdtContent>
      </w:sdt>
    </w:p>
    <w:p w14:paraId="68112BE4" w14:textId="77777777" w:rsidR="00803E9E" w:rsidRDefault="00803E9E" w:rsidP="00BB1046">
      <w:pPr>
        <w:pStyle w:val="Zakladny"/>
        <w:rPr>
          <w:rStyle w:val="ZakladnyChar"/>
        </w:rPr>
      </w:pPr>
      <w:r>
        <w:rPr>
          <w:rStyle w:val="ZakladnyChar"/>
        </w:rPr>
        <w:br w:type="page"/>
      </w:r>
    </w:p>
    <w:sdt>
      <w:sdtPr>
        <w:id w:val="-2012366898"/>
        <w:lock w:val="contentLocked"/>
        <w:placeholder>
          <w:docPart w:val="04EFD19C47A04DC18D581D200397055E"/>
        </w:placeholder>
        <w:group/>
      </w:sdtPr>
      <w:sdtEndPr/>
      <w:sdtContent>
        <w:sdt>
          <w:sdtPr>
            <w:id w:val="-859042885"/>
            <w:lock w:val="contentLocked"/>
            <w:placeholder>
              <w:docPart w:val="A19DE77C8881446CB72D1CA46DF0BA4C"/>
            </w:placeholder>
            <w:showingPlcHdr/>
          </w:sdtPr>
          <w:sdtEndPr/>
          <w:sdtContent>
            <w:p w14:paraId="75CDC562" w14:textId="77777777" w:rsidR="00803E9E" w:rsidRDefault="00803E9E" w:rsidP="00416686">
              <w:pPr>
                <w:tabs>
                  <w:tab w:val="left" w:pos="3489"/>
                </w:tabs>
              </w:pPr>
              <w:r>
                <w:rPr>
                  <w:rStyle w:val="Nadpis1rovneChar"/>
                </w:rPr>
                <w:t>ABSTRACT</w:t>
              </w:r>
            </w:p>
          </w:sdtContent>
        </w:sdt>
        <w:sdt>
          <w:sdtPr>
            <w:id w:val="1595820431"/>
            <w:lock w:val="contentLocked"/>
            <w:placeholder>
              <w:docPart w:val="A30886EC9C1A4B4F90D9DF704CEA5CE5"/>
            </w:placeholder>
            <w:showingPlcHdr/>
          </w:sdtPr>
          <w:sdtEndPr/>
          <w:sdtContent>
            <w:p w14:paraId="721A2E98" w14:textId="77777777" w:rsidR="00803E9E" w:rsidRDefault="00803E9E" w:rsidP="00901CFE">
              <w:pPr>
                <w:pStyle w:val="Zakladny"/>
                <w:ind w:left="454" w:firstLine="0"/>
              </w:pPr>
              <w:r>
                <w:t>SLOVAK UNIVERSITY OF TECHNOLOGY IN BRATISLAVA</w:t>
              </w:r>
            </w:p>
            <w:p w14:paraId="717A6FEE" w14:textId="77777777" w:rsidR="00803E9E" w:rsidRPr="001D6977" w:rsidRDefault="00803E9E" w:rsidP="00901CFE">
              <w:pPr>
                <w:pStyle w:val="Zakladny"/>
                <w:ind w:left="454" w:firstLine="0"/>
              </w:pPr>
              <w:r>
                <w:t>FACULTY OF ELECTRICAL ENGINEERING AND INFORMA</w:t>
              </w:r>
              <w:r w:rsidRPr="00803E9E">
                <w:t>TION TECHNOLOGY</w:t>
              </w:r>
              <w:r>
                <w:t xml:space="preserve"> </w:t>
              </w:r>
            </w:p>
          </w:sdtContent>
        </w:sdt>
        <w:p w14:paraId="01250144" w14:textId="77777777" w:rsidR="00803E9E" w:rsidRPr="001D6977" w:rsidRDefault="009456BB" w:rsidP="00416686"/>
      </w:sdtContent>
    </w:sdt>
    <w:tbl>
      <w:tblPr>
        <w:tblStyle w:val="TableGrid"/>
        <w:tblpPr w:leftFromText="141" w:rightFromText="141" w:vertAnchor="text" w:horzAnchor="margin" w:tblpX="-147" w:tblpY="231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106"/>
        <w:gridCol w:w="4394"/>
      </w:tblGrid>
      <w:tr w:rsidR="00803E9E" w:rsidRPr="0061717F" w14:paraId="59C67F0A" w14:textId="77777777" w:rsidTr="00416686">
        <w:tc>
          <w:tcPr>
            <w:tcW w:w="4106" w:type="dxa"/>
          </w:tcPr>
          <w:p w14:paraId="03AE2E4D" w14:textId="77777777" w:rsidR="00803E9E" w:rsidRPr="0061717F" w:rsidRDefault="009456BB" w:rsidP="00BB1046">
            <w:pPr>
              <w:pStyle w:val="Zakladny"/>
            </w:pPr>
            <w:sdt>
              <w:sdtPr>
                <w:id w:val="957138707"/>
                <w:placeholder>
                  <w:docPart w:val="186064B9F8644AD7BE67B1D35A194B31"/>
                </w:placeholder>
                <w:showingPlcHdr/>
              </w:sdtPr>
              <w:sdtEndPr/>
              <w:sdtContent>
                <w:r w:rsidR="00803E9E" w:rsidRPr="00803E9E">
                  <w:t xml:space="preserve">Study Programme: </w:t>
                </w:r>
              </w:sdtContent>
            </w:sdt>
          </w:p>
        </w:tc>
        <w:tc>
          <w:tcPr>
            <w:tcW w:w="4394" w:type="dxa"/>
          </w:tcPr>
          <w:p w14:paraId="4C32F3F9" w14:textId="77777777" w:rsidR="00803E9E" w:rsidRPr="0061717F" w:rsidRDefault="009456BB" w:rsidP="00420B27">
            <w:pPr>
              <w:pStyle w:val="Zakladny"/>
            </w:pPr>
            <w:sdt>
              <w:sdtPr>
                <w:id w:val="-2094842236"/>
                <w:placeholder>
                  <w:docPart w:val="E6D0B4F818444924883B7456F082EB60"/>
                </w:placeholder>
              </w:sdtPr>
              <w:sdtEndPr/>
              <w:sdtContent>
                <w:proofErr w:type="spellStart"/>
                <w:r w:rsidR="00420B27">
                  <w:t>Applied</w:t>
                </w:r>
                <w:proofErr w:type="spellEnd"/>
                <w:r w:rsidR="00420B27">
                  <w:t xml:space="preserve"> </w:t>
                </w:r>
                <w:proofErr w:type="spellStart"/>
                <w:r w:rsidR="00420B27">
                  <w:t>Informatics</w:t>
                </w:r>
                <w:proofErr w:type="spellEnd"/>
              </w:sdtContent>
            </w:sdt>
          </w:p>
        </w:tc>
      </w:tr>
      <w:tr w:rsidR="00803E9E" w:rsidRPr="0061717F" w14:paraId="68A98B5E" w14:textId="77777777" w:rsidTr="00416686">
        <w:sdt>
          <w:sdtPr>
            <w:rPr>
              <w:rStyle w:val="ZakladnyChar"/>
            </w:rPr>
            <w:id w:val="-1774393192"/>
            <w:placeholder>
              <w:docPart w:val="9EB84464D783427488C90AF2ED69867D"/>
            </w:placeholder>
            <w:dropDownList>
              <w:listItem w:value="Choose an item."/>
              <w:listItem w:displayText="Bachelor Thesis:" w:value="Bachelor Thesis:"/>
              <w:listItem w:displayText="Diploma Thesis:" w:value="Diploma Thesis:"/>
            </w:dropDownList>
          </w:sdtPr>
          <w:sdtEndPr>
            <w:rPr>
              <w:rStyle w:val="DefaultParagraphFont"/>
            </w:rPr>
          </w:sdtEndPr>
          <w:sdtContent>
            <w:tc>
              <w:tcPr>
                <w:tcW w:w="4106" w:type="dxa"/>
              </w:tcPr>
              <w:p w14:paraId="2F048C95" w14:textId="77777777" w:rsidR="00803E9E" w:rsidRPr="0061717F" w:rsidRDefault="000A10DD" w:rsidP="00BB1046">
                <w:pPr>
                  <w:pStyle w:val="Zakladny"/>
                </w:pPr>
                <w:r>
                  <w:rPr>
                    <w:rStyle w:val="ZakladnyChar"/>
                  </w:rPr>
                  <w:t>Bachelor Thesis:</w:t>
                </w:r>
              </w:p>
            </w:tc>
          </w:sdtContent>
        </w:sdt>
        <w:sdt>
          <w:sdtPr>
            <w:rPr>
              <w:rStyle w:val="ZakladnyChar"/>
            </w:rPr>
            <w:id w:val="133310043"/>
            <w:placeholder>
              <w:docPart w:val="60E474A0258C469BADC95D75ABEFCBAF"/>
            </w:placeholder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4394" w:type="dxa"/>
              </w:tcPr>
              <w:p w14:paraId="5C9203D3" w14:textId="77777777" w:rsidR="00803E9E" w:rsidRPr="0061717F" w:rsidRDefault="00803E9E" w:rsidP="00BB1046">
                <w:pPr>
                  <w:pStyle w:val="Zakladny"/>
                </w:pPr>
                <w:r w:rsidRPr="00AC4C7B">
                  <w:rPr>
                    <w:rStyle w:val="PlaceholderText"/>
                    <w:color w:val="FF0000"/>
                  </w:rPr>
                  <w:t>Vložte názov práce</w:t>
                </w:r>
                <w:r w:rsidRPr="008C3053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803E9E" w:rsidRPr="0061717F" w14:paraId="510C3DE9" w14:textId="77777777" w:rsidTr="00416686">
        <w:sdt>
          <w:sdtPr>
            <w:rPr>
              <w:rStyle w:val="ZakladnyChar"/>
            </w:rPr>
            <w:id w:val="-1024944828"/>
            <w:lock w:val="contentLocked"/>
            <w:placeholder>
              <w:docPart w:val="60AC884AF2624B9EB94FF945A1DEBB42"/>
            </w:placeholder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4106" w:type="dxa"/>
              </w:tcPr>
              <w:p w14:paraId="4B548D8F" w14:textId="77777777" w:rsidR="00803E9E" w:rsidRDefault="00803E9E" w:rsidP="00BB1046">
                <w:pPr>
                  <w:pStyle w:val="Zakladny"/>
                </w:pPr>
                <w:r>
                  <w:t>Autor:</w:t>
                </w:r>
              </w:p>
            </w:tc>
          </w:sdtContent>
        </w:sdt>
        <w:tc>
          <w:tcPr>
            <w:tcW w:w="4394" w:type="dxa"/>
          </w:tcPr>
          <w:p w14:paraId="05C77CD2" w14:textId="77777777" w:rsidR="00803E9E" w:rsidRPr="0061717F" w:rsidRDefault="009456BB" w:rsidP="00BB1046">
            <w:pPr>
              <w:pStyle w:val="Zakladny"/>
            </w:pPr>
            <w:sdt>
              <w:sdtPr>
                <w:id w:val="-1050230574"/>
                <w:placeholder>
                  <w:docPart w:val="30A33747F043438BAC6C88C442C211E0"/>
                </w:placeholder>
                <w:showingPlcHdr/>
              </w:sdtPr>
              <w:sdtEndPr/>
              <w:sdtContent>
                <w:r w:rsidR="00803E9E" w:rsidRPr="007938A0">
                  <w:rPr>
                    <w:color w:val="FF0000"/>
                  </w:rPr>
                  <w:t>Meno autora</w:t>
                </w:r>
              </w:sdtContent>
            </w:sdt>
          </w:p>
        </w:tc>
      </w:tr>
      <w:tr w:rsidR="00803E9E" w:rsidRPr="0061717F" w14:paraId="2BF9230F" w14:textId="77777777" w:rsidTr="00416686">
        <w:tc>
          <w:tcPr>
            <w:tcW w:w="4106" w:type="dxa"/>
          </w:tcPr>
          <w:p w14:paraId="5DAFE145" w14:textId="77777777" w:rsidR="00803E9E" w:rsidRPr="0061717F" w:rsidRDefault="009456BB" w:rsidP="00BB1046">
            <w:pPr>
              <w:pStyle w:val="Zakladny"/>
            </w:pPr>
            <w:sdt>
              <w:sdtPr>
                <w:id w:val="-1476834268"/>
                <w:lock w:val="contentLocked"/>
                <w:placeholder>
                  <w:docPart w:val="F5CB9B296A4C43D5A455FAD2BC696DDC"/>
                </w:placeholder>
                <w:showingPlcHdr/>
              </w:sdtPr>
              <w:sdtEndPr/>
              <w:sdtContent>
                <w:r w:rsidR="00803E9E" w:rsidRPr="00803E9E">
                  <w:t>Superviso</w:t>
                </w:r>
                <w:r w:rsidR="00803E9E">
                  <w:t>r</w:t>
                </w:r>
                <w:r w:rsidR="00803E9E" w:rsidRPr="0061717F">
                  <w:t>:</w:t>
                </w:r>
              </w:sdtContent>
            </w:sdt>
          </w:p>
        </w:tc>
        <w:tc>
          <w:tcPr>
            <w:tcW w:w="4394" w:type="dxa"/>
          </w:tcPr>
          <w:p w14:paraId="3F61F4CD" w14:textId="77777777" w:rsidR="00803E9E" w:rsidRPr="0061717F" w:rsidRDefault="009456BB" w:rsidP="00BB1046">
            <w:pPr>
              <w:pStyle w:val="Zakladny"/>
            </w:pPr>
            <w:sdt>
              <w:sdtPr>
                <w:id w:val="1333026269"/>
                <w:placeholder>
                  <w:docPart w:val="F1D0FA750A7948B09BEE5CD62E1CB6AD"/>
                </w:placeholder>
                <w:showingPlcHdr/>
              </w:sdtPr>
              <w:sdtEndPr/>
              <w:sdtContent>
                <w:r w:rsidR="00803E9E" w:rsidRPr="007938A0">
                  <w:rPr>
                    <w:color w:val="FF0000"/>
                  </w:rPr>
                  <w:t>Meno vedúceho</w:t>
                </w:r>
              </w:sdtContent>
            </w:sdt>
          </w:p>
        </w:tc>
      </w:tr>
      <w:tr w:rsidR="00803E9E" w:rsidRPr="0061717F" w14:paraId="18CD470E" w14:textId="77777777" w:rsidTr="00416686">
        <w:tc>
          <w:tcPr>
            <w:tcW w:w="4106" w:type="dxa"/>
          </w:tcPr>
          <w:p w14:paraId="0FC2ADF9" w14:textId="77777777" w:rsidR="00803E9E" w:rsidRPr="0061717F" w:rsidRDefault="009456BB" w:rsidP="00BB1046">
            <w:pPr>
              <w:pStyle w:val="Zakladny"/>
            </w:pPr>
            <w:sdt>
              <w:sdtPr>
                <w:id w:val="1170684306"/>
                <w:placeholder>
                  <w:docPart w:val="B47E50E3432B475F951B1835F7C067EA"/>
                </w:placeholder>
                <w:temporary/>
                <w:showingPlcHdr/>
              </w:sdtPr>
              <w:sdtEndPr/>
              <w:sdtContent>
                <w:r w:rsidR="00803E9E" w:rsidRPr="00803E9E">
                  <w:t>Consultant</w:t>
                </w:r>
                <w:r w:rsidR="00803E9E">
                  <w:t>:</w:t>
                </w:r>
              </w:sdtContent>
            </w:sdt>
          </w:p>
        </w:tc>
        <w:sdt>
          <w:sdtPr>
            <w:rPr>
              <w:rStyle w:val="ZakladnyChar"/>
            </w:rPr>
            <w:id w:val="-556941503"/>
            <w:placeholder>
              <w:docPart w:val="8A287F6DCD314639A909E9276E456873"/>
            </w:placeholder>
            <w:temporary/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4394" w:type="dxa"/>
              </w:tcPr>
              <w:p w14:paraId="3A98F3C9" w14:textId="77777777" w:rsidR="00803E9E" w:rsidRPr="0061717F" w:rsidRDefault="00803E9E" w:rsidP="00BB1046">
                <w:pPr>
                  <w:pStyle w:val="Zakladny"/>
                </w:pPr>
                <w:r w:rsidRPr="007938A0">
                  <w:rPr>
                    <w:color w:val="FF0000"/>
                  </w:rPr>
                  <w:t>Meno konzultanta</w:t>
                </w:r>
              </w:p>
            </w:tc>
          </w:sdtContent>
        </w:sdt>
      </w:tr>
      <w:tr w:rsidR="00803E9E" w:rsidRPr="0061717F" w14:paraId="5B056E5C" w14:textId="77777777" w:rsidTr="00416686">
        <w:sdt>
          <w:sdtPr>
            <w:rPr>
              <w:rStyle w:val="ZakladnyChar"/>
            </w:rPr>
            <w:id w:val="-2051219714"/>
            <w:lock w:val="contentLocked"/>
            <w:placeholder>
              <w:docPart w:val="1F1CBFFC16DC45FEB23C71D4CF3AECA3"/>
            </w:placeholder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4106" w:type="dxa"/>
              </w:tcPr>
              <w:p w14:paraId="162BA02E" w14:textId="77777777" w:rsidR="00803E9E" w:rsidRPr="0061717F" w:rsidRDefault="00803E9E" w:rsidP="00BB1046">
                <w:pPr>
                  <w:pStyle w:val="Zakladny"/>
                </w:pPr>
                <w:r>
                  <w:rPr>
                    <w:rStyle w:val="ZakladnyChar"/>
                  </w:rPr>
                  <w:t>Place and year</w:t>
                </w:r>
                <w:r w:rsidR="007E432B">
                  <w:rPr>
                    <w:rStyle w:val="ZakladnyChar"/>
                  </w:rPr>
                  <w:t xml:space="preserve"> of submission</w:t>
                </w:r>
                <w:r>
                  <w:t>:</w:t>
                </w:r>
              </w:p>
            </w:tc>
          </w:sdtContent>
        </w:sdt>
        <w:sdt>
          <w:sdtPr>
            <w:id w:val="609485119"/>
            <w:placeholder>
              <w:docPart w:val="B5B2E1B306CB466E9EBC405C870AAB57"/>
            </w:placeholder>
          </w:sdtPr>
          <w:sdtEndPr/>
          <w:sdtContent>
            <w:tc>
              <w:tcPr>
                <w:tcW w:w="4394" w:type="dxa"/>
              </w:tcPr>
              <w:p w14:paraId="22ACD21D" w14:textId="77777777" w:rsidR="00803E9E" w:rsidRPr="0061717F" w:rsidRDefault="007938A0" w:rsidP="007938A0">
                <w:pPr>
                  <w:pStyle w:val="Zakladny"/>
                </w:pPr>
                <w:r>
                  <w:t xml:space="preserve">Bratislava </w:t>
                </w:r>
                <w:r w:rsidR="00E93554">
                  <w:fldChar w:fldCharType="begin"/>
                </w:r>
                <w:r>
                  <w:instrText xml:space="preserve"> TIME \@ "yyyy" </w:instrText>
                </w:r>
                <w:r w:rsidR="00E93554">
                  <w:fldChar w:fldCharType="separate"/>
                </w:r>
                <w:r w:rsidR="001A2E19">
                  <w:rPr>
                    <w:noProof/>
                  </w:rPr>
                  <w:t>2022</w:t>
                </w:r>
                <w:r w:rsidR="00E93554">
                  <w:fldChar w:fldCharType="end"/>
                </w:r>
              </w:p>
            </w:tc>
          </w:sdtContent>
        </w:sdt>
      </w:tr>
    </w:tbl>
    <w:p w14:paraId="7A67B8BA" w14:textId="77777777" w:rsidR="00803E9E" w:rsidRDefault="00803E9E" w:rsidP="00416686"/>
    <w:p w14:paraId="7826BAB1" w14:textId="77777777" w:rsidR="0085760E" w:rsidRDefault="0085760E" w:rsidP="00416686"/>
    <w:p w14:paraId="00D513B6" w14:textId="77777777" w:rsidR="0085760E" w:rsidRDefault="0085760E" w:rsidP="00416686"/>
    <w:p w14:paraId="0961E6E4" w14:textId="77777777" w:rsidR="0085760E" w:rsidRDefault="0085760E" w:rsidP="00416686"/>
    <w:p w14:paraId="0BE36E08" w14:textId="77777777" w:rsidR="0085760E" w:rsidRDefault="0085760E" w:rsidP="00416686"/>
    <w:p w14:paraId="2F00E689" w14:textId="77777777" w:rsidR="0085760E" w:rsidRDefault="0085760E" w:rsidP="00416686"/>
    <w:p w14:paraId="5098EBC0" w14:textId="77777777" w:rsidR="0085760E" w:rsidRDefault="0085760E" w:rsidP="00416686"/>
    <w:p w14:paraId="1598FC02" w14:textId="77777777" w:rsidR="0085760E" w:rsidRDefault="0085760E" w:rsidP="00416686"/>
    <w:p w14:paraId="29088D07" w14:textId="77777777" w:rsidR="0085760E" w:rsidRPr="00803E9E" w:rsidRDefault="0085760E" w:rsidP="00416686"/>
    <w:sdt>
      <w:sdtPr>
        <w:rPr>
          <w:rStyle w:val="ZakladnyChar"/>
        </w:rPr>
        <w:id w:val="132220108"/>
        <w:placeholder>
          <w:docPart w:val="243C47FFED0F4E5FA7C845D3C4B58CDA"/>
        </w:placeholder>
        <w:showingPlcHdr/>
      </w:sdtPr>
      <w:sdtEndPr>
        <w:rPr>
          <w:rStyle w:val="DefaultParagraphFont"/>
        </w:rPr>
      </w:sdtEndPr>
      <w:sdtContent>
        <w:p w14:paraId="48171724" w14:textId="77777777" w:rsidR="00803E9E" w:rsidRDefault="00803E9E" w:rsidP="00BB1046">
          <w:pPr>
            <w:pStyle w:val="Zakladny"/>
            <w:rPr>
              <w:rStyle w:val="ZakladnyChar"/>
            </w:rPr>
          </w:pPr>
          <w:r w:rsidRPr="00976E12">
            <w:rPr>
              <w:rStyle w:val="ZakladnyChar"/>
              <w:color w:val="FF0000"/>
            </w:rPr>
            <w:t>Vložte text súhrnu, ktorý obsahuje informáciu o cieľoch práce, jej stručnom obsahu a v závere abstraktu sa charakterizuje splnenie cieľa, výsledky a význam celej práce. Píše sa súvisle ako jeden odsek a jeho rozsah je spravidla 100 až 500 slov</w:t>
          </w:r>
        </w:p>
      </w:sdtContent>
    </w:sdt>
    <w:p w14:paraId="38DF9280" w14:textId="77777777" w:rsidR="00803E9E" w:rsidRDefault="00803E9E" w:rsidP="00BB1046">
      <w:pPr>
        <w:pStyle w:val="Zakladny"/>
        <w:rPr>
          <w:rStyle w:val="ZakladnyChar"/>
        </w:rPr>
      </w:pPr>
    </w:p>
    <w:p w14:paraId="74040AD8" w14:textId="77777777" w:rsidR="00803E9E" w:rsidRDefault="009456BB" w:rsidP="00BB1046">
      <w:pPr>
        <w:pStyle w:val="Zakladny"/>
        <w:rPr>
          <w:rStyle w:val="ZakladnyChar"/>
        </w:rPr>
      </w:pPr>
      <w:sdt>
        <w:sdtPr>
          <w:id w:val="-270862774"/>
          <w:lock w:val="contentLocked"/>
          <w:placeholder>
            <w:docPart w:val="B9DA74DA948D455B84AC4BE4797FA0CE"/>
          </w:placeholder>
          <w:showingPlcHdr/>
        </w:sdtPr>
        <w:sdtEndPr/>
        <w:sdtContent>
          <w:r w:rsidR="00803E9E" w:rsidRPr="00E66E98">
            <w:t>K</w:t>
          </w:r>
          <w:r w:rsidR="000A10DD">
            <w:t>ey words</w:t>
          </w:r>
          <w:r w:rsidR="00803E9E" w:rsidRPr="00E66E98">
            <w:t>:</w:t>
          </w:r>
          <w:r w:rsidR="00803E9E">
            <w:tab/>
          </w:r>
        </w:sdtContent>
      </w:sdt>
      <w:sdt>
        <w:sdtPr>
          <w:rPr>
            <w:rStyle w:val="ZakladnyChar"/>
          </w:rPr>
          <w:id w:val="-709187070"/>
          <w:placeholder>
            <w:docPart w:val="EAA4838138AC49D0850E37443E6C3473"/>
          </w:placeholder>
          <w:showingPlcHdr/>
        </w:sdtPr>
        <w:sdtEndPr>
          <w:rPr>
            <w:rStyle w:val="DefaultParagraphFont"/>
          </w:rPr>
        </w:sdtEndPr>
        <w:sdtContent>
          <w:r w:rsidR="00803E9E" w:rsidRPr="007938A0">
            <w:rPr>
              <w:color w:val="FF0000"/>
            </w:rPr>
            <w:t>Sem vložte 3 - 5 kľúčových slov</w:t>
          </w:r>
        </w:sdtContent>
      </w:sdt>
    </w:p>
    <w:p w14:paraId="5A20F235" w14:textId="77777777" w:rsidR="000A10DD" w:rsidRDefault="000A10DD" w:rsidP="00BB1046">
      <w:pPr>
        <w:pStyle w:val="Zakladny"/>
        <w:sectPr w:rsidR="000A10DD" w:rsidSect="00642CC1">
          <w:pgSz w:w="11906" w:h="16838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722799767"/>
        <w:placeholder>
          <w:docPart w:val="78C180B60C93497E9D35A5BBBAC14EFC"/>
        </w:placeholder>
        <w:temporary/>
        <w:showingPlcHdr/>
      </w:sdtPr>
      <w:sdtEndPr/>
      <w:sdtContent>
        <w:p w14:paraId="3CF8D144" w14:textId="77777777" w:rsidR="00C87A2B" w:rsidRDefault="00C87A2B" w:rsidP="00BB1046">
          <w:pPr>
            <w:pStyle w:val="Zakladny"/>
          </w:pPr>
          <w:r>
            <w:rPr>
              <w:rStyle w:val="Nadpis1rovneChar"/>
            </w:rPr>
            <w:t>Vyhlásenie autora</w:t>
          </w:r>
        </w:p>
      </w:sdtContent>
    </w:sdt>
    <w:p w14:paraId="3080FAC4" w14:textId="3A394DCC" w:rsidR="005A315A" w:rsidRDefault="009456BB" w:rsidP="00BB1046">
      <w:pPr>
        <w:pStyle w:val="Zakladny"/>
        <w:rPr>
          <w:rStyle w:val="ZakladnyChar"/>
        </w:rPr>
      </w:pPr>
      <w:sdt>
        <w:sdtPr>
          <w:id w:val="1923064569"/>
          <w:placeholder>
            <w:docPart w:val="518700A7E69E4F498AAEBF32D2316146"/>
          </w:placeholder>
          <w:dropDownList>
            <w:listItem w:value="Choose an item."/>
            <w:listItem w:displayText="Podpísaný " w:value="Podpísaný "/>
            <w:listItem w:displayText="Podpísaná" w:value="Podpísaná"/>
          </w:dropDownList>
        </w:sdtPr>
        <w:sdtEndPr/>
        <w:sdtContent>
          <w:r w:rsidR="001A2E19">
            <w:t xml:space="preserve">Podpísaný </w:t>
          </w:r>
        </w:sdtContent>
      </w:sdt>
      <w:r w:rsidR="005A315A">
        <w:t xml:space="preserve"> </w:t>
      </w:r>
      <w:sdt>
        <w:sdtPr>
          <w:rPr>
            <w:rStyle w:val="ZakladnyChar"/>
          </w:rPr>
          <w:id w:val="-766079281"/>
          <w:placeholder>
            <w:docPart w:val="38D6DEE615944A9E82EBC958F93A5CC4"/>
          </w:placeholder>
        </w:sdtPr>
        <w:sdtEndPr>
          <w:rPr>
            <w:rStyle w:val="DefaultParagraphFont"/>
          </w:rPr>
        </w:sdtEndPr>
        <w:sdtContent>
          <w:r w:rsidR="001A2E19">
            <w:rPr>
              <w:rStyle w:val="ZakladnyChar"/>
            </w:rPr>
            <w:t>Šimon Babic</w:t>
          </w:r>
        </w:sdtContent>
      </w:sdt>
      <w:r w:rsidR="005A315A">
        <w:rPr>
          <w:rStyle w:val="ZakladnyChar"/>
        </w:rPr>
        <w:t xml:space="preserve"> </w:t>
      </w:r>
      <w:sdt>
        <w:sdtPr>
          <w:rPr>
            <w:rStyle w:val="ZakladnyChar"/>
          </w:rPr>
          <w:id w:val="1208382148"/>
          <w:lock w:val="sdtContentLocked"/>
          <w:placeholder>
            <w:docPart w:val="1B8EC4D217BB4C00A3B3FC0F731403D6"/>
          </w:placeholder>
          <w:showingPlcHdr/>
        </w:sdtPr>
        <w:sdtEndPr>
          <w:rPr>
            <w:rStyle w:val="ZakladnyChar"/>
          </w:rPr>
        </w:sdtEndPr>
        <w:sdtContent>
          <w:r w:rsidR="005A315A">
            <w:t xml:space="preserve">čestne vyhlasujem, že som </w:t>
          </w:r>
        </w:sdtContent>
      </w:sdt>
      <w:sdt>
        <w:sdtPr>
          <w:rPr>
            <w:rStyle w:val="ZakladnyChar"/>
          </w:rPr>
          <w:id w:val="-791131399"/>
          <w:placeholder>
            <w:docPart w:val="06E752F1488043AB9E8525080F0CB0B3"/>
          </w:placeholder>
          <w:dropDownList>
            <w:listItem w:value="Choose an item."/>
            <w:listItem w:displayText="Bakalársku prácu" w:value="Bakalársku prácu"/>
            <w:listItem w:displayText="Diplomovú prácu" w:value="Diplomovú prácu"/>
          </w:dropDownList>
        </w:sdtPr>
        <w:sdtEndPr>
          <w:rPr>
            <w:rStyle w:val="ZakladnyChar"/>
          </w:rPr>
        </w:sdtEndPr>
        <w:sdtContent>
          <w:r w:rsidR="001A2E19">
            <w:rPr>
              <w:rStyle w:val="ZakladnyChar"/>
            </w:rPr>
            <w:t>Diplomovú prácu</w:t>
          </w:r>
        </w:sdtContent>
      </w:sdt>
      <w:r w:rsidR="005A315A">
        <w:rPr>
          <w:rStyle w:val="ZakladnyChar"/>
        </w:rPr>
        <w:t xml:space="preserve"> </w:t>
      </w:r>
      <w:sdt>
        <w:sdtPr>
          <w:rPr>
            <w:rStyle w:val="ZakladnyChar"/>
          </w:rPr>
          <w:id w:val="-497967723"/>
          <w:placeholder>
            <w:docPart w:val="D029EC2A8C454345AEB31CA8BDB489E7"/>
          </w:placeholder>
        </w:sdtPr>
        <w:sdtEndPr>
          <w:rPr>
            <w:rStyle w:val="ZakladnyChar"/>
          </w:rPr>
        </w:sdtEndPr>
        <w:sdtContent>
          <w:r w:rsidR="001A2E19" w:rsidRPr="001A2E19">
            <w:rPr>
              <w:rStyle w:val="ZakladnyChar"/>
            </w:rPr>
            <w:t>Vývoj počítačovej hry obsahujúcej umelú inteligenciu</w:t>
          </w:r>
        </w:sdtContent>
      </w:sdt>
      <w:r w:rsidR="005A315A">
        <w:rPr>
          <w:rStyle w:val="ZakladnyChar"/>
        </w:rPr>
        <w:t xml:space="preserve"> </w:t>
      </w:r>
      <w:sdt>
        <w:sdtPr>
          <w:rPr>
            <w:rStyle w:val="ZakladnyChar"/>
          </w:rPr>
          <w:id w:val="920070302"/>
          <w:placeholder>
            <w:docPart w:val="3FFC1578D0FD49B9B723CCC881D24CC2"/>
          </w:placeholder>
          <w:dropDownList>
            <w:listItem w:value="Choose an item."/>
            <w:listItem w:displayText="vypracoval" w:value="vypracoval"/>
            <w:listItem w:displayText="vypracovala" w:value="vypracovala"/>
          </w:dropDownList>
        </w:sdtPr>
        <w:sdtEndPr>
          <w:rPr>
            <w:rStyle w:val="ZakladnyChar"/>
          </w:rPr>
        </w:sdtEndPr>
        <w:sdtContent>
          <w:r w:rsidR="001A2E19">
            <w:rPr>
              <w:rStyle w:val="ZakladnyChar"/>
            </w:rPr>
            <w:t>vypracoval</w:t>
          </w:r>
        </w:sdtContent>
      </w:sdt>
      <w:r w:rsidR="005A315A">
        <w:rPr>
          <w:rStyle w:val="ZakladnyChar"/>
        </w:rPr>
        <w:t xml:space="preserve"> </w:t>
      </w:r>
      <w:sdt>
        <w:sdtPr>
          <w:rPr>
            <w:rStyle w:val="ZakladnyChar"/>
          </w:rPr>
          <w:id w:val="1147706249"/>
          <w:lock w:val="sdtContentLocked"/>
          <w:placeholder>
            <w:docPart w:val="A75D1C1F48214389862EB28D3CBF8D71"/>
          </w:placeholder>
          <w:showingPlcHdr/>
        </w:sdtPr>
        <w:sdtEndPr>
          <w:rPr>
            <w:rStyle w:val="ZakladnyChar"/>
          </w:rPr>
        </w:sdtEndPr>
        <w:sdtContent>
          <w:r w:rsidR="005A315A">
            <w:t>na základe poznatkov získaných počas štúdia a informácií z dostupnej literatúry uvedenej v práci.</w:t>
          </w:r>
        </w:sdtContent>
      </w:sdt>
    </w:p>
    <w:p w14:paraId="5F20FB9B" w14:textId="4E4A04B2" w:rsidR="005A315A" w:rsidRDefault="009456BB" w:rsidP="00BB1046">
      <w:pPr>
        <w:pStyle w:val="Zakladny"/>
        <w:rPr>
          <w:rStyle w:val="ZakladnyChar"/>
        </w:rPr>
      </w:pPr>
      <w:sdt>
        <w:sdtPr>
          <w:rPr>
            <w:rStyle w:val="ZakladnyChar"/>
          </w:rPr>
          <w:id w:val="2014335351"/>
          <w:lock w:val="sdtContentLocked"/>
          <w:placeholder>
            <w:docPart w:val="DEE9D8A55ED645B6A7C6124DB6E24455"/>
          </w:placeholder>
          <w:showingPlcHdr/>
        </w:sdtPr>
        <w:sdtEndPr>
          <w:rPr>
            <w:rStyle w:val="DefaultParagraphFont"/>
          </w:rPr>
        </w:sdtEndPr>
        <w:sdtContent>
          <w:r w:rsidR="005A315A">
            <w:t xml:space="preserve">Uvedenú prácu som </w:t>
          </w:r>
        </w:sdtContent>
      </w:sdt>
      <w:r w:rsidR="005A315A">
        <w:t xml:space="preserve"> </w:t>
      </w:r>
      <w:sdt>
        <w:sdtPr>
          <w:rPr>
            <w:rStyle w:val="ZakladnyChar"/>
          </w:rPr>
          <w:id w:val="-1281721026"/>
          <w:placeholder>
            <w:docPart w:val="820088DC0B9840F1BEFF7330E9C620D9"/>
          </w:placeholder>
          <w:dropDownList>
            <w:listItem w:value="Choose an item."/>
            <w:listItem w:displayText="vypracoval" w:value="vypracoval"/>
            <w:listItem w:displayText="vypracovala" w:value="vypracovala"/>
          </w:dropDownList>
        </w:sdtPr>
        <w:sdtEndPr>
          <w:rPr>
            <w:rStyle w:val="ZakladnyChar"/>
          </w:rPr>
        </w:sdtEndPr>
        <w:sdtContent>
          <w:r w:rsidR="001A2E19">
            <w:rPr>
              <w:rStyle w:val="ZakladnyChar"/>
            </w:rPr>
            <w:t>vypracoval</w:t>
          </w:r>
        </w:sdtContent>
      </w:sdt>
      <w:r w:rsidR="005A315A">
        <w:rPr>
          <w:rStyle w:val="ZakladnyChar"/>
        </w:rPr>
        <w:t xml:space="preserve"> </w:t>
      </w:r>
      <w:sdt>
        <w:sdtPr>
          <w:rPr>
            <w:rStyle w:val="ZakladnyChar"/>
          </w:rPr>
          <w:id w:val="-1312858951"/>
          <w:lock w:val="sdtContentLocked"/>
          <w:placeholder>
            <w:docPart w:val="1805682A41054C6DA607A0AB52B0E42C"/>
          </w:placeholder>
          <w:showingPlcHdr/>
        </w:sdtPr>
        <w:sdtEndPr>
          <w:rPr>
            <w:rStyle w:val="ZakladnyChar"/>
          </w:rPr>
        </w:sdtEndPr>
        <w:sdtContent>
          <w:r w:rsidR="005A315A" w:rsidRPr="005A315A">
            <w:t>pod vedením</w:t>
          </w:r>
          <w:r w:rsidR="005A315A">
            <w:rPr>
              <w:rFonts w:ascii="Arial" w:hAnsi="Arial" w:cs="Arial"/>
              <w:szCs w:val="20"/>
            </w:rPr>
            <w:t xml:space="preserve"> </w:t>
          </w:r>
        </w:sdtContent>
      </w:sdt>
      <w:r w:rsidR="005A315A">
        <w:rPr>
          <w:rStyle w:val="ZakladnyChar"/>
        </w:rPr>
        <w:t xml:space="preserve"> </w:t>
      </w:r>
      <w:sdt>
        <w:sdtPr>
          <w:rPr>
            <w:rStyle w:val="ZakladnyChar"/>
          </w:rPr>
          <w:id w:val="73337434"/>
          <w:placeholder>
            <w:docPart w:val="27AAC32944ED49F6ACF6F4D36DB7E638"/>
          </w:placeholder>
        </w:sdtPr>
        <w:sdtEndPr>
          <w:rPr>
            <w:rStyle w:val="ZakladnyChar"/>
          </w:rPr>
        </w:sdtEndPr>
        <w:sdtContent>
          <w:r w:rsidR="001A2E19" w:rsidRPr="001A2E19">
            <w:rPr>
              <w:rStyle w:val="ZakladnyChar"/>
            </w:rPr>
            <w:t>Ing. Matej</w:t>
          </w:r>
          <w:r w:rsidR="001A2E19">
            <w:rPr>
              <w:rStyle w:val="ZakladnyChar"/>
            </w:rPr>
            <w:t>a</w:t>
          </w:r>
          <w:r w:rsidR="001A2E19" w:rsidRPr="001A2E19">
            <w:rPr>
              <w:rStyle w:val="ZakladnyChar"/>
            </w:rPr>
            <w:t xml:space="preserve"> Rábek</w:t>
          </w:r>
          <w:r w:rsidR="001A2E19">
            <w:rPr>
              <w:rStyle w:val="ZakladnyChar"/>
            </w:rPr>
            <w:t>a</w:t>
          </w:r>
          <w:r w:rsidR="001A2E19" w:rsidRPr="001A2E19">
            <w:rPr>
              <w:rStyle w:val="ZakladnyChar"/>
            </w:rPr>
            <w:t>, PhD.</w:t>
          </w:r>
        </w:sdtContent>
      </w:sdt>
      <w:r w:rsidR="000A1115">
        <w:rPr>
          <w:rStyle w:val="ZakladnyChar"/>
        </w:rPr>
        <w:t>.</w:t>
      </w:r>
    </w:p>
    <w:p w14:paraId="0F615150" w14:textId="77777777" w:rsidR="000A1115" w:rsidRDefault="000A1115" w:rsidP="00BB1046">
      <w:pPr>
        <w:pStyle w:val="Zakladny"/>
        <w:rPr>
          <w:rStyle w:val="ZakladnyChar"/>
        </w:rPr>
      </w:pPr>
    </w:p>
    <w:p w14:paraId="23792209" w14:textId="77777777" w:rsidR="000A1115" w:rsidRDefault="009456BB" w:rsidP="00BB1046">
      <w:pPr>
        <w:pStyle w:val="Zakladny"/>
        <w:rPr>
          <w:rStyle w:val="ZakladnyChar"/>
        </w:rPr>
      </w:pPr>
      <w:sdt>
        <w:sdtPr>
          <w:rPr>
            <w:rStyle w:val="ZakladnyChar"/>
          </w:rPr>
          <w:id w:val="-344781058"/>
          <w:lock w:val="sdtContentLocked"/>
          <w:placeholder>
            <w:docPart w:val="26869A57638B40C0B8851C6881AE1E87"/>
          </w:placeholder>
          <w:showingPlcHdr/>
        </w:sdtPr>
        <w:sdtEndPr>
          <w:rPr>
            <w:rStyle w:val="ZakladnyChar"/>
          </w:rPr>
        </w:sdtEndPr>
        <w:sdtContent>
          <w:r w:rsidR="000A1115">
            <w:rPr>
              <w:rStyle w:val="ZakladnyChar"/>
            </w:rPr>
            <w:t>V </w:t>
          </w:r>
          <w:r w:rsidR="000A1115" w:rsidRPr="000A1115">
            <w:rPr>
              <w:rStyle w:val="ZakladnyChar"/>
            </w:rPr>
            <w:t>Bratislave</w:t>
          </w:r>
          <w:r w:rsidR="000A1115">
            <w:rPr>
              <w:rStyle w:val="ZakladnyChar"/>
            </w:rPr>
            <w:t xml:space="preserve"> dňa </w:t>
          </w:r>
        </w:sdtContent>
      </w:sdt>
      <w:r w:rsidR="000A1115">
        <w:rPr>
          <w:rStyle w:val="ZakladnyChar"/>
        </w:rPr>
        <w:t xml:space="preserve"> </w:t>
      </w:r>
      <w:r w:rsidR="00E93554">
        <w:rPr>
          <w:rStyle w:val="ZakladnyChar"/>
        </w:rPr>
        <w:fldChar w:fldCharType="begin"/>
      </w:r>
      <w:r w:rsidR="000A1115" w:rsidRPr="000A1115">
        <w:rPr>
          <w:rStyle w:val="ZakladnyChar"/>
        </w:rPr>
        <w:instrText xml:space="preserve"> TIME \@ "dd.MM.yyyy" </w:instrText>
      </w:r>
      <w:r w:rsidR="00E93554">
        <w:rPr>
          <w:rStyle w:val="ZakladnyChar"/>
        </w:rPr>
        <w:fldChar w:fldCharType="separate"/>
      </w:r>
      <w:r w:rsidR="001A2E19">
        <w:rPr>
          <w:rStyle w:val="ZakladnyChar"/>
          <w:noProof/>
        </w:rPr>
        <w:t>28.02.2022</w:t>
      </w:r>
      <w:r w:rsidR="00E93554">
        <w:rPr>
          <w:rStyle w:val="ZakladnyChar"/>
        </w:rPr>
        <w:fldChar w:fldCharType="end"/>
      </w:r>
    </w:p>
    <w:p w14:paraId="791B810B" w14:textId="77777777" w:rsidR="000A1115" w:rsidRDefault="000A1115" w:rsidP="00BB1046">
      <w:pPr>
        <w:pStyle w:val="Zakladny"/>
        <w:rPr>
          <w:rStyle w:val="ZakladnyChar"/>
        </w:rPr>
      </w:pPr>
    </w:p>
    <w:p w14:paraId="2F3271AB" w14:textId="77777777" w:rsidR="000A1115" w:rsidRDefault="000A1115" w:rsidP="00BB1046">
      <w:pPr>
        <w:pStyle w:val="Zakladny"/>
        <w:rPr>
          <w:rStyle w:val="ZakladnyChar"/>
        </w:rPr>
      </w:pPr>
    </w:p>
    <w:p w14:paraId="3D3F6B89" w14:textId="77777777" w:rsidR="000A1115" w:rsidRDefault="000A1115" w:rsidP="00BB1046">
      <w:pPr>
        <w:pStyle w:val="Zakladny"/>
        <w:rPr>
          <w:rStyle w:val="ZakladnyChar"/>
        </w:rPr>
      </w:pPr>
    </w:p>
    <w:p w14:paraId="450D4C5F" w14:textId="77777777" w:rsidR="000A1115" w:rsidRDefault="000A1115" w:rsidP="00BB1046">
      <w:pPr>
        <w:pStyle w:val="Zakladny"/>
        <w:rPr>
          <w:rStyle w:val="ZakladnyChar"/>
        </w:rPr>
      </w:pPr>
    </w:p>
    <w:sdt>
      <w:sdtPr>
        <w:rPr>
          <w:rStyle w:val="ZakladnyChar"/>
        </w:rPr>
        <w:id w:val="-1942518109"/>
        <w:placeholder>
          <w:docPart w:val="D9304D1179F741039B50CE8B96016EB1"/>
        </w:placeholder>
        <w:showingPlcHdr/>
      </w:sdtPr>
      <w:sdtEndPr>
        <w:rPr>
          <w:rStyle w:val="ZakladnyChar"/>
        </w:rPr>
      </w:sdtEndPr>
      <w:sdtContent>
        <w:p w14:paraId="2A37BE0B" w14:textId="77777777" w:rsidR="000A1115" w:rsidRDefault="000A1115" w:rsidP="00BB1046">
          <w:pPr>
            <w:pStyle w:val="Zakladny"/>
            <w:rPr>
              <w:rStyle w:val="ZakladnyChar"/>
            </w:rPr>
          </w:pPr>
          <w:r>
            <w:rPr>
              <w:rStyle w:val="ZakladnyChar"/>
            </w:rPr>
            <w:t>..................................................</w:t>
          </w:r>
        </w:p>
        <w:p w14:paraId="37826431" w14:textId="77777777" w:rsidR="000A1115" w:rsidRDefault="000A1115" w:rsidP="00BB1046">
          <w:pPr>
            <w:pStyle w:val="Zakladny"/>
            <w:rPr>
              <w:rStyle w:val="ZakladnyChar"/>
            </w:rPr>
          </w:pPr>
          <w:r>
            <w:rPr>
              <w:rStyle w:val="ZakladnyChar"/>
            </w:rPr>
            <w:t>podpis autora</w:t>
          </w:r>
        </w:p>
      </w:sdtContent>
    </w:sdt>
    <w:p w14:paraId="204A8E7C" w14:textId="77777777" w:rsidR="000A1115" w:rsidRDefault="000A1115" w:rsidP="00BB1046">
      <w:pPr>
        <w:pStyle w:val="Zakladny"/>
      </w:pPr>
    </w:p>
    <w:p w14:paraId="6748E6FD" w14:textId="77777777" w:rsidR="00D423D1" w:rsidRDefault="00D423D1" w:rsidP="00BB1046">
      <w:pPr>
        <w:pStyle w:val="Zakladny"/>
        <w:sectPr w:rsidR="00D423D1" w:rsidSect="004B1471">
          <w:pgSz w:w="11906" w:h="16838" w:code="9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2133514221"/>
        <w:placeholder>
          <w:docPart w:val="5C5409A7B24A454ABFD3304632B8A0D9"/>
        </w:placeholder>
        <w:temporary/>
        <w:showingPlcHdr/>
      </w:sdtPr>
      <w:sdtEndPr/>
      <w:sdtContent>
        <w:p w14:paraId="72D25DBC" w14:textId="77777777" w:rsidR="000A1115" w:rsidRDefault="000B31CF" w:rsidP="00BB1046">
          <w:pPr>
            <w:pStyle w:val="Zakladny"/>
          </w:pPr>
          <w:r w:rsidRPr="000A1115">
            <w:rPr>
              <w:rStyle w:val="Nadpis1rovneChar"/>
            </w:rPr>
            <w:t>Poďakovanie</w:t>
          </w:r>
        </w:p>
      </w:sdtContent>
    </w:sdt>
    <w:sdt>
      <w:sdtPr>
        <w:rPr>
          <w:rStyle w:val="ZakladnyChar"/>
        </w:rPr>
        <w:id w:val="-1404445961"/>
        <w:placeholder>
          <w:docPart w:val="5C9D20E169FE4D99847DE104618991F9"/>
        </w:placeholder>
        <w:showingPlcHdr/>
      </w:sdtPr>
      <w:sdtEndPr>
        <w:rPr>
          <w:rStyle w:val="DefaultParagraphFont"/>
        </w:rPr>
      </w:sdtEndPr>
      <w:sdtContent>
        <w:p w14:paraId="0B62EFBC" w14:textId="77777777" w:rsidR="000A1115" w:rsidRDefault="00B0710D" w:rsidP="00BB1046">
          <w:pPr>
            <w:pStyle w:val="Zakladny"/>
          </w:pPr>
          <w:r w:rsidRPr="007938A0">
            <w:rPr>
              <w:color w:val="FF0000"/>
            </w:rPr>
            <w:t>Sem môžete vložiť ďakovný text. Spravidla sa ďakuje vedúcemu práce, prípadne konzultantovi. Poďakovanie nie je povinná súčasť práce.</w:t>
          </w:r>
        </w:p>
      </w:sdtContent>
    </w:sdt>
    <w:p w14:paraId="6D93AB47" w14:textId="77777777" w:rsidR="00D004AE" w:rsidRDefault="00D004AE" w:rsidP="00BB1046">
      <w:pPr>
        <w:pStyle w:val="Zakladny"/>
      </w:pPr>
    </w:p>
    <w:p w14:paraId="551EB488" w14:textId="77777777" w:rsidR="00B93674" w:rsidRDefault="00B93674" w:rsidP="00BB1046">
      <w:pPr>
        <w:pStyle w:val="Zakladny"/>
      </w:pPr>
    </w:p>
    <w:p w14:paraId="1600BB6C" w14:textId="77777777" w:rsidR="000A4698" w:rsidRDefault="000A4698" w:rsidP="00BB1046">
      <w:pPr>
        <w:pStyle w:val="Zakladny"/>
        <w:sectPr w:rsidR="000A4698" w:rsidSect="004B1471">
          <w:pgSz w:w="11906" w:h="16838" w:code="9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-1404914165"/>
        <w:lock w:val="sdtContentLocked"/>
        <w:placeholder>
          <w:docPart w:val="99511A698BE5461EAFF727DBDE1C9CA0"/>
        </w:placeholder>
        <w:showingPlcHdr/>
      </w:sdtPr>
      <w:sdtEndPr/>
      <w:sdtContent>
        <w:p w14:paraId="3522D4EF" w14:textId="77777777" w:rsidR="00D004AE" w:rsidRDefault="00D004AE" w:rsidP="00BB1046">
          <w:pPr>
            <w:pStyle w:val="Zakladny"/>
          </w:pPr>
          <w:r w:rsidRPr="00D004AE">
            <w:rPr>
              <w:rStyle w:val="Nadpis1rovneChar"/>
            </w:rPr>
            <w:t>Obsah</w:t>
          </w:r>
        </w:p>
      </w:sdtContent>
    </w:sdt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  <w:lang w:val="sk-SK"/>
        </w:rPr>
        <w:id w:val="448434846"/>
        <w:docPartObj>
          <w:docPartGallery w:val="Table of Contents"/>
        </w:docPartObj>
      </w:sdtPr>
      <w:sdtEndPr>
        <w:rPr>
          <w:bCs/>
        </w:rPr>
      </w:sdtEndPr>
      <w:sdtContent>
        <w:p w14:paraId="144F9F3B" w14:textId="77777777" w:rsidR="00E634E4" w:rsidRDefault="00E634E4" w:rsidP="00E634E4">
          <w:pPr>
            <w:pStyle w:val="TOCHeading"/>
            <w:numPr>
              <w:ilvl w:val="0"/>
              <w:numId w:val="0"/>
            </w:numPr>
          </w:pPr>
        </w:p>
        <w:p w14:paraId="4D9C5C12" w14:textId="77777777" w:rsidR="00D87248" w:rsidRDefault="00E93554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</w:pPr>
          <w:r>
            <w:fldChar w:fldCharType="begin"/>
          </w:r>
          <w:r w:rsidR="008E34D8">
            <w:instrText xml:space="preserve"> TOC \t "Nadpis 1.úrovne;1;Nadpis 2.urovne;2;Nadpis 3.urovne;3;Nadpis nečíslovaný;1" </w:instrText>
          </w:r>
          <w:r>
            <w:fldChar w:fldCharType="separate"/>
          </w:r>
          <w:r w:rsidR="00D87248">
            <w:rPr>
              <w:noProof/>
            </w:rPr>
            <w:t>Úvod</w:t>
          </w:r>
          <w:r w:rsidR="00D87248"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  <w:tab/>
          </w:r>
          <w:r w:rsidR="00D87248">
            <w:rPr>
              <w:noProof/>
            </w:rPr>
            <w:tab/>
          </w:r>
          <w:r w:rsidR="00D87248">
            <w:rPr>
              <w:noProof/>
            </w:rPr>
            <w:fldChar w:fldCharType="begin"/>
          </w:r>
          <w:r w:rsidR="00D87248">
            <w:rPr>
              <w:noProof/>
            </w:rPr>
            <w:instrText xml:space="preserve"> PAGEREF _Toc383983226 \h </w:instrText>
          </w:r>
          <w:r w:rsidR="00D87248">
            <w:rPr>
              <w:noProof/>
            </w:rPr>
          </w:r>
          <w:r w:rsidR="00D87248">
            <w:rPr>
              <w:noProof/>
            </w:rPr>
            <w:fldChar w:fldCharType="separate"/>
          </w:r>
          <w:r w:rsidR="00CE7C16">
            <w:rPr>
              <w:noProof/>
            </w:rPr>
            <w:t>1</w:t>
          </w:r>
          <w:r w:rsidR="00D87248">
            <w:rPr>
              <w:noProof/>
            </w:rPr>
            <w:fldChar w:fldCharType="end"/>
          </w:r>
        </w:p>
        <w:p w14:paraId="0284FCE1" w14:textId="77777777" w:rsidR="00D87248" w:rsidRDefault="00D87248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</w:pPr>
          <w:r>
            <w:rPr>
              <w:noProof/>
            </w:rPr>
            <w:t>1</w:t>
          </w:r>
          <w:r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  <w:tab/>
          </w:r>
          <w:r>
            <w:rPr>
              <w:noProof/>
            </w:rPr>
            <w:t>Forma a náplň práce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_Toc383983227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2E5EB27" w14:textId="77777777" w:rsidR="00D87248" w:rsidRDefault="00D87248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</w:pPr>
          <w:r w:rsidRPr="00D87248">
            <w:rPr>
              <w:noProof/>
              <w:lang w:val="sk-SK"/>
            </w:rPr>
            <w:t>2</w:t>
          </w:r>
          <w:r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  <w:tab/>
          </w:r>
          <w:r w:rsidRPr="00D87248">
            <w:rPr>
              <w:noProof/>
              <w:lang w:val="sk-SK"/>
            </w:rPr>
            <w:t>Jadro</w:t>
          </w:r>
          <w:r w:rsidRPr="00D87248">
            <w:rPr>
              <w:noProof/>
              <w:lang w:val="sk-SK"/>
            </w:rPr>
            <w:tab/>
          </w:r>
          <w:r>
            <w:rPr>
              <w:noProof/>
            </w:rPr>
            <w:fldChar w:fldCharType="begin"/>
          </w:r>
          <w:r w:rsidRPr="00D87248">
            <w:rPr>
              <w:noProof/>
              <w:lang w:val="sk-SK"/>
            </w:rPr>
            <w:instrText xml:space="preserve"> PAGEREF _Toc383983228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  <w:lang w:val="sk-SK"/>
            </w:rPr>
            <w:t>3</w:t>
          </w:r>
          <w:r>
            <w:rPr>
              <w:noProof/>
            </w:rPr>
            <w:fldChar w:fldCharType="end"/>
          </w:r>
        </w:p>
        <w:p w14:paraId="097AFF7B" w14:textId="77777777" w:rsidR="00D87248" w:rsidRDefault="00D87248">
          <w:pPr>
            <w:pStyle w:val="TOC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lang w:val="sk-SK" w:eastAsia="sk-SK"/>
            </w:rPr>
          </w:pPr>
          <w:r w:rsidRPr="00D87248">
            <w:rPr>
              <w:noProof/>
              <w:lang w:val="sk-SK"/>
            </w:rPr>
            <w:t>2.1</w:t>
          </w:r>
          <w:r>
            <w:rPr>
              <w:rFonts w:asciiTheme="minorHAnsi" w:hAnsiTheme="minorHAnsi" w:cstheme="minorBidi"/>
              <w:noProof/>
              <w:lang w:val="sk-SK" w:eastAsia="sk-SK"/>
            </w:rPr>
            <w:tab/>
          </w:r>
          <w:r w:rsidRPr="00D87248">
            <w:rPr>
              <w:noProof/>
              <w:lang w:val="sk-SK"/>
            </w:rPr>
            <w:t>Analýza problému – Súčasný stav riešenej problematiky</w:t>
          </w:r>
          <w:r w:rsidRPr="00D87248">
            <w:rPr>
              <w:noProof/>
              <w:lang w:val="sk-SK"/>
            </w:rPr>
            <w:tab/>
          </w:r>
          <w:r>
            <w:rPr>
              <w:noProof/>
            </w:rPr>
            <w:fldChar w:fldCharType="begin"/>
          </w:r>
          <w:r w:rsidRPr="00D87248">
            <w:rPr>
              <w:noProof/>
              <w:lang w:val="sk-SK"/>
            </w:rPr>
            <w:instrText xml:space="preserve"> PAGEREF _Toc383983229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  <w:lang w:val="sk-SK"/>
            </w:rPr>
            <w:t>3</w:t>
          </w:r>
          <w:r>
            <w:rPr>
              <w:noProof/>
            </w:rPr>
            <w:fldChar w:fldCharType="end"/>
          </w:r>
        </w:p>
        <w:p w14:paraId="4EA7C0AA" w14:textId="77777777" w:rsidR="00D87248" w:rsidRDefault="00D87248">
          <w:pPr>
            <w:pStyle w:val="TOC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lang w:val="sk-SK" w:eastAsia="sk-SK"/>
            </w:rPr>
          </w:pPr>
          <w:r>
            <w:rPr>
              <w:noProof/>
            </w:rPr>
            <w:t>2.2</w:t>
          </w:r>
          <w:r>
            <w:rPr>
              <w:rFonts w:asciiTheme="minorHAnsi" w:hAnsiTheme="minorHAnsi" w:cstheme="minorBidi"/>
              <w:noProof/>
              <w:lang w:val="sk-SK" w:eastAsia="sk-SK"/>
            </w:rPr>
            <w:tab/>
          </w:r>
          <w:r>
            <w:rPr>
              <w:noProof/>
            </w:rPr>
            <w:t>Opis riešenia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_Toc383983230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4970F54" w14:textId="77777777" w:rsidR="00D87248" w:rsidRDefault="00D87248">
          <w:pPr>
            <w:pStyle w:val="TOC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lang w:val="sk-SK" w:eastAsia="sk-SK"/>
            </w:rPr>
          </w:pPr>
          <w:r>
            <w:rPr>
              <w:noProof/>
            </w:rPr>
            <w:t>2.3</w:t>
          </w:r>
          <w:r>
            <w:rPr>
              <w:rFonts w:asciiTheme="minorHAnsi" w:hAnsiTheme="minorHAnsi" w:cstheme="minorBidi"/>
              <w:noProof/>
              <w:lang w:val="sk-SK" w:eastAsia="sk-SK"/>
            </w:rPr>
            <w:tab/>
          </w:r>
          <w:r>
            <w:rPr>
              <w:noProof/>
            </w:rPr>
            <w:t>Zhodnotenie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_Toc383983231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233CDA1" w14:textId="77777777" w:rsidR="00D87248" w:rsidRDefault="00D87248">
          <w:pPr>
            <w:pStyle w:val="TOC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lang w:val="sk-SK" w:eastAsia="sk-SK"/>
            </w:rPr>
          </w:pPr>
          <w:r>
            <w:rPr>
              <w:noProof/>
            </w:rPr>
            <w:t>2.4</w:t>
          </w:r>
          <w:r>
            <w:rPr>
              <w:rFonts w:asciiTheme="minorHAnsi" w:hAnsiTheme="minorHAnsi" w:cstheme="minorBidi"/>
              <w:noProof/>
              <w:lang w:val="sk-SK" w:eastAsia="sk-SK"/>
            </w:rPr>
            <w:tab/>
          </w:r>
          <w:r>
            <w:rPr>
              <w:noProof/>
            </w:rPr>
            <w:t>Citácie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_Toc383983232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864513D" w14:textId="77777777" w:rsidR="00D87248" w:rsidRDefault="00D87248">
          <w:pPr>
            <w:pStyle w:val="TOC3"/>
            <w:tabs>
              <w:tab w:val="left" w:pos="1540"/>
              <w:tab w:val="right" w:leader="dot" w:pos="8777"/>
            </w:tabs>
            <w:rPr>
              <w:rFonts w:asciiTheme="minorHAnsi" w:hAnsiTheme="minorHAnsi" w:cstheme="minorBidi"/>
              <w:noProof/>
              <w:lang w:val="sk-SK" w:eastAsia="sk-SK"/>
            </w:rPr>
          </w:pPr>
          <w:r>
            <w:rPr>
              <w:noProof/>
            </w:rPr>
            <w:t>2.4.1</w:t>
          </w:r>
          <w:r>
            <w:rPr>
              <w:rFonts w:asciiTheme="minorHAnsi" w:hAnsiTheme="minorHAnsi" w:cstheme="minorBidi"/>
              <w:noProof/>
              <w:lang w:val="sk-SK" w:eastAsia="sk-SK"/>
            </w:rPr>
            <w:tab/>
          </w:r>
          <w:r>
            <w:rPr>
              <w:noProof/>
            </w:rPr>
            <w:t>Postup vkladania citácie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_Toc383983233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B8D4A08" w14:textId="77777777" w:rsidR="00D87248" w:rsidRDefault="00D87248">
          <w:pPr>
            <w:pStyle w:val="TOC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lang w:val="sk-SK" w:eastAsia="sk-SK"/>
            </w:rPr>
          </w:pPr>
          <w:r>
            <w:rPr>
              <w:noProof/>
            </w:rPr>
            <w:t>2.5</w:t>
          </w:r>
          <w:r>
            <w:rPr>
              <w:rFonts w:asciiTheme="minorHAnsi" w:hAnsiTheme="minorHAnsi" w:cstheme="minorBidi"/>
              <w:noProof/>
              <w:lang w:val="sk-SK" w:eastAsia="sk-SK"/>
            </w:rPr>
            <w:tab/>
          </w:r>
          <w:r>
            <w:rPr>
              <w:noProof/>
            </w:rPr>
            <w:t>Špeciálne požiadavky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_Toc383983234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65E0094" w14:textId="77777777" w:rsidR="00D87248" w:rsidRDefault="00D87248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</w:pPr>
          <w:r>
            <w:rPr>
              <w:noProof/>
            </w:rPr>
            <w:t>3</w:t>
          </w:r>
          <w:r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  <w:tab/>
          </w:r>
          <w:r>
            <w:rPr>
              <w:noProof/>
            </w:rPr>
            <w:t>Popis šablóny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_Toc383983235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F490847" w14:textId="77777777" w:rsidR="00D87248" w:rsidRDefault="00D87248">
          <w:pPr>
            <w:pStyle w:val="TOC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lang w:val="sk-SK" w:eastAsia="sk-SK"/>
            </w:rPr>
          </w:pPr>
          <w:r>
            <w:rPr>
              <w:noProof/>
            </w:rPr>
            <w:t>3.1</w:t>
          </w:r>
          <w:r>
            <w:rPr>
              <w:rFonts w:asciiTheme="minorHAnsi" w:hAnsiTheme="minorHAnsi" w:cstheme="minorBidi"/>
              <w:noProof/>
              <w:lang w:val="sk-SK" w:eastAsia="sk-SK"/>
            </w:rPr>
            <w:tab/>
          </w:r>
          <w:r>
            <w:rPr>
              <w:noProof/>
            </w:rPr>
            <w:t>Popis nastavenia strany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_Toc383983236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FCF75D1" w14:textId="77777777" w:rsidR="00D87248" w:rsidRDefault="00D87248">
          <w:pPr>
            <w:pStyle w:val="TOC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lang w:val="sk-SK" w:eastAsia="sk-SK"/>
            </w:rPr>
          </w:pPr>
          <w:r w:rsidRPr="00D87248">
            <w:rPr>
              <w:noProof/>
              <w:lang w:val="sk-SK"/>
            </w:rPr>
            <w:t>3.2</w:t>
          </w:r>
          <w:r>
            <w:rPr>
              <w:rFonts w:asciiTheme="minorHAnsi" w:hAnsiTheme="minorHAnsi" w:cstheme="minorBidi"/>
              <w:noProof/>
              <w:lang w:val="sk-SK" w:eastAsia="sk-SK"/>
            </w:rPr>
            <w:tab/>
          </w:r>
          <w:r w:rsidRPr="00D87248">
            <w:rPr>
              <w:noProof/>
              <w:lang w:val="sk-SK"/>
            </w:rPr>
            <w:t>Popis nastavenia štýlov</w:t>
          </w:r>
          <w:r w:rsidRPr="00D87248">
            <w:rPr>
              <w:noProof/>
              <w:lang w:val="sk-SK"/>
            </w:rPr>
            <w:tab/>
          </w:r>
          <w:r>
            <w:rPr>
              <w:noProof/>
            </w:rPr>
            <w:fldChar w:fldCharType="begin"/>
          </w:r>
          <w:r w:rsidRPr="00D87248">
            <w:rPr>
              <w:noProof/>
              <w:lang w:val="sk-SK"/>
            </w:rPr>
            <w:instrText xml:space="preserve"> PAGEREF _Toc383983237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  <w:lang w:val="sk-SK"/>
            </w:rPr>
            <w:t>6</w:t>
          </w:r>
          <w:r>
            <w:rPr>
              <w:noProof/>
            </w:rPr>
            <w:fldChar w:fldCharType="end"/>
          </w:r>
        </w:p>
        <w:p w14:paraId="34E7ADAA" w14:textId="77777777" w:rsidR="00D87248" w:rsidRDefault="00D87248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</w:pPr>
          <w:r w:rsidRPr="00D87248">
            <w:rPr>
              <w:noProof/>
              <w:lang w:val="sk-SK"/>
            </w:rPr>
            <w:t>Záver</w:t>
          </w:r>
          <w:r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  <w:tab/>
          </w:r>
          <w:r w:rsidRPr="00D87248">
            <w:rPr>
              <w:noProof/>
              <w:lang w:val="sk-SK"/>
            </w:rPr>
            <w:tab/>
          </w:r>
          <w:r>
            <w:rPr>
              <w:noProof/>
            </w:rPr>
            <w:fldChar w:fldCharType="begin"/>
          </w:r>
          <w:r w:rsidRPr="00D87248">
            <w:rPr>
              <w:noProof/>
              <w:lang w:val="sk-SK"/>
            </w:rPr>
            <w:instrText xml:space="preserve"> PAGEREF _Toc383983238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  <w:lang w:val="sk-SK"/>
            </w:rPr>
            <w:t>8</w:t>
          </w:r>
          <w:r>
            <w:rPr>
              <w:noProof/>
            </w:rPr>
            <w:fldChar w:fldCharType="end"/>
          </w:r>
        </w:p>
        <w:p w14:paraId="36FE2B53" w14:textId="77777777" w:rsidR="00D87248" w:rsidRDefault="00D87248">
          <w:pPr>
            <w:pStyle w:val="TOC1"/>
            <w:tabs>
              <w:tab w:val="left" w:pos="2993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</w:pPr>
          <w:r w:rsidRPr="00D87248">
            <w:rPr>
              <w:noProof/>
              <w:lang w:val="sk-SK"/>
            </w:rPr>
            <w:t>Zoznam použitej literatúry</w:t>
          </w:r>
          <w:r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  <w:tab/>
          </w:r>
          <w:r w:rsidRPr="00D87248">
            <w:rPr>
              <w:noProof/>
              <w:lang w:val="sk-SK"/>
            </w:rPr>
            <w:tab/>
          </w:r>
          <w:r>
            <w:rPr>
              <w:noProof/>
            </w:rPr>
            <w:fldChar w:fldCharType="begin"/>
          </w:r>
          <w:r w:rsidRPr="00D87248">
            <w:rPr>
              <w:noProof/>
              <w:lang w:val="sk-SK"/>
            </w:rPr>
            <w:instrText xml:space="preserve"> PAGEREF _Toc383983239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  <w:lang w:val="sk-SK"/>
            </w:rPr>
            <w:t>9</w:t>
          </w:r>
          <w:r>
            <w:rPr>
              <w:noProof/>
            </w:rPr>
            <w:fldChar w:fldCharType="end"/>
          </w:r>
        </w:p>
        <w:p w14:paraId="4FD0DD74" w14:textId="77777777" w:rsidR="00D87248" w:rsidRDefault="00D87248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</w:pPr>
          <w:r w:rsidRPr="00D87248">
            <w:rPr>
              <w:noProof/>
              <w:lang w:val="sk-SK"/>
            </w:rPr>
            <w:t>Prílohy</w:t>
          </w:r>
          <w:r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  <w:tab/>
          </w:r>
          <w:r w:rsidRPr="00D87248">
            <w:rPr>
              <w:noProof/>
              <w:lang w:val="sk-SK"/>
            </w:rPr>
            <w:t xml:space="preserve"> </w:t>
          </w:r>
          <w:r w:rsidRPr="00D87248">
            <w:rPr>
              <w:noProof/>
              <w:lang w:val="sk-SK"/>
            </w:rPr>
            <w:tab/>
          </w:r>
          <w:r>
            <w:rPr>
              <w:noProof/>
            </w:rPr>
            <w:fldChar w:fldCharType="begin"/>
          </w:r>
          <w:r w:rsidRPr="00D87248">
            <w:rPr>
              <w:noProof/>
              <w:lang w:val="sk-SK"/>
            </w:rPr>
            <w:instrText xml:space="preserve"> PAGEREF _Toc383983240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  <w:lang w:val="sk-SK"/>
            </w:rPr>
            <w:t>I</w:t>
          </w:r>
          <w:r>
            <w:rPr>
              <w:noProof/>
            </w:rPr>
            <w:fldChar w:fldCharType="end"/>
          </w:r>
        </w:p>
        <w:p w14:paraId="1ACC7DDD" w14:textId="77777777" w:rsidR="00D87248" w:rsidRDefault="00D87248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</w:pPr>
          <w:r w:rsidRPr="00D87248">
            <w:rPr>
              <w:noProof/>
              <w:lang w:val="sk-SK"/>
            </w:rPr>
            <w:t>Príloha A: Štruktúra elektronického nosiča</w:t>
          </w:r>
          <w:r w:rsidRPr="00D87248">
            <w:rPr>
              <w:noProof/>
              <w:lang w:val="sk-SK"/>
            </w:rPr>
            <w:tab/>
          </w:r>
          <w:r>
            <w:rPr>
              <w:noProof/>
            </w:rPr>
            <w:fldChar w:fldCharType="begin"/>
          </w:r>
          <w:r w:rsidRPr="00D87248">
            <w:rPr>
              <w:noProof/>
              <w:lang w:val="sk-SK"/>
            </w:rPr>
            <w:instrText xml:space="preserve"> PAGEREF _Toc383983241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  <w:lang w:val="sk-SK"/>
            </w:rPr>
            <w:t>II</w:t>
          </w:r>
          <w:r>
            <w:rPr>
              <w:noProof/>
            </w:rPr>
            <w:fldChar w:fldCharType="end"/>
          </w:r>
        </w:p>
        <w:p w14:paraId="32054F24" w14:textId="77777777" w:rsidR="00E634E4" w:rsidRDefault="00E93554">
          <w:r>
            <w:rPr>
              <w:rFonts w:ascii="Times New Roman" w:eastAsiaTheme="minorEastAsia" w:hAnsi="Times New Roman" w:cs="Times New Roman"/>
              <w:sz w:val="24"/>
              <w:szCs w:val="32"/>
              <w:lang w:val="en-US"/>
            </w:rPr>
            <w:fldChar w:fldCharType="end"/>
          </w:r>
        </w:p>
      </w:sdtContent>
    </w:sdt>
    <w:p w14:paraId="10B9F957" w14:textId="77777777" w:rsidR="00917980" w:rsidRPr="00D22B83" w:rsidRDefault="00917980">
      <w:pPr>
        <w:rPr>
          <w:rFonts w:ascii="Times New Roman" w:hAnsi="Times New Roman" w:cs="Times New Roman"/>
          <w:sz w:val="24"/>
          <w:szCs w:val="24"/>
        </w:rPr>
      </w:pPr>
    </w:p>
    <w:p w14:paraId="499F293D" w14:textId="77777777" w:rsidR="0030586C" w:rsidRPr="00D22B83" w:rsidRDefault="0030586C" w:rsidP="0030586C">
      <w:pPr>
        <w:pStyle w:val="Zakladny"/>
        <w:rPr>
          <w:color w:val="FF0000"/>
          <w:szCs w:val="24"/>
        </w:rPr>
      </w:pPr>
      <w:r w:rsidRPr="00D22B83">
        <w:rPr>
          <w:color w:val="FF0000"/>
          <w:szCs w:val="24"/>
        </w:rPr>
        <w:t>Je potrebné aktualizovať pole obsahu, aby sa zobrazili aktuálne čísla strán.</w:t>
      </w:r>
    </w:p>
    <w:p w14:paraId="79FDF08F" w14:textId="77777777" w:rsidR="0030586C" w:rsidRPr="00D22B83" w:rsidRDefault="0030586C">
      <w:pPr>
        <w:rPr>
          <w:rFonts w:ascii="Times New Roman" w:hAnsi="Times New Roman" w:cs="Times New Roman"/>
          <w:sz w:val="24"/>
          <w:szCs w:val="24"/>
        </w:rPr>
      </w:pPr>
    </w:p>
    <w:p w14:paraId="1E029144" w14:textId="77777777" w:rsidR="00C87A2B" w:rsidRPr="0030586C" w:rsidRDefault="00C87A2B">
      <w:pPr>
        <w:rPr>
          <w:rFonts w:ascii="Times New Roman" w:eastAsiaTheme="minorEastAsia" w:hAnsi="Times New Roman" w:cs="Times New Roman"/>
          <w:b/>
          <w:sz w:val="24"/>
          <w:szCs w:val="32"/>
        </w:rPr>
      </w:pPr>
      <w:r>
        <w:br w:type="page"/>
      </w:r>
    </w:p>
    <w:sdt>
      <w:sdtPr>
        <w:id w:val="-1508821853"/>
        <w:lock w:val="sdtContentLocked"/>
        <w:placeholder>
          <w:docPart w:val="B9377FFF77CE488F8AE2662B69B4615C"/>
        </w:placeholder>
      </w:sdtPr>
      <w:sdtEndPr/>
      <w:sdtContent>
        <w:p w14:paraId="638BA628" w14:textId="77777777" w:rsidR="00D004AE" w:rsidRDefault="0012247C" w:rsidP="00BB1046">
          <w:pPr>
            <w:pStyle w:val="Zakladny"/>
          </w:pPr>
          <w:r w:rsidRPr="0012247C">
            <w:rPr>
              <w:rStyle w:val="Nadpis1rovneChar"/>
            </w:rPr>
            <w:t>Zoznam obrázkov a</w:t>
          </w:r>
          <w:r>
            <w:rPr>
              <w:rStyle w:val="Nadpis1rovneChar"/>
            </w:rPr>
            <w:t> </w:t>
          </w:r>
          <w:r w:rsidRPr="0012247C">
            <w:rPr>
              <w:rStyle w:val="Nadpis1rovneChar"/>
            </w:rPr>
            <w:t>tabuliek</w:t>
          </w:r>
        </w:p>
      </w:sdtContent>
    </w:sdt>
    <w:p w14:paraId="7F723F2B" w14:textId="77777777" w:rsidR="00815E89" w:rsidRPr="00815E89" w:rsidRDefault="00815E89" w:rsidP="00BB1046">
      <w:pPr>
        <w:pStyle w:val="Zakladny"/>
        <w:rPr>
          <w:color w:val="FF0000"/>
        </w:rPr>
      </w:pPr>
      <w:r w:rsidRPr="00815E89">
        <w:rPr>
          <w:color w:val="FF0000"/>
        </w:rPr>
        <w:t>Ak máte veľa obrázkov a tabuliek, rozdeľte tabuľku na dve samostatné.</w:t>
      </w:r>
    </w:p>
    <w:p w14:paraId="5CEE5160" w14:textId="77777777" w:rsidR="00533008" w:rsidRDefault="00533008">
      <w:pPr>
        <w:pStyle w:val="TableofFigures"/>
        <w:tabs>
          <w:tab w:val="right" w:leader="dot" w:pos="8777"/>
        </w:tabs>
        <w:rPr>
          <w:rFonts w:ascii="Times New Roman" w:hAnsi="Times New Roman" w:cs="Times New Roman"/>
          <w:sz w:val="24"/>
          <w:szCs w:val="24"/>
        </w:rPr>
      </w:pPr>
    </w:p>
    <w:p w14:paraId="3DB4BA59" w14:textId="77777777" w:rsidR="005B4CE1" w:rsidRPr="005B4CE1" w:rsidRDefault="005B4CE1">
      <w:pPr>
        <w:pStyle w:val="TableofFigures"/>
        <w:tabs>
          <w:tab w:val="right" w:leader="dot" w:pos="8777"/>
        </w:tabs>
        <w:rPr>
          <w:rFonts w:ascii="Times New Roman" w:hAnsi="Times New Roman" w:cs="Times New Roman"/>
          <w:noProof/>
          <w:sz w:val="24"/>
          <w:szCs w:val="24"/>
        </w:rPr>
      </w:pPr>
      <w:r w:rsidRPr="005B4CE1">
        <w:rPr>
          <w:rFonts w:ascii="Times New Roman" w:hAnsi="Times New Roman" w:cs="Times New Roman"/>
          <w:sz w:val="24"/>
          <w:szCs w:val="24"/>
        </w:rPr>
        <w:fldChar w:fldCharType="begin"/>
      </w:r>
      <w:r w:rsidRPr="005B4CE1">
        <w:rPr>
          <w:rFonts w:ascii="Times New Roman" w:hAnsi="Times New Roman" w:cs="Times New Roman"/>
          <w:sz w:val="24"/>
          <w:szCs w:val="24"/>
        </w:rPr>
        <w:instrText xml:space="preserve"> TOC \h \z \c "Obrázok" </w:instrText>
      </w:r>
      <w:r w:rsidRPr="005B4CE1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383984452" w:history="1">
        <w:r w:rsidRPr="005B4CE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Obrázok 1</w:t>
        </w:r>
        <w:r w:rsidRPr="005B4CE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noBreakHyphen/>
          <w:t>1 Use case diagram požiadaviek</w:t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_Toc383984452 \h </w:instrText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95DC671" w14:textId="77777777" w:rsidR="005B4CE1" w:rsidRDefault="005B4CE1" w:rsidP="00E00549">
      <w:pPr>
        <w:pStyle w:val="Zakladny"/>
        <w:ind w:firstLine="0"/>
        <w:rPr>
          <w:szCs w:val="24"/>
        </w:rPr>
      </w:pPr>
      <w:r w:rsidRPr="005B4CE1">
        <w:rPr>
          <w:szCs w:val="24"/>
        </w:rPr>
        <w:fldChar w:fldCharType="end"/>
      </w:r>
    </w:p>
    <w:p w14:paraId="7D92BC48" w14:textId="77777777" w:rsidR="005B4CE1" w:rsidRDefault="005B4CE1" w:rsidP="00E00549">
      <w:pPr>
        <w:pStyle w:val="Zakladny"/>
        <w:ind w:firstLine="0"/>
      </w:pPr>
    </w:p>
    <w:p w14:paraId="014E1131" w14:textId="77777777" w:rsidR="0012247C" w:rsidRDefault="009456BB" w:rsidP="00022819">
      <w:pPr>
        <w:pStyle w:val="Zakladny"/>
        <w:ind w:firstLine="0"/>
      </w:pPr>
      <w:sdt>
        <w:sdtPr>
          <w:id w:val="1719003663"/>
          <w:placeholder>
            <w:docPart w:val="A3B3457360D44E96B00801F86A8E9F0E"/>
          </w:placeholder>
          <w:showingPlcHdr/>
        </w:sdtPr>
        <w:sdtEndPr/>
        <w:sdtContent>
          <w:r w:rsidR="0012247C">
            <w:t>Tabuľka</w:t>
          </w:r>
          <w:r w:rsidR="0012247C" w:rsidRPr="0012247C">
            <w:t xml:space="preserve"> 1</w:t>
          </w:r>
        </w:sdtContent>
      </w:sdt>
      <w:r w:rsidR="00A41BAE">
        <w:tab/>
      </w:r>
      <w:r w:rsidR="0012247C">
        <w:tab/>
      </w:r>
      <w:sdt>
        <w:sdtPr>
          <w:id w:val="-1343150274"/>
          <w:placeholder>
            <w:docPart w:val="3827CC4571544971A98B8A87042BCF2B"/>
          </w:placeholder>
          <w:showingPlcHdr/>
        </w:sdtPr>
        <w:sdtEndPr/>
        <w:sdtContent>
          <w:r w:rsidR="0012247C" w:rsidRPr="0012247C">
            <w:t xml:space="preserve">Popis </w:t>
          </w:r>
          <w:r w:rsidR="0012247C">
            <w:t>tabuľky</w:t>
          </w:r>
          <w:r w:rsidR="0012247C" w:rsidRPr="0012247C">
            <w:t>............</w:t>
          </w:r>
          <w:r w:rsidR="0012247C">
            <w:t>.</w:t>
          </w:r>
          <w:r w:rsidR="0012247C" w:rsidRPr="0012247C">
            <w:t>..........................................</w:t>
          </w:r>
          <w:r w:rsidR="0012247C">
            <w:t>.............</w:t>
          </w:r>
          <w:r w:rsidR="0012247C" w:rsidRPr="0012247C">
            <w:t>.........strana</w:t>
          </w:r>
        </w:sdtContent>
      </w:sdt>
    </w:p>
    <w:p w14:paraId="2AF6422B" w14:textId="77777777" w:rsidR="00713E60" w:rsidRDefault="00713E60" w:rsidP="0012247C"/>
    <w:p w14:paraId="44553C65" w14:textId="77777777" w:rsidR="00111D48" w:rsidRDefault="00111D48" w:rsidP="0012247C"/>
    <w:p w14:paraId="14FACCB1" w14:textId="77777777" w:rsidR="00111D48" w:rsidRDefault="00111D48" w:rsidP="0012247C">
      <w:pPr>
        <w:sectPr w:rsidR="00111D48" w:rsidSect="00D004AE">
          <w:pgSz w:w="11906" w:h="16838" w:code="9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1309202895"/>
        <w:lock w:val="sdtContentLocked"/>
        <w:placeholder>
          <w:docPart w:val="B9377FFF77CE488F8AE2662B69B4615C"/>
        </w:placeholder>
      </w:sdtPr>
      <w:sdtEndPr/>
      <w:sdtContent>
        <w:p w14:paraId="748B63EF" w14:textId="77777777" w:rsidR="0012247C" w:rsidRDefault="00713E60" w:rsidP="0012247C">
          <w:r w:rsidRPr="00713E60">
            <w:rPr>
              <w:rStyle w:val="Nadpis1rovneChar"/>
            </w:rPr>
            <w:t>Zoznam skratiek a</w:t>
          </w:r>
          <w:r>
            <w:rPr>
              <w:rStyle w:val="Nadpis1rovneChar"/>
            </w:rPr>
            <w:t> </w:t>
          </w:r>
          <w:r w:rsidRPr="00713E60">
            <w:rPr>
              <w:rStyle w:val="Nadpis1rovneChar"/>
            </w:rPr>
            <w:t>značiek</w:t>
          </w:r>
        </w:p>
      </w:sdtContent>
    </w:sdt>
    <w:sdt>
      <w:sdtPr>
        <w:rPr>
          <w:rStyle w:val="ZakladnyChar"/>
        </w:rPr>
        <w:id w:val="1894778691"/>
        <w:placeholder>
          <w:docPart w:val="043924BE165048A4AC1980E4CD024E29"/>
        </w:placeholder>
        <w:showingPlcHdr/>
      </w:sdtPr>
      <w:sdtEndPr>
        <w:rPr>
          <w:rStyle w:val="DefaultParagraphFont"/>
          <w:rFonts w:asciiTheme="minorHAnsi" w:hAnsiTheme="minorHAnsi" w:cstheme="minorBidi"/>
          <w:color w:val="FF0000"/>
          <w:sz w:val="22"/>
          <w:szCs w:val="22"/>
        </w:rPr>
      </w:sdtEndPr>
      <w:sdtContent>
        <w:p w14:paraId="2285CC86" w14:textId="77777777" w:rsidR="00713E60" w:rsidRPr="00713E60" w:rsidRDefault="00713E60" w:rsidP="00713E60">
          <w:pPr>
            <w:rPr>
              <w:color w:val="FF0000"/>
            </w:rPr>
          </w:pPr>
          <w:r w:rsidRPr="00713E60">
            <w:rPr>
              <w:color w:val="FF0000"/>
            </w:rPr>
            <w:t>WWW - srandicka</w:t>
          </w:r>
        </w:p>
        <w:p w14:paraId="0203FE89" w14:textId="77777777" w:rsidR="00713E60" w:rsidRPr="00713E60" w:rsidRDefault="00713E60" w:rsidP="00713E60">
          <w:pPr>
            <w:rPr>
              <w:color w:val="FF0000"/>
            </w:rPr>
          </w:pPr>
          <w:r w:rsidRPr="00713E60">
            <w:rPr>
              <w:color w:val="FF0000"/>
            </w:rPr>
            <w:t>sds - asd d a</w:t>
          </w:r>
        </w:p>
        <w:p w14:paraId="6E4876AE" w14:textId="77777777" w:rsidR="00713E60" w:rsidRDefault="00713E60" w:rsidP="00713E60">
          <w:pPr>
            <w:rPr>
              <w:rStyle w:val="ZakladnyChar"/>
            </w:rPr>
          </w:pPr>
          <w:r w:rsidRPr="00713E60">
            <w:rPr>
              <w:color w:val="FF0000"/>
            </w:rPr>
            <w:t>sdf - sda sfas</w:t>
          </w:r>
          <w:r w:rsidRPr="00713E60">
            <w:rPr>
              <w:rStyle w:val="PlaceholderText"/>
              <w:color w:val="FF0000"/>
            </w:rPr>
            <w:t xml:space="preserve"> </w:t>
          </w:r>
        </w:p>
      </w:sdtContent>
    </w:sdt>
    <w:p w14:paraId="6CFDD1CB" w14:textId="77777777" w:rsidR="00713E60" w:rsidRPr="00E35579" w:rsidRDefault="00713E60" w:rsidP="00713E60"/>
    <w:p w14:paraId="60664EC2" w14:textId="77777777" w:rsidR="00E35579" w:rsidRPr="00E35579" w:rsidRDefault="00E35579" w:rsidP="00713E60"/>
    <w:p w14:paraId="4FE8459D" w14:textId="77777777" w:rsidR="00E35579" w:rsidRDefault="00E35579" w:rsidP="00713E60">
      <w:pPr>
        <w:rPr>
          <w:color w:val="FF0000"/>
        </w:rPr>
        <w:sectPr w:rsidR="00E35579" w:rsidSect="00D004AE">
          <w:pgSz w:w="11906" w:h="16838" w:code="9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523750043"/>
        <w:placeholder>
          <w:docPart w:val="274B2F3B12734B7ABD7D3F6735F2B916"/>
        </w:placeholder>
        <w:temporary/>
        <w:showingPlcHdr/>
      </w:sdtPr>
      <w:sdtEndPr/>
      <w:sdtContent>
        <w:bookmarkStart w:id="0" w:name="_Toc383983226" w:displacedByCustomXml="prev"/>
        <w:p w14:paraId="1CC36969" w14:textId="77777777" w:rsidR="00C87A2B" w:rsidRPr="00C87A2B" w:rsidRDefault="00C87A2B" w:rsidP="006849D6">
          <w:pPr>
            <w:pStyle w:val="Nadpisneslovan"/>
          </w:pPr>
          <w:r w:rsidRPr="00C87A2B">
            <w:rPr>
              <w:rStyle w:val="NadpisneslovanChar"/>
              <w:b/>
            </w:rPr>
            <w:t>Úvod</w:t>
          </w:r>
          <w:r w:rsidR="008E34D8">
            <w:rPr>
              <w:rStyle w:val="NadpisneslovanChar"/>
              <w:b/>
            </w:rPr>
            <w:tab/>
          </w:r>
        </w:p>
      </w:sdtContent>
    </w:sdt>
    <w:bookmarkEnd w:id="0" w:displacedByCustomXml="prev"/>
    <w:p w14:paraId="0FAF9EAA" w14:textId="77777777" w:rsidR="00713E60" w:rsidRPr="006E7ACB" w:rsidRDefault="00C87A2B" w:rsidP="00BB1046">
      <w:pPr>
        <w:pStyle w:val="Zakladny"/>
        <w:rPr>
          <w:rStyle w:val="ZakladnyChar"/>
          <w:color w:val="FF0000"/>
        </w:rPr>
      </w:pPr>
      <w:r w:rsidRPr="006E7ACB">
        <w:rPr>
          <w:rStyle w:val="ZakladnyChar"/>
          <w:color w:val="FF0000"/>
        </w:rPr>
        <w:t xml:space="preserve"> </w:t>
      </w:r>
      <w:sdt>
        <w:sdtPr>
          <w:rPr>
            <w:rStyle w:val="ZakladnyChar"/>
            <w:color w:val="FF0000"/>
          </w:rPr>
          <w:id w:val="379680489"/>
          <w:placeholder>
            <w:docPart w:val="F8155D86DFC94494BDB2E2B7A5893CC6"/>
          </w:placeholder>
          <w:showingPlcHdr/>
        </w:sdtPr>
        <w:sdtEndPr>
          <w:rPr>
            <w:rStyle w:val="DefaultParagraphFont"/>
            <w:color w:val="auto"/>
          </w:rPr>
        </w:sdtEndPr>
        <w:sdtContent>
          <w:r w:rsidR="00E56369" w:rsidRPr="006E7ACB">
            <w:rPr>
              <w:rStyle w:val="ZakladnyChar"/>
              <w:color w:val="FF0000"/>
            </w:rPr>
            <w:t>V úvode autor stručne a výstižne charakterizuje stav poznania a</w:t>
          </w:r>
          <w:r w:rsidR="002A0925" w:rsidRPr="006E7ACB">
            <w:rPr>
              <w:rStyle w:val="ZakladnyChar"/>
              <w:color w:val="FF0000"/>
            </w:rPr>
            <w:t xml:space="preserve">lebo praxe v oblasti, ktorá je </w:t>
          </w:r>
          <w:r w:rsidR="00E56369" w:rsidRPr="006E7ACB">
            <w:rPr>
              <w:rStyle w:val="ZakladnyChar"/>
              <w:color w:val="FF0000"/>
            </w:rPr>
            <w:t xml:space="preserve">predmetom záverečnej alebo habilitačnej práce a oboznamuje čitateľa s významom, cieľmi a zámermi práce. Autor v úvode zdôrazňuje, prečo je práca dôležitá a prečo sa rozhodol spracovať danú tému. </w:t>
          </w:r>
        </w:sdtContent>
      </w:sdt>
    </w:p>
    <w:p w14:paraId="5F66981A" w14:textId="77777777" w:rsidR="00D25540" w:rsidRPr="00F640EF" w:rsidRDefault="00D25540" w:rsidP="00713E60">
      <w:pPr>
        <w:ind w:firstLine="708"/>
      </w:pPr>
    </w:p>
    <w:p w14:paraId="7DE60E0F" w14:textId="77777777" w:rsidR="00713E60" w:rsidRPr="00F640EF" w:rsidRDefault="00713E60" w:rsidP="00713E60">
      <w:pPr>
        <w:ind w:firstLine="708"/>
      </w:pPr>
      <w:r>
        <w:rPr>
          <w:color w:val="FF0000"/>
        </w:rPr>
        <w:br w:type="page"/>
      </w:r>
    </w:p>
    <w:p w14:paraId="7DB655DF" w14:textId="77777777" w:rsidR="009C35CB" w:rsidRDefault="00E70A5A" w:rsidP="006849D6">
      <w:pPr>
        <w:pStyle w:val="Nadpis1rovne"/>
        <w:rPr>
          <w:rStyle w:val="ZakladnyChar"/>
          <w:sz w:val="44"/>
        </w:rPr>
      </w:pPr>
      <w:bookmarkStart w:id="1" w:name="_Toc383983227"/>
      <w:bookmarkStart w:id="2" w:name="_Toc378775589"/>
      <w:bookmarkStart w:id="3" w:name="_Toc378776129"/>
      <w:r>
        <w:rPr>
          <w:rStyle w:val="ZakladnyChar"/>
          <w:sz w:val="44"/>
        </w:rPr>
        <w:lastRenderedPageBreak/>
        <w:t>Forma a n</w:t>
      </w:r>
      <w:r w:rsidR="009C35CB">
        <w:rPr>
          <w:rStyle w:val="ZakladnyChar"/>
          <w:sz w:val="44"/>
        </w:rPr>
        <w:t>áplň</w:t>
      </w:r>
      <w:r>
        <w:rPr>
          <w:rStyle w:val="ZakladnyChar"/>
          <w:sz w:val="44"/>
        </w:rPr>
        <w:t xml:space="preserve"> </w:t>
      </w:r>
      <w:r w:rsidR="009C35CB">
        <w:rPr>
          <w:rStyle w:val="ZakladnyChar"/>
          <w:sz w:val="44"/>
        </w:rPr>
        <w:t>práce</w:t>
      </w:r>
      <w:bookmarkEnd w:id="1"/>
    </w:p>
    <w:p w14:paraId="5709591A" w14:textId="77777777" w:rsidR="009C35CB" w:rsidRDefault="00986386" w:rsidP="009C35CB">
      <w:pPr>
        <w:pStyle w:val="Zakladny"/>
      </w:pPr>
      <w:r w:rsidRPr="005D0C84">
        <w:t>Práca musí byť predložená v</w:t>
      </w:r>
      <w:r>
        <w:t> </w:t>
      </w:r>
      <w:r w:rsidRPr="005D0C84">
        <w:t>stanovenom termíne</w:t>
      </w:r>
      <w:r w:rsidR="000C70AA">
        <w:t xml:space="preserve"> a stanovenom počte</w:t>
      </w:r>
      <w:r>
        <w:t xml:space="preserve"> </w:t>
      </w:r>
      <w:r w:rsidR="000C70AA">
        <w:t>d</w:t>
      </w:r>
      <w:r>
        <w:t>va obsahovo rovnaké, nerozoberateľnou väzbou viazané exempláre.</w:t>
      </w:r>
    </w:p>
    <w:p w14:paraId="1CAC157C" w14:textId="77777777" w:rsidR="00E44378" w:rsidRPr="005D0C84" w:rsidRDefault="00E44378" w:rsidP="00E44378">
      <w:pPr>
        <w:pStyle w:val="Zakladny"/>
      </w:pPr>
      <w:r w:rsidRPr="005D0C84">
        <w:t xml:space="preserve">Práca musí byť napísaná v slovenskom </w:t>
      </w:r>
      <w:r>
        <w:t>jazyku, v o</w:t>
      </w:r>
      <w:r w:rsidRPr="005D0C84">
        <w:t>d</w:t>
      </w:r>
      <w:r>
        <w:t>bornom štýle,</w:t>
      </w:r>
      <w:r w:rsidRPr="005D0C84">
        <w:t xml:space="preserve"> bez </w:t>
      </w:r>
      <w:r>
        <w:t>vážnejších</w:t>
      </w:r>
      <w:r w:rsidRPr="005D0C84">
        <w:t xml:space="preserve"> gramatických chýb</w:t>
      </w:r>
      <w:r>
        <w:t>, ktoré boli kontrolované minimálne vstavaným korektorom textového editora. Môže byť napísaná aj v inom, svetovom jazyku, na základe žiadosti, ak tá bola v dobe voľby témy so súhlasom vedúceho učiteľa doručená a schválená pre tento účel menovanou komisiou garantom študijného programu</w:t>
      </w:r>
      <w:r w:rsidR="00E70A5A">
        <w:t>.</w:t>
      </w:r>
    </w:p>
    <w:p w14:paraId="10C10420" w14:textId="77777777" w:rsidR="00E44378" w:rsidRPr="005D0C84" w:rsidRDefault="00E44378" w:rsidP="00E44378">
      <w:pPr>
        <w:pStyle w:val="Zakladny"/>
      </w:pPr>
      <w:r w:rsidRPr="005D0C84">
        <w:t xml:space="preserve">Ak práca obsahuje elektronické výstupy, musia byť k práci priložené na médiu vhodnom na archiváciu </w:t>
      </w:r>
      <w:r w:rsidRPr="001C387C">
        <w:t>(</w:t>
      </w:r>
      <w:r w:rsidRPr="00E44378">
        <w:t>CD/DVD, nie iba on-line zverejnené</w:t>
      </w:r>
      <w:r w:rsidRPr="001C387C">
        <w:t>).</w:t>
      </w:r>
      <w:r>
        <w:t xml:space="preserve"> Médiá musia byť v označenom obale, ktoré sú nerozoberateľne pripevnené do </w:t>
      </w:r>
      <w:proofErr w:type="spellStart"/>
      <w:r>
        <w:t>prílohovej</w:t>
      </w:r>
      <w:proofErr w:type="spellEnd"/>
      <w:r>
        <w:t xml:space="preserve"> časti práce.</w:t>
      </w:r>
    </w:p>
    <w:p w14:paraId="57C7FD71" w14:textId="77777777" w:rsidR="00986386" w:rsidRPr="00E44378" w:rsidRDefault="00986386" w:rsidP="009C35CB">
      <w:pPr>
        <w:pStyle w:val="Zakladny"/>
      </w:pPr>
    </w:p>
    <w:p w14:paraId="2E52AC46" w14:textId="77777777" w:rsidR="00986386" w:rsidRPr="009C35CB" w:rsidRDefault="00986386" w:rsidP="009C35CB">
      <w:pPr>
        <w:pStyle w:val="Zakladny"/>
      </w:pPr>
    </w:p>
    <w:p w14:paraId="34A7B333" w14:textId="77777777" w:rsidR="00007A18" w:rsidRPr="00007A18" w:rsidRDefault="00007A18" w:rsidP="006849D6">
      <w:pPr>
        <w:pStyle w:val="Nadpis1rovne"/>
        <w:rPr>
          <w:rStyle w:val="ZakladnyChar"/>
          <w:sz w:val="44"/>
        </w:rPr>
      </w:pPr>
      <w:bookmarkStart w:id="4" w:name="_Toc383983228"/>
      <w:r w:rsidRPr="00AB3AFF">
        <w:rPr>
          <w:rStyle w:val="ZakladnyChar"/>
          <w:sz w:val="44"/>
        </w:rPr>
        <w:lastRenderedPageBreak/>
        <w:t>Jadro</w:t>
      </w:r>
      <w:bookmarkEnd w:id="2"/>
      <w:bookmarkEnd w:id="3"/>
      <w:bookmarkEnd w:id="4"/>
    </w:p>
    <w:p w14:paraId="20928718" w14:textId="77777777" w:rsidR="00007A18" w:rsidRPr="00007A18" w:rsidRDefault="00007A18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Členenie jadra je spravidla nasledovné: </w:t>
      </w:r>
    </w:p>
    <w:p w14:paraId="305555D9" w14:textId="77777777" w:rsidR="00007A18" w:rsidRPr="00007A18" w:rsidRDefault="00007A18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a) </w:t>
      </w:r>
      <w:r w:rsidR="00E2414F">
        <w:rPr>
          <w:rStyle w:val="ZakladnyChar"/>
        </w:rPr>
        <w:t>Analýza problému</w:t>
      </w:r>
    </w:p>
    <w:p w14:paraId="54CB2D2A" w14:textId="77777777" w:rsidR="00007A18" w:rsidRPr="00007A18" w:rsidRDefault="00007A18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b) </w:t>
      </w:r>
      <w:r w:rsidR="00E2414F">
        <w:rPr>
          <w:rStyle w:val="ZakladnyChar"/>
        </w:rPr>
        <w:t>Opis riešenia</w:t>
      </w:r>
    </w:p>
    <w:p w14:paraId="11907B1A" w14:textId="77777777" w:rsidR="00007A18" w:rsidRPr="00007A18" w:rsidRDefault="00007A18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c) </w:t>
      </w:r>
      <w:r w:rsidR="009A11A4">
        <w:rPr>
          <w:rStyle w:val="ZakladnyChar"/>
        </w:rPr>
        <w:t>Zhodnotenie</w:t>
      </w:r>
    </w:p>
    <w:p w14:paraId="6ECF5BED" w14:textId="77777777" w:rsidR="00007A18" w:rsidRPr="00007A18" w:rsidRDefault="00E2414F" w:rsidP="0001239F">
      <w:pPr>
        <w:pStyle w:val="Nadpis2urovne"/>
        <w:rPr>
          <w:rStyle w:val="ZakladnyChar"/>
          <w:sz w:val="32"/>
        </w:rPr>
      </w:pPr>
      <w:bookmarkStart w:id="5" w:name="_Toc378775590"/>
      <w:bookmarkStart w:id="6" w:name="_Toc378776130"/>
      <w:bookmarkStart w:id="7" w:name="_Toc383983229"/>
      <w:r>
        <w:rPr>
          <w:rStyle w:val="ZakladnyChar"/>
          <w:sz w:val="32"/>
        </w:rPr>
        <w:t>Analýza problému</w:t>
      </w:r>
      <w:r w:rsidRPr="00007A18">
        <w:rPr>
          <w:rStyle w:val="ZakladnyChar"/>
          <w:sz w:val="32"/>
        </w:rPr>
        <w:t xml:space="preserve"> </w:t>
      </w:r>
      <w:r>
        <w:rPr>
          <w:rStyle w:val="ZakladnyChar"/>
          <w:sz w:val="32"/>
        </w:rPr>
        <w:t xml:space="preserve">– </w:t>
      </w:r>
      <w:r w:rsidR="00007A18" w:rsidRPr="00007A18">
        <w:rPr>
          <w:rStyle w:val="ZakladnyChar"/>
          <w:sz w:val="32"/>
        </w:rPr>
        <w:t>Súčasný</w:t>
      </w:r>
      <w:r>
        <w:rPr>
          <w:rStyle w:val="ZakladnyChar"/>
          <w:sz w:val="32"/>
        </w:rPr>
        <w:t xml:space="preserve"> </w:t>
      </w:r>
      <w:r w:rsidR="00007A18" w:rsidRPr="00007A18">
        <w:rPr>
          <w:rStyle w:val="ZakladnyChar"/>
          <w:sz w:val="32"/>
        </w:rPr>
        <w:t>stav riešenej problematiky</w:t>
      </w:r>
      <w:bookmarkEnd w:id="5"/>
      <w:bookmarkEnd w:id="6"/>
      <w:bookmarkEnd w:id="7"/>
    </w:p>
    <w:p w14:paraId="240677E1" w14:textId="77777777" w:rsidR="00007A18" w:rsidRPr="00007A18" w:rsidRDefault="00007A18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V časti </w:t>
      </w:r>
      <w:r w:rsidR="00E2414F">
        <w:rPr>
          <w:rStyle w:val="ZakladnyChar"/>
        </w:rPr>
        <w:t xml:space="preserve">Analýza problému </w:t>
      </w:r>
      <w:r w:rsidRPr="00007A18">
        <w:rPr>
          <w:rStyle w:val="ZakladnyChar"/>
        </w:rPr>
        <w:t>au</w:t>
      </w:r>
      <w:r w:rsidR="00812CCD">
        <w:rPr>
          <w:rStyle w:val="ZakladnyChar"/>
        </w:rPr>
        <w:t xml:space="preserve">tor uvádza </w:t>
      </w:r>
      <w:r w:rsidR="00E2414F">
        <w:rPr>
          <w:rStyle w:val="ZakladnyChar"/>
        </w:rPr>
        <w:t xml:space="preserve">súčasný stav riešenej problematiky doma i v zahraničí, </w:t>
      </w:r>
      <w:r w:rsidR="00812CCD">
        <w:rPr>
          <w:rStyle w:val="ZakladnyChar"/>
        </w:rPr>
        <w:t xml:space="preserve">dostupné informácie </w:t>
      </w:r>
      <w:r w:rsidRPr="00007A18">
        <w:rPr>
          <w:rStyle w:val="ZakladnyChar"/>
        </w:rPr>
        <w:t>a</w:t>
      </w:r>
      <w:r w:rsidR="00812CCD">
        <w:rPr>
          <w:rStyle w:val="ZakladnyChar"/>
        </w:rPr>
        <w:t> </w:t>
      </w:r>
      <w:r w:rsidRPr="00007A18">
        <w:rPr>
          <w:rStyle w:val="ZakladnyChar"/>
        </w:rPr>
        <w:t>poznatky</w:t>
      </w:r>
      <w:r w:rsidR="00812CCD">
        <w:rPr>
          <w:rStyle w:val="ZakladnyChar"/>
        </w:rPr>
        <w:t xml:space="preserve"> </w:t>
      </w:r>
      <w:r w:rsidRPr="00007A18">
        <w:rPr>
          <w:rStyle w:val="ZakladnyChar"/>
        </w:rPr>
        <w:t>týkajúce sa danej témy. Zdro</w:t>
      </w:r>
      <w:r w:rsidR="00812CCD">
        <w:rPr>
          <w:rStyle w:val="ZakladnyChar"/>
        </w:rPr>
        <w:t>jom pre spracovanie sú aktuálne</w:t>
      </w:r>
      <w:r w:rsidRPr="00007A18">
        <w:rPr>
          <w:rStyle w:val="ZakladnyChar"/>
        </w:rPr>
        <w:t xml:space="preserve"> publikované práce domácich a zahraničných autorov.</w:t>
      </w:r>
      <w:r w:rsidR="00D874A4">
        <w:rPr>
          <w:rStyle w:val="ZakladnyChar"/>
        </w:rPr>
        <w:t xml:space="preserve"> Základné definície a formalizmy potrebné na riešenie problematiky.</w:t>
      </w:r>
    </w:p>
    <w:p w14:paraId="2731B20E" w14:textId="77777777" w:rsidR="00007A18" w:rsidRPr="00007A18" w:rsidRDefault="00C657E3" w:rsidP="0001239F">
      <w:pPr>
        <w:pStyle w:val="Nadpis2urovne"/>
        <w:rPr>
          <w:rStyle w:val="ZakladnyChar"/>
          <w:sz w:val="32"/>
        </w:rPr>
      </w:pPr>
      <w:bookmarkStart w:id="8" w:name="_Toc383983230"/>
      <w:r>
        <w:rPr>
          <w:rStyle w:val="ZakladnyChar"/>
          <w:sz w:val="32"/>
        </w:rPr>
        <w:t>Opis riešenia</w:t>
      </w:r>
      <w:bookmarkEnd w:id="8"/>
    </w:p>
    <w:p w14:paraId="38888938" w14:textId="77777777" w:rsidR="00007A18" w:rsidRPr="00007A18" w:rsidRDefault="00007A18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Časť </w:t>
      </w:r>
      <w:r w:rsidR="00B973EB">
        <w:rPr>
          <w:rStyle w:val="ZakladnyChar"/>
        </w:rPr>
        <w:t>Opis riešenia</w:t>
      </w:r>
      <w:r w:rsidRPr="00007A18">
        <w:rPr>
          <w:rStyle w:val="ZakladnyChar"/>
        </w:rPr>
        <w:t xml:space="preserve"> jasne, výstižne a presne charakterizuje predmet riešenia. Súčasťou sú aj rozpracované čiastkové ciele, ktoré podmieňu</w:t>
      </w:r>
      <w:r w:rsidR="00812CCD">
        <w:rPr>
          <w:rStyle w:val="ZakladnyChar"/>
        </w:rPr>
        <w:t>jú dosiahnutie</w:t>
      </w:r>
      <w:r w:rsidRPr="00007A18">
        <w:rPr>
          <w:rStyle w:val="ZakladnyChar"/>
        </w:rPr>
        <w:t xml:space="preserve"> hlavného</w:t>
      </w:r>
      <w:r w:rsidR="00812CCD" w:rsidRPr="00812CCD">
        <w:rPr>
          <w:rStyle w:val="ZakladnyChar"/>
        </w:rPr>
        <w:t xml:space="preserve"> </w:t>
      </w:r>
      <w:r w:rsidR="00812CCD" w:rsidRPr="00007A18">
        <w:rPr>
          <w:rStyle w:val="ZakladnyChar"/>
        </w:rPr>
        <w:t>cieľa</w:t>
      </w:r>
      <w:r w:rsidRPr="00007A18">
        <w:rPr>
          <w:rStyle w:val="ZakladnyChar"/>
        </w:rPr>
        <w:t>.</w:t>
      </w:r>
      <w:r w:rsidR="00416686">
        <w:rPr>
          <w:rStyle w:val="ZakladnyChar"/>
        </w:rPr>
        <w:t xml:space="preserve"> Ak je práca implementačná, tak jej súčasťou musí byť aj softvérová špecifikácia</w:t>
      </w:r>
      <w:r w:rsidR="006F77FF">
        <w:rPr>
          <w:rStyle w:val="ZakladnyChar"/>
        </w:rPr>
        <w:t xml:space="preserve"> požiadaviek, návrh, implementácia, overenie riešenia</w:t>
      </w:r>
      <w:r w:rsidR="00416686">
        <w:rPr>
          <w:rStyle w:val="ZakladnyChar"/>
        </w:rPr>
        <w:t>.</w:t>
      </w:r>
      <w:r w:rsidR="00CF57EE">
        <w:rPr>
          <w:rStyle w:val="ZakladnyChar"/>
        </w:rPr>
        <w:t xml:space="preserve"> </w:t>
      </w:r>
      <w:r w:rsidR="00CF57EE" w:rsidRPr="000245A3">
        <w:t>Treba podľa možností vychádzať zo známych prístupov. Táto časť práce závisí od konkrétneho zadania. Je dôležité prezentovať návrhové rozhodnutia, alternatívy, ktoré sa zvažovali pri riešení a</w:t>
      </w:r>
      <w:r w:rsidR="0093475A">
        <w:t> </w:t>
      </w:r>
      <w:r w:rsidR="00CF57EE" w:rsidRPr="000245A3">
        <w:t>samotný</w:t>
      </w:r>
      <w:r w:rsidR="0093475A">
        <w:t xml:space="preserve"> </w:t>
      </w:r>
      <w:r w:rsidR="00CF57EE" w:rsidRPr="000245A3">
        <w:t>návrh riešenia zadaného problému. Štruktúra textu by mala vychádzať zo zadanej úlohy, ktorá sa rieši. Najmä v tejto časti študent preukazuje svoj originálny prístup k riešeniu problémov a</w:t>
      </w:r>
      <w:r w:rsidR="00D430DD">
        <w:t> </w:t>
      </w:r>
      <w:r w:rsidR="00CF57EE" w:rsidRPr="000245A3">
        <w:t>kritické</w:t>
      </w:r>
      <w:r w:rsidR="00D430DD">
        <w:t xml:space="preserve"> </w:t>
      </w:r>
      <w:r w:rsidR="00CF57EE" w:rsidRPr="000245A3">
        <w:t>myslenie.</w:t>
      </w:r>
    </w:p>
    <w:p w14:paraId="690503C8" w14:textId="77777777" w:rsidR="006F77FF" w:rsidRDefault="006F77FF" w:rsidP="00BB1046">
      <w:pPr>
        <w:pStyle w:val="Zakladny"/>
        <w:rPr>
          <w:rStyle w:val="ZakladnyChar"/>
        </w:rPr>
      </w:pPr>
    </w:p>
    <w:p w14:paraId="006EF2B7" w14:textId="77777777" w:rsidR="00007A18" w:rsidRPr="00007A18" w:rsidRDefault="006F77FF" w:rsidP="00BB1046">
      <w:pPr>
        <w:pStyle w:val="Zakladny"/>
        <w:rPr>
          <w:rStyle w:val="ZakladnyChar"/>
        </w:rPr>
      </w:pPr>
      <w:r>
        <w:rPr>
          <w:rStyle w:val="ZakladnyChar"/>
        </w:rPr>
        <w:t>Súčasťou môže byť m</w:t>
      </w:r>
      <w:r w:rsidR="00007A18" w:rsidRPr="00007A18">
        <w:rPr>
          <w:rStyle w:val="ZakladnyChar"/>
        </w:rPr>
        <w:t>etodika práce a metódy skúmania</w:t>
      </w:r>
      <w:r w:rsidR="00610010">
        <w:rPr>
          <w:rStyle w:val="ZakladnyChar"/>
        </w:rPr>
        <w:t>, ktoré spravidla obsahujú</w:t>
      </w:r>
      <w:r w:rsidR="00007A18" w:rsidRPr="00007A18">
        <w:rPr>
          <w:rStyle w:val="ZakladnyChar"/>
        </w:rPr>
        <w:t xml:space="preserve">: </w:t>
      </w:r>
    </w:p>
    <w:p w14:paraId="3B620EE7" w14:textId="77777777" w:rsidR="00007A18" w:rsidRPr="00007A18" w:rsidRDefault="00007A18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a) charakteristiku objektu skúmania </w:t>
      </w:r>
    </w:p>
    <w:p w14:paraId="3BE28524" w14:textId="77777777" w:rsidR="00007A18" w:rsidRPr="00007A18" w:rsidRDefault="00007A18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b) pracovné postupy </w:t>
      </w:r>
    </w:p>
    <w:p w14:paraId="7C1A977B" w14:textId="77777777" w:rsidR="00007A18" w:rsidRPr="00007A18" w:rsidRDefault="00007A18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c) spôsob získavania údajov a ich zdroje </w:t>
      </w:r>
    </w:p>
    <w:p w14:paraId="23324EFC" w14:textId="77777777" w:rsidR="00007A18" w:rsidRDefault="00007A18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d) použité metódy ich vyhodnotenia a interpretácie výsledkov </w:t>
      </w:r>
    </w:p>
    <w:p w14:paraId="5C0CD26B" w14:textId="77777777" w:rsidR="00416686" w:rsidRDefault="00416686" w:rsidP="00BB1046">
      <w:pPr>
        <w:pStyle w:val="Zakladny"/>
        <w:rPr>
          <w:rStyle w:val="ZakladnyChar"/>
        </w:rPr>
      </w:pPr>
      <w:r>
        <w:rPr>
          <w:rStyle w:val="ZakladnyChar"/>
        </w:rPr>
        <w:t>Implementácia musí byť otestovaná. Výsledok musí byť porovnaný s inými riešeniami</w:t>
      </w:r>
      <w:r w:rsidR="00982418">
        <w:rPr>
          <w:rStyle w:val="ZakladnyChar"/>
        </w:rPr>
        <w:t>.</w:t>
      </w:r>
    </w:p>
    <w:p w14:paraId="72F1278A" w14:textId="77777777" w:rsidR="00924A77" w:rsidRDefault="00924A77" w:rsidP="00BB1046">
      <w:pPr>
        <w:pStyle w:val="Zakladny"/>
        <w:rPr>
          <w:rStyle w:val="ZakladnyChar"/>
        </w:rPr>
      </w:pPr>
    </w:p>
    <w:p w14:paraId="2886BCB7" w14:textId="77777777" w:rsidR="00553904" w:rsidRDefault="00924A77" w:rsidP="00553904">
      <w:pPr>
        <w:pStyle w:val="Zakladny"/>
        <w:keepNext/>
        <w:jc w:val="center"/>
      </w:pPr>
      <w:r>
        <w:rPr>
          <w:noProof/>
          <w:lang w:eastAsia="sk-SK"/>
        </w:rPr>
        <w:lastRenderedPageBreak/>
        <w:drawing>
          <wp:inline distT="0" distB="0" distL="0" distR="0" wp14:anchorId="67482207" wp14:editId="554E6745">
            <wp:extent cx="4091940" cy="5349240"/>
            <wp:effectExtent l="19050" t="0" r="3810" b="0"/>
            <wp:docPr id="1" name="Obrázok 0" descr="poziadavky_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ziadavky_useCase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7B64" w14:textId="77777777" w:rsidR="00924A77" w:rsidRPr="0093475A" w:rsidRDefault="00553904" w:rsidP="00553904">
      <w:pPr>
        <w:pStyle w:val="Caption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bookmarkStart w:id="9" w:name="_Toc383984452"/>
      <w:r w:rsidRPr="0093475A">
        <w:rPr>
          <w:rFonts w:ascii="Times New Roman" w:hAnsi="Times New Roman" w:cs="Times New Roman"/>
          <w:color w:val="auto"/>
          <w:sz w:val="20"/>
          <w:szCs w:val="20"/>
        </w:rPr>
        <w:t>Obrázok 1</w:t>
      </w:r>
      <w:r w:rsidRPr="0093475A">
        <w:rPr>
          <w:rFonts w:ascii="Times New Roman" w:hAnsi="Times New Roman" w:cs="Times New Roman"/>
          <w:color w:val="auto"/>
          <w:sz w:val="20"/>
          <w:szCs w:val="20"/>
        </w:rPr>
        <w:noBreakHyphen/>
      </w:r>
      <w:r w:rsidRPr="0093475A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93475A">
        <w:rPr>
          <w:rFonts w:ascii="Times New Roman" w:hAnsi="Times New Roman" w:cs="Times New Roman"/>
          <w:color w:val="auto"/>
          <w:sz w:val="20"/>
          <w:szCs w:val="20"/>
        </w:rPr>
        <w:instrText xml:space="preserve"> SEQ Obrázok \* ARABIC \s 1 </w:instrText>
      </w:r>
      <w:r w:rsidRPr="0093475A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1A2E19">
        <w:rPr>
          <w:rFonts w:ascii="Times New Roman" w:hAnsi="Times New Roman" w:cs="Times New Roman"/>
          <w:noProof/>
          <w:color w:val="auto"/>
          <w:sz w:val="20"/>
          <w:szCs w:val="20"/>
        </w:rPr>
        <w:t>1</w:t>
      </w:r>
      <w:r w:rsidRPr="0093475A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93475A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93475A">
        <w:rPr>
          <w:rFonts w:ascii="Times New Roman" w:hAnsi="Times New Roman" w:cs="Times New Roman"/>
          <w:color w:val="auto"/>
          <w:sz w:val="20"/>
          <w:szCs w:val="20"/>
        </w:rPr>
        <w:t>Use</w:t>
      </w:r>
      <w:proofErr w:type="spellEnd"/>
      <w:r w:rsidRPr="0093475A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93475A">
        <w:rPr>
          <w:rFonts w:ascii="Times New Roman" w:hAnsi="Times New Roman" w:cs="Times New Roman"/>
          <w:color w:val="auto"/>
          <w:sz w:val="20"/>
          <w:szCs w:val="20"/>
        </w:rPr>
        <w:t>case</w:t>
      </w:r>
      <w:proofErr w:type="spellEnd"/>
      <w:r w:rsidRPr="0093475A">
        <w:rPr>
          <w:rFonts w:ascii="Times New Roman" w:hAnsi="Times New Roman" w:cs="Times New Roman"/>
          <w:color w:val="auto"/>
          <w:sz w:val="20"/>
          <w:szCs w:val="20"/>
        </w:rPr>
        <w:t xml:space="preserve"> diagram požiadaviek</w:t>
      </w:r>
      <w:bookmarkEnd w:id="9"/>
    </w:p>
    <w:p w14:paraId="7E448D08" w14:textId="77777777" w:rsidR="00924A77" w:rsidRPr="00007A18" w:rsidRDefault="00924A77" w:rsidP="00BB1046">
      <w:pPr>
        <w:pStyle w:val="Zakladny"/>
        <w:rPr>
          <w:rStyle w:val="ZakladnyChar"/>
        </w:rPr>
      </w:pPr>
    </w:p>
    <w:p w14:paraId="26E366B7" w14:textId="77777777" w:rsidR="00007A18" w:rsidRPr="00007A18" w:rsidRDefault="00CF57EE" w:rsidP="0001239F">
      <w:pPr>
        <w:pStyle w:val="Nadpis2urovne"/>
        <w:rPr>
          <w:rStyle w:val="ZakladnyChar"/>
          <w:sz w:val="32"/>
        </w:rPr>
      </w:pPr>
      <w:bookmarkStart w:id="10" w:name="_Toc383983231"/>
      <w:r>
        <w:rPr>
          <w:rStyle w:val="ZakladnyChar"/>
          <w:sz w:val="32"/>
        </w:rPr>
        <w:t>Zhodnotenie</w:t>
      </w:r>
      <w:bookmarkEnd w:id="10"/>
    </w:p>
    <w:p w14:paraId="7CE8493A" w14:textId="77777777" w:rsidR="00007A18" w:rsidRPr="00007A18" w:rsidRDefault="00007A18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>Výsledky (vlastné postoje alebo vlastné riešenie vecných problémov), ku ktorým autor dospel, sa musia logicky usporiadať a</w:t>
      </w:r>
      <w:r w:rsidR="00645CF1">
        <w:rPr>
          <w:rStyle w:val="ZakladnyChar"/>
        </w:rPr>
        <w:t> </w:t>
      </w:r>
      <w:r w:rsidRPr="00007A18">
        <w:rPr>
          <w:rStyle w:val="ZakladnyChar"/>
        </w:rPr>
        <w:t>pri</w:t>
      </w:r>
      <w:r w:rsidR="00645CF1">
        <w:rPr>
          <w:rStyle w:val="ZakladnyChar"/>
        </w:rPr>
        <w:t xml:space="preserve"> </w:t>
      </w:r>
      <w:r w:rsidRPr="00007A18">
        <w:rPr>
          <w:rStyle w:val="ZakladnyChar"/>
        </w:rPr>
        <w:t>popisovaní sa musia dostatočne zhodnotiť. Zároveň sa komentujú všetky skutočnosti a</w:t>
      </w:r>
      <w:r w:rsidR="00645CF1">
        <w:rPr>
          <w:rStyle w:val="ZakladnyChar"/>
        </w:rPr>
        <w:t> </w:t>
      </w:r>
      <w:r w:rsidRPr="00007A18">
        <w:rPr>
          <w:rStyle w:val="ZakladnyChar"/>
        </w:rPr>
        <w:t>poznatky</w:t>
      </w:r>
      <w:r w:rsidR="00645CF1">
        <w:rPr>
          <w:rStyle w:val="ZakladnyChar"/>
        </w:rPr>
        <w:t xml:space="preserve"> </w:t>
      </w:r>
      <w:r w:rsidRPr="00007A18">
        <w:rPr>
          <w:rStyle w:val="ZakladnyChar"/>
        </w:rPr>
        <w:t>v</w:t>
      </w:r>
      <w:r w:rsidR="00645CF1">
        <w:rPr>
          <w:rStyle w:val="ZakladnyChar"/>
        </w:rPr>
        <w:t> </w:t>
      </w:r>
      <w:r w:rsidRPr="00007A18">
        <w:rPr>
          <w:rStyle w:val="ZakladnyChar"/>
        </w:rPr>
        <w:t>konfrontácii</w:t>
      </w:r>
      <w:r w:rsidR="00645CF1">
        <w:rPr>
          <w:rStyle w:val="ZakladnyChar"/>
        </w:rPr>
        <w:t xml:space="preserve"> </w:t>
      </w:r>
      <w:r w:rsidRPr="00007A18">
        <w:rPr>
          <w:rStyle w:val="ZakladnyChar"/>
        </w:rPr>
        <w:t>s</w:t>
      </w:r>
      <w:r w:rsidR="00645CF1">
        <w:rPr>
          <w:rStyle w:val="ZakladnyChar"/>
        </w:rPr>
        <w:t> </w:t>
      </w:r>
      <w:r w:rsidRPr="00007A18">
        <w:rPr>
          <w:rStyle w:val="ZakladnyChar"/>
        </w:rPr>
        <w:t>výsledkami</w:t>
      </w:r>
      <w:r w:rsidR="00645CF1">
        <w:rPr>
          <w:rStyle w:val="ZakladnyChar"/>
        </w:rPr>
        <w:t xml:space="preserve"> </w:t>
      </w:r>
      <w:r w:rsidRPr="00007A18">
        <w:rPr>
          <w:rStyle w:val="ZakladnyChar"/>
        </w:rPr>
        <w:t>iných autorov. Ak je to vhodné, výsledky práce a diskusia môžu tvoriť samostatné časti ZP.</w:t>
      </w:r>
    </w:p>
    <w:p w14:paraId="764E3299" w14:textId="77777777" w:rsidR="00007A18" w:rsidRPr="00007A18" w:rsidRDefault="00007A18" w:rsidP="0001239F">
      <w:pPr>
        <w:pStyle w:val="Nadpis2urovne"/>
        <w:rPr>
          <w:rStyle w:val="ZakladnyChar"/>
          <w:sz w:val="32"/>
        </w:rPr>
      </w:pPr>
      <w:bookmarkStart w:id="11" w:name="_Toc378775594"/>
      <w:bookmarkStart w:id="12" w:name="_Toc378776134"/>
      <w:bookmarkStart w:id="13" w:name="_Toc383983232"/>
      <w:r w:rsidRPr="00007A18">
        <w:rPr>
          <w:rStyle w:val="ZakladnyChar"/>
          <w:sz w:val="32"/>
        </w:rPr>
        <w:lastRenderedPageBreak/>
        <w:t>Citácie</w:t>
      </w:r>
      <w:bookmarkEnd w:id="11"/>
      <w:bookmarkEnd w:id="12"/>
      <w:bookmarkEnd w:id="13"/>
    </w:p>
    <w:p w14:paraId="30F81397" w14:textId="77777777" w:rsidR="00007A18" w:rsidRPr="00007A18" w:rsidRDefault="00007A18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>Citácia alebo citovanie je skrátené označenie citovaného zdroja (dokumentu) v</w:t>
      </w:r>
      <w:r w:rsidR="009E1CE1">
        <w:rPr>
          <w:rStyle w:val="ZakladnyChar"/>
        </w:rPr>
        <w:t> </w:t>
      </w:r>
      <w:r w:rsidRPr="00007A18">
        <w:rPr>
          <w:rStyle w:val="ZakladnyChar"/>
        </w:rPr>
        <w:t>texte</w:t>
      </w:r>
      <w:r w:rsidR="009E1CE1">
        <w:rPr>
          <w:rStyle w:val="ZakladnyChar"/>
        </w:rPr>
        <w:t xml:space="preserve"> </w:t>
      </w:r>
      <w:r w:rsidRPr="00007A18">
        <w:rPr>
          <w:rStyle w:val="ZakladnyChar"/>
        </w:rPr>
        <w:t>práce podľa niektorej metódy odporučenej normou STN ISO 690. Citácia slúži na spojenie citovaného miesta so záznamom</w:t>
      </w:r>
      <w:r w:rsidR="009E1CE1">
        <w:rPr>
          <w:rStyle w:val="ZakladnyChar"/>
        </w:rPr>
        <w:t xml:space="preserve"> </w:t>
      </w:r>
      <w:r w:rsidRPr="00007A18">
        <w:rPr>
          <w:rStyle w:val="ZakladnyChar"/>
        </w:rPr>
        <w:t>o</w:t>
      </w:r>
      <w:r w:rsidR="009E1CE1">
        <w:rPr>
          <w:rStyle w:val="ZakladnyChar"/>
        </w:rPr>
        <w:t> </w:t>
      </w:r>
      <w:r w:rsidRPr="00007A18">
        <w:rPr>
          <w:rStyle w:val="ZakladnyChar"/>
        </w:rPr>
        <w:t>citovanom</w:t>
      </w:r>
      <w:r w:rsidR="009E1CE1">
        <w:rPr>
          <w:rStyle w:val="ZakladnyChar"/>
        </w:rPr>
        <w:t xml:space="preserve"> </w:t>
      </w:r>
      <w:r w:rsidRPr="00007A18">
        <w:rPr>
          <w:rStyle w:val="ZakladnyChar"/>
        </w:rPr>
        <w:t>dokumente. Tento záznam je potom položkou v</w:t>
      </w:r>
      <w:r w:rsidR="009E1CE1">
        <w:rPr>
          <w:rStyle w:val="ZakladnyChar"/>
        </w:rPr>
        <w:t> </w:t>
      </w:r>
      <w:r w:rsidRPr="00007A18">
        <w:rPr>
          <w:rStyle w:val="ZakladnyChar"/>
        </w:rPr>
        <w:t>zozname</w:t>
      </w:r>
      <w:r w:rsidR="009E1CE1">
        <w:rPr>
          <w:rStyle w:val="ZakladnyChar"/>
        </w:rPr>
        <w:t xml:space="preserve"> </w:t>
      </w:r>
      <w:r w:rsidRPr="00007A18">
        <w:rPr>
          <w:rStyle w:val="ZakladnyChar"/>
        </w:rPr>
        <w:t>bibliografických odkazov. Citácia slúži aj na spojenie citovaného miesta so skráteným záznamom o</w:t>
      </w:r>
      <w:r w:rsidR="009E1CE1">
        <w:rPr>
          <w:rStyle w:val="ZakladnyChar"/>
        </w:rPr>
        <w:t> </w:t>
      </w:r>
      <w:r w:rsidRPr="00007A18">
        <w:rPr>
          <w:rStyle w:val="ZakladnyChar"/>
        </w:rPr>
        <w:t>citovanom</w:t>
      </w:r>
      <w:r w:rsidR="009E1CE1">
        <w:rPr>
          <w:rStyle w:val="ZakladnyChar"/>
        </w:rPr>
        <w:t xml:space="preserve"> </w:t>
      </w:r>
      <w:r w:rsidRPr="00007A18">
        <w:rPr>
          <w:rStyle w:val="ZakladnyChar"/>
        </w:rPr>
        <w:t>dokumente umiestneným napr. pod čiarou na príslušnej strane textu. VZOR CITÁCIE (1)</w:t>
      </w:r>
    </w:p>
    <w:p w14:paraId="38145302" w14:textId="77777777" w:rsidR="00007A18" w:rsidRPr="00007A18" w:rsidRDefault="00007A18" w:rsidP="00007A18">
      <w:pPr>
        <w:ind w:firstLine="708"/>
        <w:rPr>
          <w:rStyle w:val="ZakladnyChar"/>
        </w:rPr>
      </w:pPr>
    </w:p>
    <w:p w14:paraId="7EC154AE" w14:textId="77777777" w:rsidR="00007A18" w:rsidRPr="00281BAA" w:rsidRDefault="00007A18" w:rsidP="00BB1046">
      <w:pPr>
        <w:pStyle w:val="Nadpis3urovne"/>
        <w:rPr>
          <w:rStyle w:val="ZakladnyChar"/>
          <w:sz w:val="28"/>
        </w:rPr>
      </w:pPr>
      <w:bookmarkStart w:id="14" w:name="_Toc378775595"/>
      <w:bookmarkStart w:id="15" w:name="_Toc378776135"/>
      <w:bookmarkStart w:id="16" w:name="_Toc383983233"/>
      <w:r w:rsidRPr="00281BAA">
        <w:rPr>
          <w:rStyle w:val="ZakladnyChar"/>
          <w:sz w:val="28"/>
        </w:rPr>
        <w:t>Postup vkladania citácie</w:t>
      </w:r>
      <w:bookmarkEnd w:id="14"/>
      <w:bookmarkEnd w:id="15"/>
      <w:bookmarkEnd w:id="16"/>
    </w:p>
    <w:p w14:paraId="59DA990F" w14:textId="77777777" w:rsidR="001C4D5A" w:rsidRDefault="00007A18" w:rsidP="00BB1046">
      <w:pPr>
        <w:pStyle w:val="Zakladny"/>
      </w:pPr>
      <w:r w:rsidRPr="00007A18">
        <w:rPr>
          <w:rStyle w:val="ZakladnyChar"/>
        </w:rPr>
        <w:t xml:space="preserve">Na karte REFERENCES si zvolíme štýl citácie ISO-690- </w:t>
      </w:r>
      <w:proofErr w:type="spellStart"/>
      <w:r w:rsidRPr="00007A18">
        <w:rPr>
          <w:rStyle w:val="ZakladnyChar"/>
        </w:rPr>
        <w:t>Numerical</w:t>
      </w:r>
      <w:proofErr w:type="spellEnd"/>
      <w:r w:rsidRPr="00007A18">
        <w:rPr>
          <w:rStyle w:val="ZakladnyChar"/>
        </w:rPr>
        <w:t xml:space="preserve"> </w:t>
      </w:r>
      <w:proofErr w:type="spellStart"/>
      <w:r w:rsidRPr="00007A18">
        <w:rPr>
          <w:rStyle w:val="ZakladnyChar"/>
        </w:rPr>
        <w:t>references</w:t>
      </w:r>
      <w:proofErr w:type="spellEnd"/>
      <w:r w:rsidRPr="00007A18">
        <w:rPr>
          <w:rStyle w:val="ZakladnyChar"/>
        </w:rPr>
        <w:t xml:space="preserve">. Následne klikneme na </w:t>
      </w:r>
      <w:proofErr w:type="spellStart"/>
      <w:r w:rsidRPr="00007A18">
        <w:rPr>
          <w:rStyle w:val="ZakladnyChar"/>
        </w:rPr>
        <w:t>Manage</w:t>
      </w:r>
      <w:proofErr w:type="spellEnd"/>
      <w:r w:rsidRPr="00007A18">
        <w:rPr>
          <w:rStyle w:val="ZakladnyChar"/>
        </w:rPr>
        <w:t xml:space="preserve"> </w:t>
      </w:r>
      <w:proofErr w:type="spellStart"/>
      <w:r w:rsidRPr="00007A18">
        <w:rPr>
          <w:rStyle w:val="ZakladnyChar"/>
        </w:rPr>
        <w:t>sources</w:t>
      </w:r>
      <w:proofErr w:type="spellEnd"/>
      <w:r w:rsidRPr="00007A18">
        <w:rPr>
          <w:rStyle w:val="ZakladnyChar"/>
        </w:rPr>
        <w:t xml:space="preserve"> a</w:t>
      </w:r>
      <w:r w:rsidR="00ED5A70">
        <w:rPr>
          <w:rStyle w:val="ZakladnyChar"/>
        </w:rPr>
        <w:t> </w:t>
      </w:r>
      <w:r w:rsidRPr="00007A18">
        <w:rPr>
          <w:rStyle w:val="ZakladnyChar"/>
        </w:rPr>
        <w:t>kliknutím</w:t>
      </w:r>
      <w:r w:rsidR="00ED5A70">
        <w:rPr>
          <w:rStyle w:val="ZakladnyChar"/>
        </w:rPr>
        <w:t xml:space="preserve"> </w:t>
      </w:r>
      <w:r w:rsidRPr="00007A18">
        <w:rPr>
          <w:rStyle w:val="ZakladnyChar"/>
        </w:rPr>
        <w:t>na new otvoríme okno na vloženie nového bibliografického odkazu. Z</w:t>
      </w:r>
      <w:r w:rsidR="00ED5A70">
        <w:rPr>
          <w:rStyle w:val="ZakladnyChar"/>
        </w:rPr>
        <w:t> </w:t>
      </w:r>
      <w:r w:rsidRPr="00007A18">
        <w:rPr>
          <w:rStyle w:val="ZakladnyChar"/>
        </w:rPr>
        <w:t>rolovacieho</w:t>
      </w:r>
      <w:r w:rsidR="00ED5A70">
        <w:rPr>
          <w:rStyle w:val="ZakladnyChar"/>
        </w:rPr>
        <w:t xml:space="preserve"> </w:t>
      </w:r>
      <w:r w:rsidRPr="00007A18">
        <w:rPr>
          <w:rStyle w:val="ZakladnyChar"/>
        </w:rPr>
        <w:t>menu vľavo hore vyberieme typ dokumentu, ktorý budeme citovať a</w:t>
      </w:r>
      <w:r w:rsidR="00ED5A70">
        <w:rPr>
          <w:rStyle w:val="ZakladnyChar"/>
        </w:rPr>
        <w:t> </w:t>
      </w:r>
      <w:r w:rsidRPr="00007A18">
        <w:rPr>
          <w:rStyle w:val="ZakladnyChar"/>
        </w:rPr>
        <w:t>vyplníme</w:t>
      </w:r>
      <w:r w:rsidR="00ED5A70">
        <w:rPr>
          <w:rStyle w:val="ZakladnyChar"/>
        </w:rPr>
        <w:t xml:space="preserve"> </w:t>
      </w:r>
      <w:r w:rsidRPr="00007A18">
        <w:rPr>
          <w:rStyle w:val="ZakladnyChar"/>
        </w:rPr>
        <w:t xml:space="preserve">všetky známe údaje o zdroji citácie. Potvrdíme a vrátime sa späť na písanie dokumentu. Na karte </w:t>
      </w:r>
      <w:proofErr w:type="spellStart"/>
      <w:r w:rsidRPr="00007A18">
        <w:rPr>
          <w:rStyle w:val="ZakladnyChar"/>
        </w:rPr>
        <w:t>references</w:t>
      </w:r>
      <w:proofErr w:type="spellEnd"/>
      <w:r w:rsidRPr="00007A18">
        <w:rPr>
          <w:rStyle w:val="ZakladnyChar"/>
        </w:rPr>
        <w:t xml:space="preserve"> klikneme na </w:t>
      </w:r>
      <w:proofErr w:type="spellStart"/>
      <w:r w:rsidRPr="00007A18">
        <w:rPr>
          <w:rStyle w:val="ZakladnyChar"/>
        </w:rPr>
        <w:t>Insert</w:t>
      </w:r>
      <w:proofErr w:type="spellEnd"/>
      <w:r w:rsidRPr="00007A18">
        <w:rPr>
          <w:rStyle w:val="ZakladnyChar"/>
        </w:rPr>
        <w:t xml:space="preserve"> </w:t>
      </w:r>
      <w:proofErr w:type="spellStart"/>
      <w:r w:rsidRPr="00007A18">
        <w:rPr>
          <w:rStyle w:val="ZakladnyChar"/>
        </w:rPr>
        <w:t>Citation</w:t>
      </w:r>
      <w:proofErr w:type="spellEnd"/>
      <w:r w:rsidRPr="00007A18">
        <w:rPr>
          <w:rStyle w:val="ZakladnyChar"/>
        </w:rPr>
        <w:t xml:space="preserve"> a</w:t>
      </w:r>
      <w:r w:rsidR="00ED5A70">
        <w:rPr>
          <w:rStyle w:val="ZakladnyChar"/>
        </w:rPr>
        <w:t> </w:t>
      </w:r>
      <w:r w:rsidRPr="00007A18">
        <w:rPr>
          <w:rStyle w:val="ZakladnyChar"/>
        </w:rPr>
        <w:t>vyberieme</w:t>
      </w:r>
      <w:r w:rsidR="00ED5A70">
        <w:rPr>
          <w:rStyle w:val="ZakladnyChar"/>
        </w:rPr>
        <w:t xml:space="preserve"> </w:t>
      </w:r>
      <w:r w:rsidRPr="00007A18">
        <w:rPr>
          <w:rStyle w:val="ZakladnyChar"/>
        </w:rPr>
        <w:t>citovaný zdroj. V</w:t>
      </w:r>
      <w:r w:rsidR="00ED5A70">
        <w:rPr>
          <w:rStyle w:val="ZakladnyChar"/>
        </w:rPr>
        <w:t> </w:t>
      </w:r>
      <w:r w:rsidRPr="00007A18">
        <w:rPr>
          <w:rStyle w:val="ZakladnyChar"/>
        </w:rPr>
        <w:t>dokumente</w:t>
      </w:r>
      <w:r w:rsidR="00ED5A70">
        <w:rPr>
          <w:rStyle w:val="ZakladnyChar"/>
        </w:rPr>
        <w:t xml:space="preserve"> </w:t>
      </w:r>
      <w:r w:rsidRPr="00007A18">
        <w:rPr>
          <w:rStyle w:val="ZakladnyChar"/>
        </w:rPr>
        <w:t xml:space="preserve">sa objaví číselný odkaz. </w:t>
      </w:r>
      <w:sdt>
        <w:sdtPr>
          <w:rPr>
            <w:rStyle w:val="ZakladnyChar"/>
          </w:rPr>
          <w:id w:val="-949154263"/>
          <w:placeholder>
            <w:docPart w:val="CE8EA37E1900450A8F6FF9069168A776"/>
          </w:placeholder>
          <w:showingPlcHdr/>
        </w:sdtPr>
        <w:sdtEndPr>
          <w:rPr>
            <w:rStyle w:val="DefaultParagraphFont"/>
          </w:rPr>
        </w:sdtEndPr>
        <w:sdtContent>
          <w:r w:rsidR="001C4D5A" w:rsidRPr="00007A18">
            <w:t>VZOR CITÁCIE</w:t>
          </w:r>
        </w:sdtContent>
      </w:sdt>
      <w:sdt>
        <w:sdtPr>
          <w:id w:val="628357387"/>
          <w:citation/>
        </w:sdtPr>
        <w:sdtEndPr/>
        <w:sdtContent>
          <w:r w:rsidR="00E93554" w:rsidRPr="00007A18">
            <w:fldChar w:fldCharType="begin"/>
          </w:r>
          <w:r w:rsidR="001C4D5A" w:rsidRPr="00007A18">
            <w:instrText xml:space="preserve"> CITATION Pra07 \l 1031 </w:instrText>
          </w:r>
          <w:r w:rsidR="00E93554" w:rsidRPr="00007A18">
            <w:fldChar w:fldCharType="separate"/>
          </w:r>
          <w:r w:rsidR="001C4D5A" w:rsidRPr="00007A18">
            <w:t xml:space="preserve"> (1)</w:t>
          </w:r>
          <w:r w:rsidR="00E93554" w:rsidRPr="00007A18">
            <w:fldChar w:fldCharType="end"/>
          </w:r>
        </w:sdtContent>
      </w:sdt>
    </w:p>
    <w:p w14:paraId="322ECC69" w14:textId="77777777" w:rsidR="00120F59" w:rsidRDefault="00120F59" w:rsidP="0001239F">
      <w:pPr>
        <w:pStyle w:val="Nadpis2urovne"/>
      </w:pPr>
      <w:bookmarkStart w:id="17" w:name="_Toc383983234"/>
      <w:r>
        <w:t>Špeciálne požiadavky</w:t>
      </w:r>
      <w:bookmarkEnd w:id="17"/>
    </w:p>
    <w:p w14:paraId="4864AA91" w14:textId="77777777" w:rsidR="00120F59" w:rsidRDefault="00120F59" w:rsidP="00120F59">
      <w:pPr>
        <w:pStyle w:val="Zakladny"/>
      </w:pPr>
      <w:r>
        <w:t>Ak je súčasťou vašej práce vytvorenie softvéru je nutné k tomuto softvéru vytvoriť dokumentáciu</w:t>
      </w:r>
      <w:r w:rsidR="003415AA">
        <w:t xml:space="preserve"> (technickú dokumentáciu, užívateľskú príručku)</w:t>
      </w:r>
      <w:r>
        <w:t xml:space="preserve"> a pripojiť ju ku práci vo</w:t>
      </w:r>
      <w:r w:rsidR="00616A85">
        <w:t> </w:t>
      </w:r>
      <w:r>
        <w:t>forme prílohy.</w:t>
      </w:r>
      <w:r w:rsidR="007C03F9">
        <w:t xml:space="preserve"> Ak je dokumentácia rozsiahla, je vhodnejšie ju pridať ako prílohu na CD/DVD. Ak je kratšia, tak je vhodné ju pridať aj v tlačenej forme.</w:t>
      </w:r>
    </w:p>
    <w:p w14:paraId="58F04F05" w14:textId="77777777" w:rsidR="00616A85" w:rsidRPr="00120F59" w:rsidRDefault="00616A85" w:rsidP="00120F59">
      <w:pPr>
        <w:pStyle w:val="Zakladny"/>
      </w:pPr>
    </w:p>
    <w:p w14:paraId="1614648F" w14:textId="77777777" w:rsidR="008E34D8" w:rsidRPr="00AB3AFF" w:rsidRDefault="008E34D8" w:rsidP="006849D6">
      <w:pPr>
        <w:pStyle w:val="Nadpis1rovne"/>
      </w:pPr>
      <w:bookmarkStart w:id="18" w:name="_Toc383983235"/>
      <w:r w:rsidRPr="00AB3AFF">
        <w:lastRenderedPageBreak/>
        <w:t>Popis šablóny</w:t>
      </w:r>
      <w:bookmarkEnd w:id="18"/>
    </w:p>
    <w:p w14:paraId="27629173" w14:textId="77777777" w:rsidR="008E34D8" w:rsidRDefault="008E34D8" w:rsidP="00BB1046">
      <w:pPr>
        <w:pStyle w:val="Zakladny"/>
      </w:pPr>
      <w:r>
        <w:t xml:space="preserve">V šablóne sú použité viaceré druhy polí. Pevné polia </w:t>
      </w:r>
      <w:r w:rsidR="006E7ACB">
        <w:t>nedovoľujú prepisovať ich obsah. Naopak polia, ktorých text je vyznačený červeným písmom musí byť zmenený, alebo vymazaný. V šablóne sa nachádzajú selektívne polia, ktoré umožňujú výber z viacerých variant.</w:t>
      </w:r>
      <w:r w:rsidR="00690DF7">
        <w:t xml:space="preserve"> S poľ</w:t>
      </w:r>
      <w:r w:rsidR="00164417">
        <w:t>ami sa dá pracovať na karte vývojár, ktorú je možné vložiť v</w:t>
      </w:r>
      <w:r w:rsidR="00B4442A">
        <w:t> </w:t>
      </w:r>
      <w:r w:rsidR="00164417">
        <w:t>nastaveniach</w:t>
      </w:r>
      <w:r w:rsidR="00B4442A">
        <w:t>.</w:t>
      </w:r>
    </w:p>
    <w:p w14:paraId="0B72B7E8" w14:textId="77777777" w:rsidR="006E7ACB" w:rsidRDefault="006E7ACB" w:rsidP="0001239F">
      <w:pPr>
        <w:pStyle w:val="Nadpis2urovne"/>
        <w:numPr>
          <w:ilvl w:val="1"/>
          <w:numId w:val="32"/>
        </w:numPr>
      </w:pPr>
      <w:bookmarkStart w:id="19" w:name="_Toc383983236"/>
      <w:r>
        <w:t>Popis nastavenia strany</w:t>
      </w:r>
      <w:bookmarkEnd w:id="19"/>
    </w:p>
    <w:p w14:paraId="4B05EB90" w14:textId="77777777" w:rsidR="006E7ACB" w:rsidRDefault="006E7ACB" w:rsidP="00BB1046">
      <w:pPr>
        <w:pStyle w:val="Zakladny"/>
      </w:pPr>
      <w:r>
        <w:t>OKRAJE: hore 3cm, dole 3cm, vľavo 3cm, vpravo 2,5cm, orientácia: na výšku</w:t>
      </w:r>
    </w:p>
    <w:p w14:paraId="3D2ADA90" w14:textId="77777777" w:rsidR="006E7ACB" w:rsidRDefault="006E7ACB" w:rsidP="00BB1046">
      <w:pPr>
        <w:pStyle w:val="Zakladny"/>
      </w:pPr>
      <w:r>
        <w:t xml:space="preserve">PAPIER: </w:t>
      </w:r>
      <w:r>
        <w:tab/>
        <w:t xml:space="preserve">typ: A4, šírka: 21cm, výška:29,7cm, </w:t>
      </w:r>
    </w:p>
    <w:p w14:paraId="300FABB1" w14:textId="77777777" w:rsidR="006E7ACB" w:rsidRDefault="00281BAA" w:rsidP="00BB1046">
      <w:pPr>
        <w:pStyle w:val="Zakladny"/>
      </w:pPr>
      <w:r>
        <w:t>ROZLOŽENIE: hlavička: 1,5cm, päta: 1,5cm, zvislé zarovnanie: hore</w:t>
      </w:r>
    </w:p>
    <w:p w14:paraId="643A75EC" w14:textId="77777777" w:rsidR="00281BAA" w:rsidRDefault="00281BAA" w:rsidP="0001239F">
      <w:pPr>
        <w:pStyle w:val="Nadpis2urovne"/>
      </w:pPr>
      <w:bookmarkStart w:id="20" w:name="_Toc383983237"/>
      <w:r>
        <w:t>Popis nastavenia štýlov</w:t>
      </w:r>
      <w:bookmarkEnd w:id="20"/>
    </w:p>
    <w:p w14:paraId="31CAC9A9" w14:textId="77777777" w:rsidR="00C87FEB" w:rsidRDefault="00BB1046" w:rsidP="00C87FEB">
      <w:pPr>
        <w:pStyle w:val="Zakladny"/>
      </w:pPr>
      <w:r>
        <w:t xml:space="preserve">NADPIS 1.ÚROVNE: založiť na: žiadnom, štýl nasledujúceho odseku: základný, Písmo: </w:t>
      </w:r>
      <w:proofErr w:type="spellStart"/>
      <w:r>
        <w:t>Times</w:t>
      </w:r>
      <w:proofErr w:type="spellEnd"/>
      <w:r>
        <w:t xml:space="preserve"> New Roman, 22 b, Tučné, Vľavo, Riadkovanie: </w:t>
      </w:r>
      <w:r w:rsidR="008A1959">
        <w:t xml:space="preserve">jednoduché, Medzera Za: </w:t>
      </w:r>
      <w:r>
        <w:t>16b, Kontrola osamotených riadkov, Zlom strany pred odsekom, Zviazať s nasledujúcim, Zviazať riadky dohromady, Viacúrovňové + Úroveň: 1 + Štýl číslovania: 1, 2, 3, … + Číslovať od: 1 + Za</w:t>
      </w:r>
      <w:r w:rsidR="008A1959">
        <w:t xml:space="preserve">rovnanie: Vľavo + Zarovnať na: </w:t>
      </w:r>
      <w:r w:rsidR="00405D73">
        <w:t>0 cm + Zarážka:</w:t>
      </w:r>
      <w:r>
        <w:t xml:space="preserve"> 1,27 cm, Štýl: Prepojené, Automaticky aktualizovať, Zobraziť v galérii štýlov</w:t>
      </w:r>
    </w:p>
    <w:p w14:paraId="4BA71396" w14:textId="77777777" w:rsidR="00C87FEB" w:rsidRDefault="00C87FEB" w:rsidP="00C87FEB">
      <w:pPr>
        <w:pStyle w:val="Zakladny"/>
      </w:pPr>
    </w:p>
    <w:p w14:paraId="63A74E5C" w14:textId="77777777" w:rsidR="00C87FEB" w:rsidRDefault="00C87FEB" w:rsidP="00C87FEB">
      <w:pPr>
        <w:pStyle w:val="Zakladny"/>
      </w:pPr>
      <w:r>
        <w:t xml:space="preserve">NADPIS 2.ÚROVNE: založiť na: žiadnom, štýl nasledujúceho odseku: základný, Písmo: </w:t>
      </w:r>
      <w:proofErr w:type="spellStart"/>
      <w:r>
        <w:t>Times</w:t>
      </w:r>
      <w:proofErr w:type="spellEnd"/>
      <w:r>
        <w:t xml:space="preserve"> New Roma</w:t>
      </w:r>
      <w:r w:rsidR="008A1959">
        <w:t>n, 16 b, Tučné, Zarážka: Vľavo: 0 cm, Opakovaná zarážka: 0,6 cm, Vľavo, Riadkovanie:</w:t>
      </w:r>
      <w:r>
        <w:t xml:space="preserve"> jedno</w:t>
      </w:r>
      <w:r w:rsidR="008A1959">
        <w:t>duché, Medzera Pred: 16 b, Za:</w:t>
      </w:r>
      <w:r>
        <w:t xml:space="preserve"> 14 b, Kontrola osamotených riadkov, Zviazať s nasledujúcim, Zviazať riadky dohromady, Viacúrovňové + Úroveň: 2 + Štýl číslovania: 1, 2, 3, … + Číslovať od: 1 + Za</w:t>
      </w:r>
      <w:r w:rsidR="008A1959">
        <w:t xml:space="preserve">rovnanie: Vľavo + Zarovnať na: 0 cm + Zarážka: </w:t>
      </w:r>
      <w:r>
        <w:t>0,6 cm, Štýl: Prepojené, Automaticky aktualizovať, Zobraziť v galérii štýlov</w:t>
      </w:r>
    </w:p>
    <w:p w14:paraId="24761CB4" w14:textId="77777777" w:rsidR="00C87FEB" w:rsidRDefault="00C87FEB" w:rsidP="00C87FEB">
      <w:pPr>
        <w:pStyle w:val="Zakladny"/>
      </w:pPr>
    </w:p>
    <w:p w14:paraId="6237F3D7" w14:textId="77777777" w:rsidR="00D1653F" w:rsidRDefault="00C87FEB" w:rsidP="00D1653F">
      <w:pPr>
        <w:pStyle w:val="Zakladny"/>
      </w:pPr>
      <w:r>
        <w:t xml:space="preserve">NADPIS </w:t>
      </w:r>
      <w:r w:rsidR="00D1653F">
        <w:t>3</w:t>
      </w:r>
      <w:r>
        <w:t>.ÚROVNE:</w:t>
      </w:r>
      <w:r w:rsidR="00D1653F">
        <w:t xml:space="preserve"> </w:t>
      </w:r>
      <w:r w:rsidR="000246E2">
        <w:t xml:space="preserve">založiť na: žiadnom, štýl nasledujúceho odseku: základný, </w:t>
      </w:r>
      <w:r w:rsidR="00D1653F">
        <w:t xml:space="preserve">Písmo: </w:t>
      </w:r>
      <w:proofErr w:type="spellStart"/>
      <w:r w:rsidR="00D1653F">
        <w:t>Times</w:t>
      </w:r>
      <w:proofErr w:type="spellEnd"/>
      <w:r w:rsidR="00D1653F">
        <w:t xml:space="preserve"> New Roman</w:t>
      </w:r>
      <w:r w:rsidR="00C10BB7">
        <w:t>, 14 b, Tučné, Zarážka: Vľavo: 0 cm Opakovaná zarážka:</w:t>
      </w:r>
      <w:r w:rsidR="00D1653F">
        <w:t xml:space="preserve"> 0,6 cm, Vľavo, Riadkova</w:t>
      </w:r>
      <w:r w:rsidR="00C10BB7">
        <w:t>nie: jednoduché, Medzera Pred:</w:t>
      </w:r>
      <w:r w:rsidR="00D1653F">
        <w:t xml:space="preserve"> 14 b Za:14 b, Kontrola osamotených </w:t>
      </w:r>
      <w:r w:rsidR="00D1653F">
        <w:lastRenderedPageBreak/>
        <w:t>riadkov, Zviazať s nasledujúcim, Zviazať riadky dohromady, Viacúrovňové + Úroveň: 3 + Štýl číslovania: 1, 2, 3, … + Číslovať od: 1 + Zarovnanie: Vľavo +</w:t>
      </w:r>
      <w:r w:rsidR="00C10BB7">
        <w:t xml:space="preserve"> Zarovnať na:  0 cm + Zarážka: </w:t>
      </w:r>
      <w:r w:rsidR="00D1653F">
        <w:t>0,6 cm, Štýl: Prepojené, Zobraziť v galérii štýlov</w:t>
      </w:r>
    </w:p>
    <w:p w14:paraId="17925FC4" w14:textId="77777777" w:rsidR="000246E2" w:rsidRDefault="000246E2" w:rsidP="00D1653F">
      <w:pPr>
        <w:pStyle w:val="Zakladny"/>
      </w:pPr>
    </w:p>
    <w:p w14:paraId="6570A1D1" w14:textId="77777777" w:rsidR="000246E2" w:rsidRDefault="000246E2" w:rsidP="000246E2">
      <w:pPr>
        <w:pStyle w:val="Zakladny"/>
      </w:pPr>
      <w:r>
        <w:t xml:space="preserve">ZÁKLADNÝ: založiť na: žiadnom, štýl nasledujúceho odseku: základný, Písmo: </w:t>
      </w:r>
      <w:proofErr w:type="spellStart"/>
      <w:r>
        <w:t>Times</w:t>
      </w:r>
      <w:proofErr w:type="spellEnd"/>
      <w:r>
        <w:t xml:space="preserve"> New Rom</w:t>
      </w:r>
      <w:r w:rsidR="00C10BB7">
        <w:t>an, 12 b, Zarážka: Prvý riadok:</w:t>
      </w:r>
      <w:r>
        <w:t xml:space="preserve"> 0,8</w:t>
      </w:r>
      <w:r w:rsidR="00C10BB7">
        <w:t xml:space="preserve"> cm, Podľa okraja, Riadkovanie:</w:t>
      </w:r>
      <w:r>
        <w:t xml:space="preserve"> 1,5 riadka, Kontrola osamotených riadkov, Štýl: Prepojené, Automaticky aktualizovať, Zobraziť v galérii štýlov</w:t>
      </w:r>
    </w:p>
    <w:p w14:paraId="2CFCB0EF" w14:textId="77777777" w:rsidR="00C10BB7" w:rsidRDefault="00C10BB7" w:rsidP="000246E2">
      <w:pPr>
        <w:pStyle w:val="Zakladny"/>
      </w:pPr>
    </w:p>
    <w:p w14:paraId="751C8AC7" w14:textId="77777777" w:rsidR="000246E2" w:rsidRDefault="000246E2" w:rsidP="000246E2">
      <w:pPr>
        <w:pStyle w:val="Zakladny"/>
      </w:pPr>
      <w:r>
        <w:t xml:space="preserve">POPIS: Písmo: 9 b, Kurzíva, </w:t>
      </w:r>
      <w:r w:rsidR="00C10BB7">
        <w:t>Farba písma: Text, Riadkovanie:</w:t>
      </w:r>
      <w:r>
        <w:t xml:space="preserve"> jednoduché, Medzera</w:t>
      </w:r>
    </w:p>
    <w:p w14:paraId="6304D8D8" w14:textId="77777777" w:rsidR="000246E2" w:rsidRDefault="000246E2" w:rsidP="000246E2">
      <w:pPr>
        <w:pStyle w:val="Zakladny"/>
        <w:ind w:firstLine="0"/>
      </w:pPr>
      <w:r>
        <w:t>Za:  10 b, Štýl: Skryť, kým nie je použité, Zobraziť v galérii štýlov, Priorita: 36, Podľa: Normálny</w:t>
      </w:r>
    </w:p>
    <w:p w14:paraId="4BFFCDAE" w14:textId="77777777" w:rsidR="000246E2" w:rsidRDefault="000246E2" w:rsidP="000246E2">
      <w:pPr>
        <w:pStyle w:val="Zakladny"/>
        <w:ind w:firstLine="0"/>
      </w:pPr>
      <w:r>
        <w:t>Použitie: na popis obrázkov, tabuliek a grafov</w:t>
      </w:r>
    </w:p>
    <w:p w14:paraId="2F8265AD" w14:textId="77777777" w:rsidR="000246E2" w:rsidRDefault="000246E2" w:rsidP="000246E2">
      <w:pPr>
        <w:pStyle w:val="Zakladny"/>
        <w:ind w:firstLine="0"/>
      </w:pPr>
    </w:p>
    <w:p w14:paraId="3883730B" w14:textId="77777777" w:rsidR="008C18DF" w:rsidRDefault="000246E2" w:rsidP="0083753E">
      <w:pPr>
        <w:pStyle w:val="Zakladny"/>
      </w:pPr>
      <w:r>
        <w:t>NADPIS NEČÍSLOVANÝ: Bez odrážok a číslovania, Štýl: Prepojené, Zobraziť v galérii štýlov Podľa: Nadpis 1.úrovne</w:t>
      </w:r>
    </w:p>
    <w:p w14:paraId="25E134A1" w14:textId="77777777" w:rsidR="0083753E" w:rsidRDefault="0083753E" w:rsidP="0083753E">
      <w:pPr>
        <w:pStyle w:val="Zakladny"/>
      </w:pPr>
    </w:p>
    <w:p w14:paraId="4BACD0D7" w14:textId="77777777" w:rsidR="0083753E" w:rsidRDefault="0083753E" w:rsidP="0083753E">
      <w:pPr>
        <w:pStyle w:val="Zakladny"/>
      </w:pPr>
    </w:p>
    <w:p w14:paraId="3FD4A577" w14:textId="77777777" w:rsidR="00713E60" w:rsidRDefault="00713E60" w:rsidP="0001239F">
      <w:pPr>
        <w:pStyle w:val="Nadpis2urovne"/>
      </w:pPr>
      <w:r>
        <w:br w:type="page"/>
      </w:r>
    </w:p>
    <w:bookmarkStart w:id="21" w:name="_Toc378775596" w:displacedByCustomXml="next"/>
    <w:bookmarkStart w:id="22" w:name="_Toc378776136" w:displacedByCustomXml="next"/>
    <w:sdt>
      <w:sdtPr>
        <w:rPr>
          <w:rStyle w:val="Nadpis1rovneChar"/>
        </w:rPr>
        <w:id w:val="2024672677"/>
        <w:lock w:val="sdtContentLocked"/>
        <w:showingPlcHdr/>
      </w:sdtPr>
      <w:sdtEndPr>
        <w:rPr>
          <w:rStyle w:val="DefaultParagraphFont"/>
          <w:b/>
        </w:rPr>
      </w:sdtEndPr>
      <w:sdtContent>
        <w:bookmarkStart w:id="23" w:name="_Toc383983238" w:displacedByCustomXml="prev"/>
        <w:p w14:paraId="5BDCAC82" w14:textId="77777777" w:rsidR="00713E60" w:rsidRPr="00C87A2B" w:rsidRDefault="00DC0093" w:rsidP="006849D6">
          <w:pPr>
            <w:pStyle w:val="Nadpisneslovan"/>
          </w:pPr>
          <w:r w:rsidRPr="00C87A2B">
            <w:rPr>
              <w:rStyle w:val="NadpisneslovanChar"/>
              <w:b/>
            </w:rPr>
            <w:t>Záver</w:t>
          </w:r>
          <w:bookmarkEnd w:id="22"/>
          <w:bookmarkEnd w:id="21"/>
          <w:r w:rsidR="008E34D8">
            <w:rPr>
              <w:rStyle w:val="NadpisneslovanChar"/>
              <w:b/>
            </w:rPr>
            <w:tab/>
          </w:r>
        </w:p>
      </w:sdtContent>
    </w:sdt>
    <w:bookmarkEnd w:id="23" w:displacedByCustomXml="prev"/>
    <w:sdt>
      <w:sdtPr>
        <w:rPr>
          <w:rStyle w:val="ZakladnyChar"/>
        </w:rPr>
        <w:id w:val="-1032655300"/>
        <w:showingPlcHdr/>
      </w:sdtPr>
      <w:sdtEndPr>
        <w:rPr>
          <w:rStyle w:val="ZakladnyChar"/>
          <w:color w:val="FF0000"/>
        </w:rPr>
      </w:sdtEndPr>
      <w:sdtContent>
        <w:p w14:paraId="3BD2CEBE" w14:textId="77777777" w:rsidR="00D45830" w:rsidRPr="00281D86" w:rsidRDefault="00281D86" w:rsidP="0014279A">
          <w:pPr>
            <w:ind w:firstLine="708"/>
            <w:jc w:val="both"/>
            <w:rPr>
              <w:rStyle w:val="ZakladnyChar"/>
              <w:color w:val="FF0000"/>
            </w:rPr>
          </w:pPr>
          <w:r w:rsidRPr="00281D86">
            <w:rPr>
              <w:rStyle w:val="ZakladnyChar"/>
              <w:color w:val="FF0000"/>
            </w:rPr>
            <w:t xml:space="preserve">V závere je potrebné v stručnosti zhrnúť dosiahnuté výsledky vo vzťahu k stanoveným cieľom. </w:t>
          </w:r>
        </w:p>
      </w:sdtContent>
    </w:sdt>
    <w:p w14:paraId="21522EDC" w14:textId="77777777" w:rsidR="00DC0093" w:rsidRDefault="00DC0093" w:rsidP="00713E60">
      <w:pPr>
        <w:ind w:firstLine="708"/>
      </w:pPr>
    </w:p>
    <w:p w14:paraId="68DC6D9C" w14:textId="77777777" w:rsidR="00DC0093" w:rsidRDefault="00DC0093" w:rsidP="00713E60">
      <w:pPr>
        <w:ind w:firstLine="708"/>
      </w:pPr>
      <w:r>
        <w:br w:type="page"/>
      </w:r>
    </w:p>
    <w:sdt>
      <w:sdtPr>
        <w:id w:val="-1274239281"/>
        <w:lock w:val="sdtContentLocked"/>
        <w:showingPlcHdr/>
      </w:sdtPr>
      <w:sdtEndPr/>
      <w:sdtContent>
        <w:bookmarkStart w:id="24" w:name="_Toc383983239" w:displacedByCustomXml="prev"/>
        <w:p w14:paraId="6B65E2A5" w14:textId="77777777" w:rsidR="00DC0093" w:rsidRPr="00C87A2B" w:rsidRDefault="00DC0093" w:rsidP="006849D6">
          <w:pPr>
            <w:pStyle w:val="Nadpisneslovan"/>
          </w:pPr>
          <w:r w:rsidRPr="00C87A2B">
            <w:rPr>
              <w:rStyle w:val="NadpisneslovanChar"/>
              <w:b/>
            </w:rPr>
            <w:t>Zoznam použitej literatúry</w:t>
          </w:r>
          <w:r w:rsidR="008E34D8">
            <w:rPr>
              <w:rStyle w:val="NadpisneslovanChar"/>
              <w:b/>
            </w:rPr>
            <w:tab/>
          </w:r>
        </w:p>
      </w:sdtContent>
    </w:sdt>
    <w:bookmarkEnd w:id="24" w:displacedByCustomXml="prev"/>
    <w:p w14:paraId="3EB4C023" w14:textId="77777777" w:rsidR="00DC0093" w:rsidRDefault="00DC0093" w:rsidP="00713E60">
      <w:pPr>
        <w:ind w:firstLine="708"/>
      </w:pPr>
    </w:p>
    <w:p w14:paraId="373BE3A5" w14:textId="77777777" w:rsidR="008C18DF" w:rsidRDefault="00E93554" w:rsidP="009A37FF">
      <w:pPr>
        <w:pStyle w:val="Zakladny"/>
      </w:pPr>
      <w:r>
        <w:fldChar w:fldCharType="begin"/>
      </w:r>
      <w:r w:rsidR="003D3305" w:rsidRPr="003D3305">
        <w:instrText xml:space="preserve"> BIBLIOGRAPHY  \l 1031 </w:instrText>
      </w:r>
      <w:r>
        <w:fldChar w:fldCharType="separate"/>
      </w:r>
      <w:r w:rsidR="003D3305">
        <w:rPr>
          <w:noProof/>
        </w:rPr>
        <w:t xml:space="preserve">1. </w:t>
      </w:r>
      <w:r w:rsidR="003D3305">
        <w:rPr>
          <w:b/>
          <w:bCs/>
          <w:noProof/>
        </w:rPr>
        <w:t>Prata, Stephen.</w:t>
      </w:r>
      <w:r w:rsidR="003D3305">
        <w:rPr>
          <w:noProof/>
        </w:rPr>
        <w:t xml:space="preserve"> </w:t>
      </w:r>
      <w:r w:rsidR="003D3305">
        <w:rPr>
          <w:i/>
          <w:iCs/>
          <w:noProof/>
        </w:rPr>
        <w:t xml:space="preserve">Mistrovství v C++. </w:t>
      </w:r>
      <w:r w:rsidR="003D3305">
        <w:rPr>
          <w:noProof/>
        </w:rPr>
        <w:t xml:space="preserve">[prekl.] Vozák David, Beroun Libor, Dokoupil Petr, Ptáček Lubomír Sokol Boris. 3. Praha : Computer </w:t>
      </w:r>
      <w:r w:rsidR="003D3305" w:rsidRPr="003D3305">
        <w:rPr>
          <w:rStyle w:val="ZakladnyChar"/>
        </w:rPr>
        <w:t>Press</w:t>
      </w:r>
      <w:r w:rsidR="003D3305">
        <w:rPr>
          <w:noProof/>
        </w:rPr>
        <w:t xml:space="preserve">, </w:t>
      </w:r>
      <w:r w:rsidR="003D3305" w:rsidRPr="003D3305">
        <w:rPr>
          <w:rStyle w:val="ZakladnyChar"/>
        </w:rPr>
        <w:t>2007.</w:t>
      </w:r>
      <w:r w:rsidR="003D3305">
        <w:rPr>
          <w:noProof/>
        </w:rPr>
        <w:t xml:space="preserve"> s</w:t>
      </w:r>
      <w:r w:rsidR="003D3305" w:rsidRPr="003D3305">
        <w:rPr>
          <w:rStyle w:val="ZakladnyChar"/>
        </w:rPr>
        <w:t>.</w:t>
      </w:r>
      <w:r w:rsidR="003D3305">
        <w:rPr>
          <w:noProof/>
        </w:rPr>
        <w:t xml:space="preserve"> </w:t>
      </w:r>
      <w:r w:rsidR="003D3305" w:rsidRPr="003D3305">
        <w:rPr>
          <w:rStyle w:val="ZakladnyChar"/>
        </w:rPr>
        <w:t>1119.</w:t>
      </w:r>
      <w:r w:rsidR="003D3305">
        <w:rPr>
          <w:noProof/>
        </w:rPr>
        <w:t xml:space="preserve"> </w:t>
      </w:r>
      <w:r w:rsidR="003D3305" w:rsidRPr="003D3305">
        <w:rPr>
          <w:rStyle w:val="ZakladnyChar"/>
        </w:rPr>
        <w:t>ISBN</w:t>
      </w:r>
      <w:r w:rsidR="003D3305">
        <w:rPr>
          <w:noProof/>
        </w:rPr>
        <w:t xml:space="preserve">: </w:t>
      </w:r>
      <w:r w:rsidR="003D3305" w:rsidRPr="003D3305">
        <w:rPr>
          <w:rStyle w:val="ZakladnyChar"/>
        </w:rPr>
        <w:t>8025117491</w:t>
      </w:r>
      <w:r w:rsidR="003D3305">
        <w:rPr>
          <w:noProof/>
        </w:rPr>
        <w:t>.</w:t>
      </w:r>
      <w:r>
        <w:fldChar w:fldCharType="end"/>
      </w:r>
    </w:p>
    <w:p w14:paraId="0F98FE1F" w14:textId="77777777" w:rsidR="008C18DF" w:rsidRPr="008C18DF" w:rsidRDefault="008C18DF" w:rsidP="008C18DF"/>
    <w:p w14:paraId="7B59A22E" w14:textId="77777777" w:rsidR="008C18DF" w:rsidRDefault="008C18DF" w:rsidP="008C18DF"/>
    <w:p w14:paraId="38AFC462" w14:textId="77777777" w:rsidR="008C18DF" w:rsidRPr="008C18DF" w:rsidRDefault="008C18DF" w:rsidP="008C18DF">
      <w:pPr>
        <w:tabs>
          <w:tab w:val="center" w:pos="4393"/>
        </w:tabs>
        <w:sectPr w:rsidR="008C18DF" w:rsidRPr="008C18DF" w:rsidSect="008C18DF">
          <w:footerReference w:type="default" r:id="rId24"/>
          <w:pgSz w:w="11906" w:h="16838" w:code="9"/>
          <w:pgMar w:top="1701" w:right="1418" w:bottom="1701" w:left="1701" w:header="709" w:footer="709" w:gutter="0"/>
          <w:pgNumType w:start="1"/>
          <w:cols w:space="708"/>
          <w:docGrid w:linePitch="360"/>
        </w:sectPr>
      </w:pPr>
    </w:p>
    <w:sdt>
      <w:sdtPr>
        <w:rPr>
          <w:rStyle w:val="Nadpis1rovneChar"/>
        </w:rPr>
        <w:id w:val="-701403872"/>
        <w:lock w:val="contentLocked"/>
        <w:showingPlcHdr/>
      </w:sdtPr>
      <w:sdtEndPr>
        <w:rPr>
          <w:rStyle w:val="DefaultParagraphFont"/>
          <w:b/>
        </w:rPr>
      </w:sdtEndPr>
      <w:sdtContent>
        <w:bookmarkStart w:id="25" w:name="_Toc383983240" w:displacedByCustomXml="prev"/>
        <w:p w14:paraId="4A0DBF3D" w14:textId="77777777" w:rsidR="00AB3AFF" w:rsidRPr="00C87A2B" w:rsidRDefault="00AB3AFF" w:rsidP="006849D6">
          <w:pPr>
            <w:pStyle w:val="Nadpisneslovan"/>
          </w:pPr>
          <w:r>
            <w:rPr>
              <w:rStyle w:val="NadpisneslovanChar"/>
              <w:b/>
            </w:rPr>
            <w:t>Prílohy</w:t>
          </w:r>
          <w:r>
            <w:rPr>
              <w:rStyle w:val="NadpisneslovanChar"/>
              <w:b/>
            </w:rPr>
            <w:tab/>
          </w:r>
          <w:r>
            <w:rPr>
              <w:rStyle w:val="NadpisneslovanChar"/>
              <w:b/>
            </w:rPr>
            <w:tab/>
          </w:r>
        </w:p>
      </w:sdtContent>
    </w:sdt>
    <w:bookmarkEnd w:id="25" w:displacedByCustomXml="prev"/>
    <w:p w14:paraId="0C6E669F" w14:textId="77777777" w:rsidR="008C18DF" w:rsidRDefault="008C18DF" w:rsidP="008C18DF">
      <w:pPr>
        <w:ind w:firstLine="708"/>
      </w:pPr>
    </w:p>
    <w:sdt>
      <w:sdtPr>
        <w:rPr>
          <w:rStyle w:val="ZakladnyChar"/>
        </w:rPr>
        <w:id w:val="978879705"/>
        <w:showingPlcHdr/>
      </w:sdtPr>
      <w:sdtEndPr>
        <w:rPr>
          <w:rStyle w:val="DefaultParagraphFont"/>
          <w:rFonts w:asciiTheme="minorHAnsi" w:hAnsiTheme="minorHAnsi" w:cstheme="minorBidi"/>
          <w:sz w:val="22"/>
          <w:szCs w:val="22"/>
        </w:rPr>
      </w:sdtEndPr>
      <w:sdtContent>
        <w:p w14:paraId="0263A4FA" w14:textId="77777777" w:rsidR="000246E2" w:rsidRDefault="007938A0" w:rsidP="006849D6">
          <w:pPr>
            <w:ind w:firstLine="708"/>
          </w:pPr>
          <w:r w:rsidRPr="00707103">
            <w:rPr>
              <w:rStyle w:val="ZakladnyChar"/>
              <w:color w:val="FF0000"/>
            </w:rPr>
            <w:t xml:space="preserve">Príloha A: Štruktúra elektronického nosiča . . . . . . . . . . . . . . . . . . . . . . . . . II </w:t>
          </w:r>
        </w:p>
      </w:sdtContent>
    </w:sdt>
    <w:p w14:paraId="43BCBBAC" w14:textId="77777777" w:rsidR="006849D6" w:rsidRDefault="006849D6" w:rsidP="00596A28">
      <w:pPr>
        <w:pStyle w:val="Zakladny"/>
      </w:pPr>
    </w:p>
    <w:p w14:paraId="3A789FD0" w14:textId="77777777" w:rsidR="00596A28" w:rsidRDefault="00596A28" w:rsidP="00596A28">
      <w:pPr>
        <w:pStyle w:val="Zakladny"/>
      </w:pPr>
      <w:r>
        <w:t>Prílohy sú „číslované“ písmenami A, B, C...</w:t>
      </w:r>
    </w:p>
    <w:p w14:paraId="4097AF60" w14:textId="77777777" w:rsidR="006849D6" w:rsidRDefault="006849D6" w:rsidP="00596A28">
      <w:pPr>
        <w:pStyle w:val="Zakladny"/>
      </w:pPr>
    </w:p>
    <w:p w14:paraId="162FD44A" w14:textId="77777777" w:rsidR="006849D6" w:rsidRDefault="006849D6" w:rsidP="006849D6">
      <w:pPr>
        <w:pStyle w:val="Nadpis1rovne"/>
        <w:numPr>
          <w:ilvl w:val="0"/>
          <w:numId w:val="0"/>
        </w:numPr>
        <w:ind w:left="340"/>
      </w:pPr>
      <w:bookmarkStart w:id="26" w:name="_Toc383983241"/>
      <w:r>
        <w:lastRenderedPageBreak/>
        <w:t>Príloha A: Štruktúra elektronického nosiča</w:t>
      </w:r>
      <w:bookmarkEnd w:id="26"/>
    </w:p>
    <w:p w14:paraId="43EFC943" w14:textId="77777777" w:rsidR="006849D6" w:rsidRDefault="006849D6" w:rsidP="006849D6"/>
    <w:p w14:paraId="6108F9E3" w14:textId="77777777" w:rsidR="009027C1" w:rsidRDefault="00B538CD" w:rsidP="009027C1">
      <w:pPr>
        <w:pStyle w:val="Zakladny"/>
      </w:pPr>
      <w:r>
        <w:t>Štruktúra elektronického</w:t>
      </w:r>
      <w:r w:rsidRPr="00B538CD">
        <w:t xml:space="preserve"> nosič</w:t>
      </w:r>
      <w:r>
        <w:t>a</w:t>
      </w:r>
      <w:r w:rsidRPr="000245A3">
        <w:t xml:space="preserve"> (CD, DVD, atď.) s kompletnou digitálnou verziou tlačenej formy práce, vrátane príloh, funkčných zdrojových kódov, </w:t>
      </w:r>
      <w:r w:rsidR="003361AE" w:rsidRPr="000245A3">
        <w:t xml:space="preserve">programov (aplikácií) pripravených </w:t>
      </w:r>
      <w:r w:rsidRPr="000245A3">
        <w:t xml:space="preserve">na inštalovanie a iných, vo všeobecnosti ťažko opísateľných ale potrebných častí. </w:t>
      </w:r>
      <w:r w:rsidR="009027C1">
        <w:t>Elektronický</w:t>
      </w:r>
      <w:r w:rsidR="009027C1" w:rsidRPr="00B538CD">
        <w:t xml:space="preserve"> nosič</w:t>
      </w:r>
      <w:r w:rsidR="009027C1">
        <w:t xml:space="preserve"> m</w:t>
      </w:r>
      <w:r w:rsidRPr="000245A3">
        <w:t>usí mať obal, pomocou ktorého sa pevne pripevní do práce. Nosič musí mať popis obsahu a meno autora.</w:t>
      </w:r>
    </w:p>
    <w:p w14:paraId="30675E8B" w14:textId="77777777" w:rsidR="009027C1" w:rsidRDefault="009027C1" w:rsidP="009027C1">
      <w:pPr>
        <w:pStyle w:val="Zakladny"/>
      </w:pPr>
    </w:p>
    <w:p w14:paraId="08A2D59D" w14:textId="77777777" w:rsidR="00A14FDD" w:rsidRDefault="00A14FDD" w:rsidP="009027C1">
      <w:pPr>
        <w:pStyle w:val="Zakladny"/>
      </w:pPr>
    </w:p>
    <w:sectPr w:rsidR="00A14FDD" w:rsidSect="00707103">
      <w:footerReference w:type="default" r:id="rId25"/>
      <w:pgSz w:w="11906" w:h="16838" w:code="9"/>
      <w:pgMar w:top="1701" w:right="1418" w:bottom="1701" w:left="1701" w:header="709" w:footer="709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51970" w14:textId="77777777" w:rsidR="009456BB" w:rsidRDefault="009456BB" w:rsidP="00C546A9">
      <w:pPr>
        <w:spacing w:after="0" w:line="240" w:lineRule="auto"/>
      </w:pPr>
      <w:r>
        <w:separator/>
      </w:r>
    </w:p>
  </w:endnote>
  <w:endnote w:type="continuationSeparator" w:id="0">
    <w:p w14:paraId="09A92746" w14:textId="77777777" w:rsidR="009456BB" w:rsidRDefault="009456BB" w:rsidP="00C54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40236" w14:textId="77777777" w:rsidR="001A2E19" w:rsidRDefault="001A2E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AD5B4" w14:textId="77777777" w:rsidR="00924A77" w:rsidRPr="004B2C4C" w:rsidRDefault="009456BB" w:rsidP="00BB1046">
    <w:pPr>
      <w:pStyle w:val="Zakladny"/>
      <w:rPr>
        <w:rStyle w:val="ObalChar"/>
      </w:rPr>
    </w:pPr>
    <w:r>
      <w:rPr>
        <w:noProof/>
        <w:lang w:eastAsia="sk-SK"/>
      </w:rPr>
      <w:pict w14:anchorId="478272D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left:0;text-align:left;margin-left:74.65pt;margin-top:1.05pt;width:403.75pt;height:110.6pt;z-index:25165926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" stroked="f">
          <v:textbox style="mso-next-textbox:#_x0000_s1026;mso-fit-shape-to-text:t">
            <w:txbxContent>
              <w:sdt>
                <w:sdtPr>
                  <w:rPr>
                    <w:rStyle w:val="obal3Char"/>
                    <w:b/>
                  </w:rPr>
                  <w:id w:val="-850565313"/>
                </w:sdtPr>
                <w:sdtEndPr>
                  <w:rPr>
                    <w:rStyle w:val="DefaultParagraphFont"/>
                    <w:b w:val="0"/>
                  </w:rPr>
                </w:sdtEndPr>
                <w:sdtContent>
                  <w:p w14:paraId="36688FA6" w14:textId="145A6FE0" w:rsidR="00924A77" w:rsidRPr="008C5F28" w:rsidRDefault="001A2E19" w:rsidP="005B0018">
                    <w:pPr>
                      <w:pStyle w:val="obal3"/>
                      <w:rPr>
                        <w:b w:val="0"/>
                      </w:rPr>
                    </w:pPr>
                    <w:r>
                      <w:rPr>
                        <w:rStyle w:val="obal3Char"/>
                        <w:b/>
                      </w:rPr>
                      <w:t>Bc. Šimon Babic</w:t>
                    </w:r>
                  </w:p>
                </w:sdtContent>
              </w:sdt>
            </w:txbxContent>
          </v:textbox>
        </v:shape>
      </w:pict>
    </w:r>
    <w:sdt>
      <w:sdtPr>
        <w:id w:val="-519248352"/>
        <w:placeholder>
          <w:docPart w:val="043E07BF003449C6BF745F6709D7E568"/>
        </w:placeholder>
      </w:sdtPr>
      <w:sdtEndPr>
        <w:rPr>
          <w:rStyle w:val="ObalChar"/>
          <w:b/>
          <w:caps/>
          <w:sz w:val="32"/>
        </w:rPr>
      </w:sdtEndPr>
      <w:sdtContent>
        <w:r w:rsidR="00924A77" w:rsidRPr="004B2C4C">
          <w:rPr>
            <w:rStyle w:val="ObalChar"/>
          </w:rPr>
          <w:fldChar w:fldCharType="begin"/>
        </w:r>
        <w:r w:rsidR="00924A77" w:rsidRPr="004B2C4C">
          <w:rPr>
            <w:rStyle w:val="ObalChar"/>
          </w:rPr>
          <w:instrText xml:space="preserve"> DATE \@ "yyyy" </w:instrText>
        </w:r>
        <w:r w:rsidR="00924A77" w:rsidRPr="004B2C4C">
          <w:rPr>
            <w:rStyle w:val="ObalChar"/>
          </w:rPr>
          <w:fldChar w:fldCharType="separate"/>
        </w:r>
        <w:r w:rsidR="001A2E19">
          <w:rPr>
            <w:rStyle w:val="ObalChar"/>
            <w:noProof/>
          </w:rPr>
          <w:t>2022</w:t>
        </w:r>
        <w:r w:rsidR="00924A77" w:rsidRPr="004B2C4C">
          <w:rPr>
            <w:rStyle w:val="ObalChar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6BDBB" w14:textId="77777777" w:rsidR="001A2E19" w:rsidRDefault="001A2E1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63FFD" w14:textId="77777777" w:rsidR="00924A77" w:rsidRDefault="00924A7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2C02D" w14:textId="77777777" w:rsidR="00924A77" w:rsidRPr="004B2C4C" w:rsidRDefault="009456BB" w:rsidP="00BB1046">
    <w:pPr>
      <w:pStyle w:val="Zakladny"/>
      <w:rPr>
        <w:rStyle w:val="ObalChar"/>
      </w:rPr>
    </w:pPr>
    <w:r>
      <w:rPr>
        <w:noProof/>
        <w:lang w:eastAsia="sk-SK"/>
      </w:rPr>
      <w:pict w14:anchorId="727CC57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74.65pt;margin-top:1.05pt;width:403.75pt;height:110.6pt;z-index:25166131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" stroked="f">
          <v:textbox style="mso-next-textbox:#_x0000_s1025;mso-fit-shape-to-text:t">
            <w:txbxContent>
              <w:sdt>
                <w:sdtPr>
                  <w:rPr>
                    <w:rStyle w:val="obal3Char"/>
                    <w:b/>
                  </w:rPr>
                  <w:id w:val="-910702605"/>
                </w:sdtPr>
                <w:sdtContent>
                  <w:p w14:paraId="299012D3" w14:textId="25EEC1F0" w:rsidR="00924A77" w:rsidRPr="008C5F28" w:rsidRDefault="001A2E19" w:rsidP="001A2E19">
                    <w:pPr>
                      <w:pStyle w:val="obal3"/>
                      <w:rPr>
                        <w:b w:val="0"/>
                      </w:rPr>
                    </w:pPr>
                    <w:r>
                      <w:rPr>
                        <w:rStyle w:val="obal3Char"/>
                        <w:b/>
                      </w:rPr>
                      <w:t>Bc. Šimon Babic</w:t>
                    </w:r>
                  </w:p>
                </w:sdtContent>
              </w:sdt>
            </w:txbxContent>
          </v:textbox>
        </v:shape>
      </w:pict>
    </w:r>
    <w:sdt>
      <w:sdtPr>
        <w:id w:val="-797601554"/>
      </w:sdtPr>
      <w:sdtEndPr>
        <w:rPr>
          <w:rStyle w:val="ObalChar"/>
          <w:b/>
          <w:caps/>
          <w:sz w:val="32"/>
        </w:rPr>
      </w:sdtEndPr>
      <w:sdtContent>
        <w:r w:rsidR="00924A77" w:rsidRPr="004B2C4C">
          <w:rPr>
            <w:rStyle w:val="ObalChar"/>
          </w:rPr>
          <w:fldChar w:fldCharType="begin"/>
        </w:r>
        <w:r w:rsidR="00924A77" w:rsidRPr="004B2C4C">
          <w:rPr>
            <w:rStyle w:val="ObalChar"/>
          </w:rPr>
          <w:instrText xml:space="preserve"> DATE \@ "yyyy" </w:instrText>
        </w:r>
        <w:r w:rsidR="00924A77" w:rsidRPr="004B2C4C">
          <w:rPr>
            <w:rStyle w:val="ObalChar"/>
          </w:rPr>
          <w:fldChar w:fldCharType="separate"/>
        </w:r>
        <w:r w:rsidR="001A2E19">
          <w:rPr>
            <w:rStyle w:val="ObalChar"/>
            <w:noProof/>
          </w:rPr>
          <w:t>2022</w:t>
        </w:r>
        <w:r w:rsidR="00924A77" w:rsidRPr="004B2C4C">
          <w:rPr>
            <w:rStyle w:val="ObalChar"/>
          </w:rPr>
          <w:fldChar w:fldCharType="end"/>
        </w:r>
      </w:sdtContent>
    </w:sdt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399D0" w14:textId="77777777" w:rsidR="00924A77" w:rsidRDefault="00924A77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AA502" w14:textId="77777777" w:rsidR="00924A77" w:rsidRDefault="00924A77">
    <w:pPr>
      <w:pStyle w:val="Footer"/>
    </w:pPr>
  </w:p>
  <w:p w14:paraId="11A928F4" w14:textId="77777777" w:rsidR="00924A77" w:rsidRPr="004B2C4C" w:rsidRDefault="00924A77" w:rsidP="00BB1046">
    <w:pPr>
      <w:pStyle w:val="Zakladny"/>
      <w:rPr>
        <w:rStyle w:val="ObalChar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31462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FFF139" w14:textId="77777777" w:rsidR="00924A77" w:rsidRDefault="009456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7C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CD6125D" w14:textId="77777777" w:rsidR="00924A77" w:rsidRPr="004B2C4C" w:rsidRDefault="00924A77" w:rsidP="008C18DF">
    <w:pPr>
      <w:pStyle w:val="Zakladny"/>
      <w:jc w:val="center"/>
      <w:rPr>
        <w:rStyle w:val="ObalChar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659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10BBE8" w14:textId="77777777" w:rsidR="00924A77" w:rsidRDefault="009456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7C16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66058C38" w14:textId="77777777" w:rsidR="00924A77" w:rsidRPr="004B2C4C" w:rsidRDefault="00924A77" w:rsidP="0029285B">
    <w:pPr>
      <w:pStyle w:val="Zakladny"/>
      <w:rPr>
        <w:rStyle w:val="ObalCh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5B952" w14:textId="77777777" w:rsidR="009456BB" w:rsidRDefault="009456BB" w:rsidP="00C546A9">
      <w:pPr>
        <w:spacing w:after="0" w:line="240" w:lineRule="auto"/>
      </w:pPr>
      <w:r>
        <w:separator/>
      </w:r>
    </w:p>
  </w:footnote>
  <w:footnote w:type="continuationSeparator" w:id="0">
    <w:p w14:paraId="418B01F5" w14:textId="77777777" w:rsidR="009456BB" w:rsidRDefault="009456BB" w:rsidP="00C54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68E9A" w14:textId="77777777" w:rsidR="001A2E19" w:rsidRDefault="001A2E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BE90F" w14:textId="77777777" w:rsidR="001A2E19" w:rsidRDefault="001A2E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12439" w14:textId="77777777" w:rsidR="001A2E19" w:rsidRDefault="001A2E1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529AC" w14:textId="77777777" w:rsidR="00924A77" w:rsidRDefault="00924A7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43050" w14:textId="77777777" w:rsidR="00924A77" w:rsidRDefault="00924A77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5B7BF" w14:textId="77777777" w:rsidR="00924A77" w:rsidRDefault="00924A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E5E90"/>
    <w:multiLevelType w:val="hybridMultilevel"/>
    <w:tmpl w:val="0C902F3A"/>
    <w:lvl w:ilvl="0" w:tplc="D8E2181C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0702B"/>
    <w:multiLevelType w:val="multilevel"/>
    <w:tmpl w:val="A7BED25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3D6B616B"/>
    <w:multiLevelType w:val="multilevel"/>
    <w:tmpl w:val="A1861A04"/>
    <w:lvl w:ilvl="0">
      <w:start w:val="1"/>
      <w:numFmt w:val="decimal"/>
      <w:pStyle w:val="Nadpis1rovne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pStyle w:val="Nadpis2urovne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pStyle w:val="Nadpis3urovne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E8817BA"/>
    <w:multiLevelType w:val="hybridMultilevel"/>
    <w:tmpl w:val="0B0048A0"/>
    <w:lvl w:ilvl="0" w:tplc="68F85F7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41F0E"/>
    <w:multiLevelType w:val="hybridMultilevel"/>
    <w:tmpl w:val="ABD8FE9C"/>
    <w:lvl w:ilvl="0" w:tplc="4FB65970">
      <w:start w:val="1"/>
      <w:numFmt w:val="decimal"/>
      <w:lvlText w:val="%1"/>
      <w:lvlJc w:val="left"/>
      <w:pPr>
        <w:ind w:left="2133" w:hanging="1425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7A42D9B"/>
    <w:multiLevelType w:val="multilevel"/>
    <w:tmpl w:val="5E08AD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80B06C8"/>
    <w:multiLevelType w:val="multilevel"/>
    <w:tmpl w:val="CCF0AE84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C14376B"/>
    <w:multiLevelType w:val="multilevel"/>
    <w:tmpl w:val="041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1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A2E19"/>
    <w:rsid w:val="00007A18"/>
    <w:rsid w:val="0001239F"/>
    <w:rsid w:val="00022819"/>
    <w:rsid w:val="000246E2"/>
    <w:rsid w:val="0006179A"/>
    <w:rsid w:val="000830F5"/>
    <w:rsid w:val="000A10DD"/>
    <w:rsid w:val="000A1115"/>
    <w:rsid w:val="000A4698"/>
    <w:rsid w:val="000B31CF"/>
    <w:rsid w:val="000C70AA"/>
    <w:rsid w:val="000F2AA3"/>
    <w:rsid w:val="000F36E0"/>
    <w:rsid w:val="00111D48"/>
    <w:rsid w:val="00120F59"/>
    <w:rsid w:val="0012247C"/>
    <w:rsid w:val="00131E05"/>
    <w:rsid w:val="0014279A"/>
    <w:rsid w:val="001517CE"/>
    <w:rsid w:val="00161916"/>
    <w:rsid w:val="00164417"/>
    <w:rsid w:val="001A2E19"/>
    <w:rsid w:val="001C4183"/>
    <w:rsid w:val="001C4D5A"/>
    <w:rsid w:val="001D04CA"/>
    <w:rsid w:val="001D6977"/>
    <w:rsid w:val="00243E44"/>
    <w:rsid w:val="00281BAA"/>
    <w:rsid w:val="00281D86"/>
    <w:rsid w:val="0029285B"/>
    <w:rsid w:val="002A0925"/>
    <w:rsid w:val="002A0D9A"/>
    <w:rsid w:val="002B4548"/>
    <w:rsid w:val="003013EB"/>
    <w:rsid w:val="0030586C"/>
    <w:rsid w:val="00310743"/>
    <w:rsid w:val="003361AE"/>
    <w:rsid w:val="003415AA"/>
    <w:rsid w:val="003445E5"/>
    <w:rsid w:val="00380099"/>
    <w:rsid w:val="00397B8A"/>
    <w:rsid w:val="003A000F"/>
    <w:rsid w:val="003C0F4E"/>
    <w:rsid w:val="003D3305"/>
    <w:rsid w:val="003F1B43"/>
    <w:rsid w:val="00405D73"/>
    <w:rsid w:val="004069B7"/>
    <w:rsid w:val="00416686"/>
    <w:rsid w:val="00420B27"/>
    <w:rsid w:val="00421605"/>
    <w:rsid w:val="004336C7"/>
    <w:rsid w:val="004876B9"/>
    <w:rsid w:val="004B1471"/>
    <w:rsid w:val="004B190E"/>
    <w:rsid w:val="004B2C4C"/>
    <w:rsid w:val="004E0630"/>
    <w:rsid w:val="004F1755"/>
    <w:rsid w:val="00532B17"/>
    <w:rsid w:val="00533008"/>
    <w:rsid w:val="00553904"/>
    <w:rsid w:val="00596A28"/>
    <w:rsid w:val="005A315A"/>
    <w:rsid w:val="005B0018"/>
    <w:rsid w:val="005B4CE1"/>
    <w:rsid w:val="00603703"/>
    <w:rsid w:val="00610010"/>
    <w:rsid w:val="00616A85"/>
    <w:rsid w:val="0061717F"/>
    <w:rsid w:val="00631604"/>
    <w:rsid w:val="00642CC1"/>
    <w:rsid w:val="00645CF1"/>
    <w:rsid w:val="006609E5"/>
    <w:rsid w:val="006849D6"/>
    <w:rsid w:val="00685E14"/>
    <w:rsid w:val="00690DF7"/>
    <w:rsid w:val="006E7ACB"/>
    <w:rsid w:val="006F44DC"/>
    <w:rsid w:val="006F77FF"/>
    <w:rsid w:val="00707103"/>
    <w:rsid w:val="00713E60"/>
    <w:rsid w:val="007359E3"/>
    <w:rsid w:val="007938A0"/>
    <w:rsid w:val="00794181"/>
    <w:rsid w:val="007C03F9"/>
    <w:rsid w:val="007C66A2"/>
    <w:rsid w:val="007E432B"/>
    <w:rsid w:val="007F6DA9"/>
    <w:rsid w:val="00803E9E"/>
    <w:rsid w:val="00812CCD"/>
    <w:rsid w:val="00815E89"/>
    <w:rsid w:val="0083753E"/>
    <w:rsid w:val="0085131E"/>
    <w:rsid w:val="0085760E"/>
    <w:rsid w:val="00872919"/>
    <w:rsid w:val="00882FEA"/>
    <w:rsid w:val="008A1959"/>
    <w:rsid w:val="008C18DF"/>
    <w:rsid w:val="008C5F28"/>
    <w:rsid w:val="008D522A"/>
    <w:rsid w:val="008E34D8"/>
    <w:rsid w:val="00901CFE"/>
    <w:rsid w:val="009027C1"/>
    <w:rsid w:val="00911606"/>
    <w:rsid w:val="00917980"/>
    <w:rsid w:val="00924A77"/>
    <w:rsid w:val="009263B3"/>
    <w:rsid w:val="00930181"/>
    <w:rsid w:val="0093475A"/>
    <w:rsid w:val="009456BB"/>
    <w:rsid w:val="00953762"/>
    <w:rsid w:val="00976E12"/>
    <w:rsid w:val="00982418"/>
    <w:rsid w:val="00985024"/>
    <w:rsid w:val="00986386"/>
    <w:rsid w:val="009A11A4"/>
    <w:rsid w:val="009A37FF"/>
    <w:rsid w:val="009B5BDC"/>
    <w:rsid w:val="009C35CB"/>
    <w:rsid w:val="009C624F"/>
    <w:rsid w:val="009E1CE1"/>
    <w:rsid w:val="009F3132"/>
    <w:rsid w:val="00A00E25"/>
    <w:rsid w:val="00A06E56"/>
    <w:rsid w:val="00A14FDD"/>
    <w:rsid w:val="00A335C4"/>
    <w:rsid w:val="00A33C93"/>
    <w:rsid w:val="00A41BAE"/>
    <w:rsid w:val="00A45D83"/>
    <w:rsid w:val="00A555DC"/>
    <w:rsid w:val="00A6591F"/>
    <w:rsid w:val="00A759BA"/>
    <w:rsid w:val="00AA758C"/>
    <w:rsid w:val="00AA7997"/>
    <w:rsid w:val="00AB3AFF"/>
    <w:rsid w:val="00AB7E9A"/>
    <w:rsid w:val="00AC03D1"/>
    <w:rsid w:val="00AC4C7B"/>
    <w:rsid w:val="00AD3CFD"/>
    <w:rsid w:val="00AF1922"/>
    <w:rsid w:val="00B0710D"/>
    <w:rsid w:val="00B35510"/>
    <w:rsid w:val="00B40CBA"/>
    <w:rsid w:val="00B4442A"/>
    <w:rsid w:val="00B47C51"/>
    <w:rsid w:val="00B538CD"/>
    <w:rsid w:val="00B662F2"/>
    <w:rsid w:val="00B825EA"/>
    <w:rsid w:val="00B93674"/>
    <w:rsid w:val="00B944BA"/>
    <w:rsid w:val="00B973EB"/>
    <w:rsid w:val="00BA4C70"/>
    <w:rsid w:val="00BB1046"/>
    <w:rsid w:val="00BE1738"/>
    <w:rsid w:val="00BE3012"/>
    <w:rsid w:val="00C10BB7"/>
    <w:rsid w:val="00C546A9"/>
    <w:rsid w:val="00C657E3"/>
    <w:rsid w:val="00C87A2B"/>
    <w:rsid w:val="00C87FEB"/>
    <w:rsid w:val="00CB21BF"/>
    <w:rsid w:val="00CC6679"/>
    <w:rsid w:val="00CE7C16"/>
    <w:rsid w:val="00CF57EE"/>
    <w:rsid w:val="00D004AE"/>
    <w:rsid w:val="00D1653F"/>
    <w:rsid w:val="00D22B83"/>
    <w:rsid w:val="00D25540"/>
    <w:rsid w:val="00D423D1"/>
    <w:rsid w:val="00D430DD"/>
    <w:rsid w:val="00D45830"/>
    <w:rsid w:val="00D52763"/>
    <w:rsid w:val="00D54DAA"/>
    <w:rsid w:val="00D65239"/>
    <w:rsid w:val="00D77376"/>
    <w:rsid w:val="00D87248"/>
    <w:rsid w:val="00D874A4"/>
    <w:rsid w:val="00DB41CC"/>
    <w:rsid w:val="00DC0093"/>
    <w:rsid w:val="00DD18E5"/>
    <w:rsid w:val="00E00549"/>
    <w:rsid w:val="00E078EB"/>
    <w:rsid w:val="00E21D87"/>
    <w:rsid w:val="00E2414F"/>
    <w:rsid w:val="00E25494"/>
    <w:rsid w:val="00E35579"/>
    <w:rsid w:val="00E44378"/>
    <w:rsid w:val="00E56369"/>
    <w:rsid w:val="00E634E4"/>
    <w:rsid w:val="00E66E98"/>
    <w:rsid w:val="00E70A5A"/>
    <w:rsid w:val="00E93554"/>
    <w:rsid w:val="00EA2DB7"/>
    <w:rsid w:val="00ED5A70"/>
    <w:rsid w:val="00EE7962"/>
    <w:rsid w:val="00F519EE"/>
    <w:rsid w:val="00F5748D"/>
    <w:rsid w:val="00F640EF"/>
    <w:rsid w:val="00F7112F"/>
    <w:rsid w:val="00FA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0707753A"/>
  <w15:docId w15:val="{FF4A73E6-BE8C-4218-9F71-24DFBD809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40CBA"/>
  </w:style>
  <w:style w:type="paragraph" w:styleId="Heading1">
    <w:name w:val="heading 1"/>
    <w:basedOn w:val="Normal"/>
    <w:next w:val="Normal"/>
    <w:link w:val="Heading1Char"/>
    <w:uiPriority w:val="9"/>
    <w:rsid w:val="00D004AE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95376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95376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76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76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76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76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76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76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2CC1"/>
    <w:rPr>
      <w:color w:val="808080"/>
    </w:rPr>
  </w:style>
  <w:style w:type="paragraph" w:customStyle="1" w:styleId="Zakladny">
    <w:name w:val="Zakladny"/>
    <w:link w:val="ZakladnyChar"/>
    <w:autoRedefine/>
    <w:qFormat/>
    <w:rsid w:val="00C87FEB"/>
    <w:pPr>
      <w:spacing w:after="0" w:line="360" w:lineRule="auto"/>
      <w:ind w:firstLine="454"/>
      <w:jc w:val="both"/>
    </w:pPr>
    <w:rPr>
      <w:rFonts w:ascii="Times New Roman" w:hAnsi="Times New Roman" w:cs="Times New Roman"/>
      <w:sz w:val="24"/>
      <w:szCs w:val="32"/>
    </w:rPr>
  </w:style>
  <w:style w:type="paragraph" w:customStyle="1" w:styleId="Nadpis1rovne">
    <w:name w:val="Nadpis 1.úrovne"/>
    <w:next w:val="Zakladny"/>
    <w:link w:val="Nadpis1rovneChar"/>
    <w:autoRedefine/>
    <w:qFormat/>
    <w:rsid w:val="006849D6"/>
    <w:pPr>
      <w:keepNext/>
      <w:keepLines/>
      <w:pageBreakBefore/>
      <w:numPr>
        <w:numId w:val="31"/>
      </w:numPr>
      <w:spacing w:after="320" w:line="240" w:lineRule="auto"/>
    </w:pPr>
    <w:rPr>
      <w:rFonts w:ascii="Times New Roman" w:hAnsi="Times New Roman" w:cs="Times New Roman"/>
      <w:b/>
      <w:sz w:val="44"/>
      <w:szCs w:val="32"/>
    </w:rPr>
  </w:style>
  <w:style w:type="character" w:customStyle="1" w:styleId="ZakladnyChar">
    <w:name w:val="Zakladny Char"/>
    <w:basedOn w:val="DefaultParagraphFont"/>
    <w:link w:val="Zakladny"/>
    <w:rsid w:val="00C87FEB"/>
    <w:rPr>
      <w:rFonts w:ascii="Times New Roman" w:hAnsi="Times New Roman" w:cs="Times New Roman"/>
      <w:sz w:val="24"/>
      <w:szCs w:val="32"/>
    </w:rPr>
  </w:style>
  <w:style w:type="paragraph" w:customStyle="1" w:styleId="Nadpis2urovne">
    <w:name w:val="Nadpis 2.urovne"/>
    <w:next w:val="Zakladny"/>
    <w:link w:val="Nadpis2urovneChar"/>
    <w:autoRedefine/>
    <w:qFormat/>
    <w:rsid w:val="0001239F"/>
    <w:pPr>
      <w:keepNext/>
      <w:keepLines/>
      <w:numPr>
        <w:ilvl w:val="1"/>
        <w:numId w:val="31"/>
      </w:numPr>
      <w:spacing w:before="320" w:after="280" w:line="240" w:lineRule="auto"/>
    </w:pPr>
    <w:rPr>
      <w:rFonts w:ascii="Times New Roman" w:hAnsi="Times New Roman" w:cs="Times New Roman"/>
      <w:b/>
      <w:sz w:val="32"/>
      <w:szCs w:val="32"/>
    </w:rPr>
  </w:style>
  <w:style w:type="character" w:customStyle="1" w:styleId="Nadpis1rovneChar">
    <w:name w:val="Nadpis 1.úrovne Char"/>
    <w:basedOn w:val="DefaultParagraphFont"/>
    <w:link w:val="Nadpis1rovne"/>
    <w:rsid w:val="006849D6"/>
    <w:rPr>
      <w:rFonts w:ascii="Times New Roman" w:hAnsi="Times New Roman" w:cs="Times New Roman"/>
      <w:b/>
      <w:sz w:val="44"/>
      <w:szCs w:val="32"/>
    </w:rPr>
  </w:style>
  <w:style w:type="paragraph" w:customStyle="1" w:styleId="Nadpis3urovne">
    <w:name w:val="Nadpis 3.urovne"/>
    <w:next w:val="Zakladny"/>
    <w:link w:val="Nadpis3urovneChar"/>
    <w:qFormat/>
    <w:rsid w:val="00BB1046"/>
    <w:pPr>
      <w:keepNext/>
      <w:keepLines/>
      <w:numPr>
        <w:ilvl w:val="2"/>
        <w:numId w:val="31"/>
      </w:numPr>
      <w:spacing w:before="280" w:after="280" w:line="240" w:lineRule="auto"/>
    </w:pPr>
    <w:rPr>
      <w:rFonts w:ascii="Times New Roman" w:hAnsi="Times New Roman" w:cs="Times New Roman"/>
      <w:b/>
      <w:sz w:val="28"/>
      <w:szCs w:val="32"/>
    </w:rPr>
  </w:style>
  <w:style w:type="character" w:customStyle="1" w:styleId="Nadpis2urovneChar">
    <w:name w:val="Nadpis 2.urovne Char"/>
    <w:basedOn w:val="DefaultParagraphFont"/>
    <w:link w:val="Nadpis2urovne"/>
    <w:rsid w:val="0001239F"/>
    <w:rPr>
      <w:rFonts w:ascii="Times New Roman" w:hAnsi="Times New Roman" w:cs="Times New Roman"/>
      <w:b/>
      <w:sz w:val="32"/>
      <w:szCs w:val="32"/>
    </w:rPr>
  </w:style>
  <w:style w:type="paragraph" w:customStyle="1" w:styleId="Obal">
    <w:name w:val="Obal"/>
    <w:next w:val="Zakladny"/>
    <w:link w:val="ObalChar"/>
    <w:qFormat/>
    <w:rsid w:val="00C546A9"/>
    <w:pPr>
      <w:spacing w:after="0" w:line="240" w:lineRule="auto"/>
      <w:jc w:val="center"/>
    </w:pPr>
    <w:rPr>
      <w:rFonts w:ascii="Times New Roman" w:hAnsi="Times New Roman" w:cs="Times New Roman"/>
      <w:b/>
      <w:caps/>
      <w:sz w:val="32"/>
      <w:szCs w:val="32"/>
    </w:rPr>
  </w:style>
  <w:style w:type="character" w:customStyle="1" w:styleId="Nadpis3urovneChar">
    <w:name w:val="Nadpis 3.urovne Char"/>
    <w:basedOn w:val="DefaultParagraphFont"/>
    <w:link w:val="Nadpis3urovne"/>
    <w:rsid w:val="00BB1046"/>
    <w:rPr>
      <w:rFonts w:ascii="Times New Roman" w:hAnsi="Times New Roman" w:cs="Times New Roman"/>
      <w:b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C54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ObalChar">
    <w:name w:val="Obal Char"/>
    <w:basedOn w:val="DefaultParagraphFont"/>
    <w:link w:val="Obal"/>
    <w:rsid w:val="00C546A9"/>
    <w:rPr>
      <w:rFonts w:ascii="Times New Roman" w:hAnsi="Times New Roman" w:cs="Times New Roman"/>
      <w:b/>
      <w:caps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C546A9"/>
  </w:style>
  <w:style w:type="paragraph" w:styleId="Footer">
    <w:name w:val="footer"/>
    <w:basedOn w:val="Normal"/>
    <w:link w:val="FooterChar"/>
    <w:uiPriority w:val="99"/>
    <w:unhideWhenUsed/>
    <w:rsid w:val="00C54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6A9"/>
  </w:style>
  <w:style w:type="paragraph" w:customStyle="1" w:styleId="obal2">
    <w:name w:val="obal 2"/>
    <w:basedOn w:val="Obal"/>
    <w:next w:val="Obal"/>
    <w:link w:val="obal2Char"/>
    <w:qFormat/>
    <w:rsid w:val="00A555DC"/>
    <w:rPr>
      <w:sz w:val="24"/>
    </w:rPr>
  </w:style>
  <w:style w:type="paragraph" w:customStyle="1" w:styleId="obal3">
    <w:name w:val="obal3"/>
    <w:basedOn w:val="obal2"/>
    <w:link w:val="obal3Char"/>
    <w:qFormat/>
    <w:rsid w:val="005B0018"/>
    <w:pPr>
      <w:jc w:val="right"/>
    </w:pPr>
    <w:rPr>
      <w:caps w:val="0"/>
      <w:sz w:val="28"/>
    </w:rPr>
  </w:style>
  <w:style w:type="character" w:customStyle="1" w:styleId="obal2Char">
    <w:name w:val="obal 2 Char"/>
    <w:basedOn w:val="DefaultParagraphFont"/>
    <w:link w:val="obal2"/>
    <w:rsid w:val="00A555DC"/>
    <w:rPr>
      <w:rFonts w:ascii="Times New Roman" w:hAnsi="Times New Roman" w:cs="Times New Roman"/>
      <w:b/>
      <w:caps/>
      <w:sz w:val="24"/>
      <w:szCs w:val="32"/>
    </w:rPr>
  </w:style>
  <w:style w:type="character" w:customStyle="1" w:styleId="obal3Char">
    <w:name w:val="obal3 Char"/>
    <w:basedOn w:val="obal2Char"/>
    <w:link w:val="obal3"/>
    <w:rsid w:val="005B0018"/>
    <w:rPr>
      <w:rFonts w:ascii="Times New Roman" w:hAnsi="Times New Roman" w:cs="Times New Roman"/>
      <w:b/>
      <w:caps w:val="0"/>
      <w:sz w:val="28"/>
      <w:szCs w:val="32"/>
    </w:rPr>
  </w:style>
  <w:style w:type="table" w:styleId="TableGrid">
    <w:name w:val="Table Grid"/>
    <w:basedOn w:val="TableNormal"/>
    <w:uiPriority w:val="39"/>
    <w:rsid w:val="00617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semiHidden/>
    <w:rsid w:val="005A31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customStyle="1" w:styleId="FootnoteTextChar">
    <w:name w:val="Footnote Text Char"/>
    <w:basedOn w:val="DefaultParagraphFont"/>
    <w:link w:val="FootnoteText"/>
    <w:semiHidden/>
    <w:rsid w:val="005A315A"/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BodyText">
    <w:name w:val="Body Text"/>
    <w:basedOn w:val="Normal"/>
    <w:link w:val="BodyTextChar"/>
    <w:semiHidden/>
    <w:rsid w:val="005A315A"/>
    <w:pPr>
      <w:spacing w:after="0" w:line="240" w:lineRule="auto"/>
    </w:pPr>
    <w:rPr>
      <w:rFonts w:ascii="Arial" w:eastAsia="Times New Roman" w:hAnsi="Arial" w:cs="Arial"/>
      <w:sz w:val="20"/>
      <w:szCs w:val="20"/>
      <w:lang w:eastAsia="sk-SK"/>
    </w:rPr>
  </w:style>
  <w:style w:type="character" w:customStyle="1" w:styleId="BodyTextChar">
    <w:name w:val="Body Text Char"/>
    <w:basedOn w:val="DefaultParagraphFont"/>
    <w:link w:val="BodyText"/>
    <w:semiHidden/>
    <w:rsid w:val="005A315A"/>
    <w:rPr>
      <w:rFonts w:ascii="Arial" w:eastAsia="Times New Roman" w:hAnsi="Arial" w:cs="Arial"/>
      <w:sz w:val="20"/>
      <w:szCs w:val="20"/>
      <w:lang w:eastAsia="sk-SK"/>
    </w:rPr>
  </w:style>
  <w:style w:type="character" w:customStyle="1" w:styleId="Heading1Char">
    <w:name w:val="Heading 1 Char"/>
    <w:basedOn w:val="DefaultParagraphFont"/>
    <w:link w:val="Heading1"/>
    <w:uiPriority w:val="9"/>
    <w:rsid w:val="00D004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rsid w:val="00D004AE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E34D8"/>
    <w:pPr>
      <w:spacing w:after="0" w:line="360" w:lineRule="auto"/>
      <w:ind w:left="227"/>
    </w:pPr>
    <w:rPr>
      <w:rFonts w:ascii="Times New Roman" w:eastAsiaTheme="minorEastAsia" w:hAnsi="Times New Roman" w:cs="Times New Roman"/>
      <w:lang w:val="en-US"/>
    </w:rPr>
  </w:style>
  <w:style w:type="paragraph" w:styleId="TOC1">
    <w:name w:val="toc 1"/>
    <w:basedOn w:val="Zakladny"/>
    <w:next w:val="Normal"/>
    <w:autoRedefine/>
    <w:uiPriority w:val="39"/>
    <w:unhideWhenUsed/>
    <w:rsid w:val="00A33C93"/>
    <w:pPr>
      <w:tabs>
        <w:tab w:val="left" w:pos="851"/>
        <w:tab w:val="right" w:leader="dot" w:pos="8777"/>
      </w:tabs>
      <w:spacing w:before="240"/>
      <w:ind w:firstLine="0"/>
    </w:pPr>
    <w:rPr>
      <w:rFonts w:eastAsiaTheme="minorEastAsia"/>
      <w:b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E34D8"/>
    <w:pPr>
      <w:spacing w:after="0" w:line="360" w:lineRule="auto"/>
      <w:ind w:left="851"/>
    </w:pPr>
    <w:rPr>
      <w:rFonts w:ascii="Times New Roman" w:eastAsiaTheme="minorEastAsia" w:hAnsi="Times New Roman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1224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rsid w:val="00713E60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07103"/>
    <w:rPr>
      <w:rFonts w:eastAsiaTheme="minorEastAsia" w:cs="Times New Roman"/>
      <w:sz w:val="3276"/>
      <w:szCs w:val="3276"/>
      <w:lang w:eastAsia="sk-SK"/>
    </w:rPr>
  </w:style>
  <w:style w:type="paragraph" w:customStyle="1" w:styleId="1B6E0AEB79934A698BDAF6FC883DC741">
    <w:name w:val="1B6E0AEB79934A698BDAF6FC883DC741"/>
    <w:rsid w:val="004F1755"/>
    <w:rPr>
      <w:rFonts w:eastAsiaTheme="minorEastAsia"/>
      <w:lang w:eastAsia="sk-SK"/>
    </w:rPr>
  </w:style>
  <w:style w:type="paragraph" w:customStyle="1" w:styleId="Nadpis1uroven">
    <w:name w:val="Nadpis 1.uroven"/>
    <w:next w:val="Zakladny"/>
    <w:rsid w:val="00F7112F"/>
    <w:pPr>
      <w:spacing w:after="0" w:line="240" w:lineRule="auto"/>
    </w:pPr>
    <w:rPr>
      <w:rFonts w:ascii="Times New Roman" w:hAnsi="Times New Roman" w:cs="Times New Roman"/>
      <w:b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37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7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76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76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7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76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7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7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00E25"/>
    <w:rPr>
      <w:color w:val="0563C1" w:themeColor="hyperlink"/>
      <w:u w:val="single"/>
    </w:rPr>
  </w:style>
  <w:style w:type="paragraph" w:customStyle="1" w:styleId="Nadpisneslovan">
    <w:name w:val="Nadpis nečíslovaný"/>
    <w:basedOn w:val="Nadpis1rovne"/>
    <w:next w:val="Zakladny"/>
    <w:link w:val="NadpisneslovanChar"/>
    <w:qFormat/>
    <w:rsid w:val="00930181"/>
    <w:pPr>
      <w:numPr>
        <w:numId w:val="0"/>
      </w:numPr>
    </w:pPr>
  </w:style>
  <w:style w:type="paragraph" w:customStyle="1" w:styleId="Nadpis1roven">
    <w:name w:val="Nadpis 1.úroven"/>
    <w:next w:val="Zakladny"/>
    <w:link w:val="Nadpis1rovenChar"/>
    <w:autoRedefine/>
    <w:rsid w:val="00AB3AFF"/>
    <w:pPr>
      <w:keepNext/>
      <w:keepLines/>
      <w:pageBreakBefore/>
      <w:spacing w:after="0" w:line="240" w:lineRule="auto"/>
      <w:ind w:left="720" w:hanging="360"/>
    </w:pPr>
    <w:rPr>
      <w:rFonts w:ascii="Times New Roman" w:hAnsi="Times New Roman" w:cs="Times New Roman"/>
      <w:b/>
      <w:sz w:val="44"/>
      <w:szCs w:val="32"/>
    </w:rPr>
  </w:style>
  <w:style w:type="character" w:customStyle="1" w:styleId="NadpisneslovanChar">
    <w:name w:val="Nadpis nečíslovaný Char"/>
    <w:basedOn w:val="DefaultParagraphFont"/>
    <w:link w:val="Nadpisneslovan"/>
    <w:rsid w:val="00930181"/>
    <w:rPr>
      <w:rFonts w:ascii="Times New Roman" w:hAnsi="Times New Roman" w:cs="Times New Roman"/>
      <w:b/>
      <w:sz w:val="44"/>
      <w:szCs w:val="32"/>
    </w:rPr>
  </w:style>
  <w:style w:type="character" w:customStyle="1" w:styleId="Nadpis1rovenChar">
    <w:name w:val="Nadpis 1.úroven Char"/>
    <w:basedOn w:val="DefaultParagraphFont"/>
    <w:link w:val="Nadpis1roven"/>
    <w:rsid w:val="00AB3AFF"/>
    <w:rPr>
      <w:rFonts w:ascii="Times New Roman" w:hAnsi="Times New Roman" w:cs="Times New Roman"/>
      <w:b/>
      <w:sz w:val="4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510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5B4CE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footer" Target="footer7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oter" Target="footer9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image" Target="media/image2.jpe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1.png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babic\Downloads\sablonaZ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E02110914A44EE6B01E8C0B66E30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A5090-1878-470E-A921-693A5D8B6C6F}"/>
      </w:docPartPr>
      <w:docPartBody>
        <w:p w:rsidR="00000000" w:rsidRDefault="009D53D8">
          <w:pPr>
            <w:pStyle w:val="CE02110914A44EE6B01E8C0B66E30BD3"/>
          </w:pPr>
          <w:r w:rsidRPr="007938A0">
            <w:rPr>
              <w:color w:val="FF0000"/>
            </w:rPr>
            <w:t>Sem vložte evidenčné číslo</w:t>
          </w:r>
        </w:p>
      </w:docPartBody>
    </w:docPart>
    <w:docPart>
      <w:docPartPr>
        <w:name w:val="F912BC53C31F4404B7AD954107A92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F43B4-5D61-4116-B341-7000456783CF}"/>
      </w:docPartPr>
      <w:docPartBody>
        <w:p w:rsidR="00000000" w:rsidRDefault="009D53D8">
          <w:pPr>
            <w:pStyle w:val="F912BC53C31F4404B7AD954107A92CFC"/>
          </w:pPr>
          <w:r w:rsidRPr="007938A0">
            <w:rPr>
              <w:color w:val="FF0000"/>
            </w:rPr>
            <w:t>Sem vložte evidenčné číslo</w:t>
          </w:r>
        </w:p>
      </w:docPartBody>
    </w:docPart>
    <w:docPart>
      <w:docPartPr>
        <w:name w:val="043E07BF003449C6BF745F6709D7E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3D672-E208-4673-87CB-5E62D0357A6A}"/>
      </w:docPartPr>
      <w:docPartBody>
        <w:p w:rsidR="00000000" w:rsidRDefault="009D53D8">
          <w:pPr>
            <w:pStyle w:val="043E07BF003449C6BF745F6709D7E568"/>
          </w:pPr>
          <w:r>
            <w:t>Študijný program</w:t>
          </w:r>
          <w:r w:rsidRPr="008C3053">
            <w:rPr>
              <w:rStyle w:val="PlaceholderText"/>
            </w:rPr>
            <w:t xml:space="preserve"> </w:t>
          </w:r>
          <w:r>
            <w:rPr>
              <w:rStyle w:val="PlaceholderText"/>
            </w:rPr>
            <w:t>:</w:t>
          </w:r>
        </w:p>
      </w:docPartBody>
    </w:docPart>
    <w:docPart>
      <w:docPartPr>
        <w:name w:val="5206245D3A654FE48FE8FEA83165CB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13369-BF38-4C39-B156-120FF7AB360D}"/>
      </w:docPartPr>
      <w:docPartBody>
        <w:p w:rsidR="00000000" w:rsidRDefault="009D53D8">
          <w:pPr>
            <w:pStyle w:val="5206245D3A654FE48FE8FEA83165CBAE"/>
          </w:pPr>
          <w:r w:rsidRPr="0061717F">
            <w:t>Aplikovaná informatika</w:t>
          </w:r>
        </w:p>
      </w:docPartBody>
    </w:docPart>
    <w:docPart>
      <w:docPartPr>
        <w:name w:val="08B0656333D94856BF616ACB79433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5AB377-1B9E-4434-B4FB-03C0F9BC33A2}"/>
      </w:docPartPr>
      <w:docPartBody>
        <w:p w:rsidR="00000000" w:rsidRDefault="009D53D8">
          <w:pPr>
            <w:pStyle w:val="08B0656333D94856BF616ACB79433B90"/>
          </w:pPr>
          <w:r w:rsidRPr="0061717F">
            <w:t>Číslo študijného odboru:</w:t>
          </w:r>
        </w:p>
      </w:docPartBody>
    </w:docPart>
    <w:docPart>
      <w:docPartPr>
        <w:name w:val="8D0E243219984D2EBED9B77A3CABE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D0E2F-2876-466F-ADA0-73FBCC303037}"/>
      </w:docPartPr>
      <w:docPartBody>
        <w:p w:rsidR="00000000" w:rsidRDefault="009D53D8">
          <w:pPr>
            <w:pStyle w:val="8D0E243219984D2EBED9B77A3CABE250"/>
          </w:pPr>
          <w:r w:rsidRPr="0061717F">
            <w:t>2511</w:t>
          </w:r>
        </w:p>
      </w:docPartBody>
    </w:docPart>
    <w:docPart>
      <w:docPartPr>
        <w:name w:val="FAA533ED82384DC6831AC3F28C62F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58D8F-BD8D-4B15-BD20-4298129AAF2A}"/>
      </w:docPartPr>
      <w:docPartBody>
        <w:p w:rsidR="00000000" w:rsidRDefault="009D53D8">
          <w:pPr>
            <w:pStyle w:val="FAA533ED82384DC6831AC3F28C62FA8B"/>
          </w:pPr>
          <w:r w:rsidRPr="0061717F">
            <w:t>Názov študijného odboru:</w:t>
          </w:r>
        </w:p>
      </w:docPartBody>
    </w:docPart>
    <w:docPart>
      <w:docPartPr>
        <w:name w:val="70CC0084AAD64D048307AF5895CB1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574FB-AFE6-4A20-8825-7650BEA67586}"/>
      </w:docPartPr>
      <w:docPartBody>
        <w:p w:rsidR="00000000" w:rsidRDefault="009D53D8">
          <w:pPr>
            <w:pStyle w:val="70CC0084AAD64D048307AF5895CB1F11"/>
          </w:pPr>
          <w:r w:rsidRPr="0061717F">
            <w:t>9.2.9 Aplikovaná informatika</w:t>
          </w:r>
          <w:r w:rsidRPr="0061717F">
            <w:rPr>
              <w:rStyle w:val="PlaceholderText"/>
            </w:rPr>
            <w:t xml:space="preserve"> </w:t>
          </w:r>
        </w:p>
      </w:docPartBody>
    </w:docPart>
    <w:docPart>
      <w:docPartPr>
        <w:name w:val="60F786EC5F3649CB8D863D3A977C8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B9728-A204-4B0E-99E0-E4A3106C1AB1}"/>
      </w:docPartPr>
      <w:docPartBody>
        <w:p w:rsidR="00000000" w:rsidRDefault="009D53D8">
          <w:pPr>
            <w:pStyle w:val="60F786EC5F3649CB8D863D3A977C8BD7"/>
          </w:pPr>
          <w:r w:rsidRPr="0061717F">
            <w:t>Školiace pracovisko:</w:t>
          </w:r>
        </w:p>
      </w:docPartBody>
    </w:docPart>
    <w:docPart>
      <w:docPartPr>
        <w:name w:val="BEA45085A30E416B842C759FD457A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0C8AE-4AEA-43E8-9ADE-5A981CC35814}"/>
      </w:docPartPr>
      <w:docPartBody>
        <w:p w:rsidR="00000000" w:rsidRDefault="009D53D8">
          <w:pPr>
            <w:pStyle w:val="BEA45085A30E416B842C759FD457A51E"/>
          </w:pPr>
          <w:r w:rsidRPr="0061717F">
            <w:t>Ústav informatiky a matematiky</w:t>
          </w:r>
        </w:p>
      </w:docPartBody>
    </w:docPart>
    <w:docPart>
      <w:docPartPr>
        <w:name w:val="738C2D04576C4D058A3F6F35C8404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CB93D-5DA2-42B3-A5E5-76E1CD24995B}"/>
      </w:docPartPr>
      <w:docPartBody>
        <w:p w:rsidR="00000000" w:rsidRDefault="009D53D8">
          <w:pPr>
            <w:pStyle w:val="738C2D04576C4D058A3F6F35C8404204"/>
          </w:pPr>
          <w:r w:rsidRPr="0061717F">
            <w:t xml:space="preserve">Vedúci </w:t>
          </w:r>
          <w:r w:rsidRPr="0061717F">
            <w:t>záverečnej práce:</w:t>
          </w:r>
        </w:p>
      </w:docPartBody>
    </w:docPart>
    <w:docPart>
      <w:docPartPr>
        <w:name w:val="05748ACA75DA4231BA39E179D0CDB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C69C5-57AC-4CB7-A85D-6E9625700033}"/>
      </w:docPartPr>
      <w:docPartBody>
        <w:p w:rsidR="00000000" w:rsidRDefault="009D53D8">
          <w:pPr>
            <w:pStyle w:val="05748ACA75DA4231BA39E179D0CDB319"/>
          </w:pPr>
          <w:r w:rsidRPr="007938A0">
            <w:rPr>
              <w:color w:val="FF0000"/>
            </w:rPr>
            <w:t>Meno vedúceho</w:t>
          </w:r>
        </w:p>
      </w:docPartBody>
    </w:docPart>
    <w:docPart>
      <w:docPartPr>
        <w:name w:val="41E246F72AAE44998D308546A7939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23914-73C8-4DE3-B6AC-3B0CE269E807}"/>
      </w:docPartPr>
      <w:docPartBody>
        <w:p w:rsidR="00000000" w:rsidRDefault="009D53D8">
          <w:pPr>
            <w:pStyle w:val="41E246F72AAE44998D308546A7939CBF"/>
          </w:pPr>
          <w:r w:rsidRPr="00D52763">
            <w:t>Konzultant ak bol určený</w:t>
          </w:r>
          <w:r w:rsidRPr="001C4183">
            <w:t>:</w:t>
          </w:r>
        </w:p>
      </w:docPartBody>
    </w:docPart>
    <w:docPart>
      <w:docPartPr>
        <w:name w:val="B9377FFF77CE488F8AE2662B69B46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243E0-84D7-43A1-A164-34FD101D0926}"/>
      </w:docPartPr>
      <w:docPartBody>
        <w:p w:rsidR="00000000" w:rsidRDefault="009D53D8">
          <w:pPr>
            <w:pStyle w:val="B9377FFF77CE488F8AE2662B69B4615C"/>
          </w:pPr>
          <w:r w:rsidRPr="008C3053">
            <w:rPr>
              <w:rStyle w:val="PlaceholderText"/>
            </w:rPr>
            <w:t>Click here to enter text.</w:t>
          </w:r>
        </w:p>
      </w:docPartBody>
    </w:docPart>
    <w:docPart>
      <w:docPartPr>
        <w:name w:val="E61DED88AA344588B12413B2A565D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F1770-0961-459A-916D-ACD650A53DA8}"/>
      </w:docPartPr>
      <w:docPartBody>
        <w:p w:rsidR="00000000" w:rsidRDefault="009D53D8">
          <w:pPr>
            <w:pStyle w:val="E61DED88AA344588B12413B2A565D452"/>
          </w:pPr>
          <w:r w:rsidRPr="00803E9E">
            <w:rPr>
              <w:rStyle w:val="Nadpis1rovneChar"/>
              <w:color w:val="FF0000"/>
            </w:rPr>
            <w:t>Sem vložte zadanie z AIS</w:t>
          </w:r>
        </w:p>
      </w:docPartBody>
    </w:docPart>
    <w:docPart>
      <w:docPartPr>
        <w:name w:val="C3938EFE80684E188CA859D3BA409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6F330-C93B-4436-B354-5CCF7C7ED48F}"/>
      </w:docPartPr>
      <w:docPartBody>
        <w:p w:rsidR="00000000" w:rsidRDefault="009D53D8">
          <w:pPr>
            <w:pStyle w:val="C3938EFE80684E188CA859D3BA409140"/>
          </w:pPr>
          <w:r>
            <w:rPr>
              <w:rStyle w:val="Nadpis1rovneChar"/>
            </w:rPr>
            <w:t>SÚHRN</w:t>
          </w:r>
        </w:p>
      </w:docPartBody>
    </w:docPart>
    <w:docPart>
      <w:docPartPr>
        <w:name w:val="653F1A8756F640768BE122D4F7D4F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C75A3E-3419-41B3-AC41-5FD57C3E1E11}"/>
      </w:docPartPr>
      <w:docPartBody>
        <w:p w:rsidR="00201548" w:rsidRPr="00642CC1" w:rsidRDefault="009D53D8" w:rsidP="00201548">
          <w:pPr>
            <w:pStyle w:val="Zakladny"/>
          </w:pPr>
          <w:r w:rsidRPr="00642CC1">
            <w:t>SLOVENSKÁ TECHNICKÁ UNIVERZITA V BRATISLAVE</w:t>
          </w:r>
        </w:p>
        <w:p w:rsidR="00000000" w:rsidRDefault="009D53D8">
          <w:pPr>
            <w:pStyle w:val="653F1A8756F640768BE122D4F7D4F27F"/>
          </w:pPr>
          <w:r w:rsidRPr="00642CC1">
            <w:t>FAKULTA ELEKTROTECHNIKY A</w:t>
          </w:r>
          <w:r>
            <w:t> </w:t>
          </w:r>
          <w:r w:rsidRPr="00642CC1">
            <w:t>INFORMATIKY</w:t>
          </w:r>
        </w:p>
      </w:docPartBody>
    </w:docPart>
    <w:docPart>
      <w:docPartPr>
        <w:name w:val="E8E740F8CE5B4318A32967152D836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05DB1-99C2-41C4-A9B9-5E3593E13F4E}"/>
      </w:docPartPr>
      <w:docPartBody>
        <w:p w:rsidR="00000000" w:rsidRDefault="009D53D8">
          <w:pPr>
            <w:pStyle w:val="E8E740F8CE5B4318A32967152D83663A"/>
          </w:pPr>
          <w:r>
            <w:t>Študijný program</w:t>
          </w:r>
          <w:r w:rsidRPr="008C3053">
            <w:rPr>
              <w:rStyle w:val="PlaceholderText"/>
            </w:rPr>
            <w:t xml:space="preserve"> </w:t>
          </w:r>
          <w:r>
            <w:rPr>
              <w:rStyle w:val="PlaceholderText"/>
            </w:rPr>
            <w:t>:</w:t>
          </w:r>
        </w:p>
      </w:docPartBody>
    </w:docPart>
    <w:docPart>
      <w:docPartPr>
        <w:name w:val="A174F5589AE64E31BC11692B9F3F6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89A30-2656-4079-B94E-75E563A5FB09}"/>
      </w:docPartPr>
      <w:docPartBody>
        <w:p w:rsidR="00000000" w:rsidRDefault="009D53D8">
          <w:pPr>
            <w:pStyle w:val="A174F5589AE64E31BC11692B9F3F690C"/>
          </w:pPr>
          <w:r w:rsidRPr="0061717F">
            <w:t>Aplikovaná informatika</w:t>
          </w:r>
        </w:p>
      </w:docPartBody>
    </w:docPart>
    <w:docPart>
      <w:docPartPr>
        <w:name w:val="4FCD6EA78EAF4CCBA4FFCECF99265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8400C-4B13-4197-9DB3-3F31F8994C15}"/>
      </w:docPartPr>
      <w:docPartBody>
        <w:p w:rsidR="00000000" w:rsidRDefault="009D53D8">
          <w:pPr>
            <w:pStyle w:val="4FCD6EA78EAF4CCBA4FFCECF99265463"/>
          </w:pPr>
          <w:r w:rsidRPr="00AC4C7B">
            <w:t>Vyberte typ práce</w:t>
          </w:r>
        </w:p>
      </w:docPartBody>
    </w:docPart>
    <w:docPart>
      <w:docPartPr>
        <w:name w:val="AD91AE02EB674098BFBFC432A1B40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8B8370-8346-49A0-AA42-338B9F695945}"/>
      </w:docPartPr>
      <w:docPartBody>
        <w:p w:rsidR="00000000" w:rsidRDefault="009D53D8">
          <w:pPr>
            <w:pStyle w:val="AD91AE02EB674098BFBFC432A1B405AF"/>
          </w:pPr>
          <w:r w:rsidRPr="00AC4C7B">
            <w:rPr>
              <w:rStyle w:val="PlaceholderText"/>
              <w:color w:val="FF0000"/>
            </w:rPr>
            <w:t>Vložte názov práce</w:t>
          </w:r>
          <w:r w:rsidRPr="008C3053">
            <w:rPr>
              <w:rStyle w:val="PlaceholderText"/>
            </w:rPr>
            <w:t>.</w:t>
          </w:r>
        </w:p>
      </w:docPartBody>
    </w:docPart>
    <w:docPart>
      <w:docPartPr>
        <w:name w:val="59386278E60143E9B7EFA587C8BB7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89EFC-FAE8-470E-84E9-2F73EB5B2445}"/>
      </w:docPartPr>
      <w:docPartBody>
        <w:p w:rsidR="00000000" w:rsidRDefault="009D53D8">
          <w:pPr>
            <w:pStyle w:val="59386278E60143E9B7EFA587C8BB7D25"/>
          </w:pPr>
          <w:r>
            <w:t>Autor:</w:t>
          </w:r>
        </w:p>
      </w:docPartBody>
    </w:docPart>
    <w:docPart>
      <w:docPartPr>
        <w:name w:val="738E7103A119475BA9F1925EC4DE6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11A2F-40A9-42C9-AD1D-C04F4544EC84}"/>
      </w:docPartPr>
      <w:docPartBody>
        <w:p w:rsidR="00000000" w:rsidRDefault="009D53D8">
          <w:pPr>
            <w:pStyle w:val="738E7103A119475BA9F1925EC4DE6C2A"/>
          </w:pPr>
          <w:r w:rsidRPr="007938A0">
            <w:rPr>
              <w:color w:val="FF0000"/>
            </w:rPr>
            <w:t>Meno autora</w:t>
          </w:r>
        </w:p>
      </w:docPartBody>
    </w:docPart>
    <w:docPart>
      <w:docPartPr>
        <w:name w:val="70C1E8D0CC8843FE8D7A587B3C79F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BF16F-ED6B-4CE7-B65C-FBC03F437CFC}"/>
      </w:docPartPr>
      <w:docPartBody>
        <w:p w:rsidR="00000000" w:rsidRDefault="009D53D8">
          <w:pPr>
            <w:pStyle w:val="70C1E8D0CC8843FE8D7A587B3C79F335"/>
          </w:pPr>
          <w:r w:rsidRPr="0061717F">
            <w:t>Vedúci záverečnej práce:</w:t>
          </w:r>
        </w:p>
      </w:docPartBody>
    </w:docPart>
    <w:docPart>
      <w:docPartPr>
        <w:name w:val="903BC05FAA7540BC8E68E91CC91C0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836BE-5DF1-4245-B1BF-4DDE4FBD7236}"/>
      </w:docPartPr>
      <w:docPartBody>
        <w:p w:rsidR="00000000" w:rsidRDefault="009D53D8">
          <w:pPr>
            <w:pStyle w:val="903BC05FAA7540BC8E68E91CC91C0B36"/>
          </w:pPr>
          <w:r w:rsidRPr="007938A0">
            <w:rPr>
              <w:color w:val="FF0000"/>
            </w:rPr>
            <w:t>Meno vedúceho</w:t>
          </w:r>
        </w:p>
      </w:docPartBody>
    </w:docPart>
    <w:docPart>
      <w:docPartPr>
        <w:name w:val="7DFB1FA2EDE54B75B585EF65CC273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752AE6-F780-490F-9FD3-FFFCCBC6CE06}"/>
      </w:docPartPr>
      <w:docPartBody>
        <w:p w:rsidR="00000000" w:rsidRDefault="009D53D8">
          <w:pPr>
            <w:pStyle w:val="7DFB1FA2EDE54B75B585EF65CC2736D6"/>
          </w:pPr>
          <w:r w:rsidRPr="00D52763">
            <w:t>Konzultant ak bol určený</w:t>
          </w:r>
          <w:r w:rsidRPr="001C4183">
            <w:t>:</w:t>
          </w:r>
        </w:p>
      </w:docPartBody>
    </w:docPart>
    <w:docPart>
      <w:docPartPr>
        <w:name w:val="DCA8B802A29742CDB91582E51D41B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5F041-3852-4C80-89FB-4E24545E6701}"/>
      </w:docPartPr>
      <w:docPartBody>
        <w:p w:rsidR="00000000" w:rsidRDefault="009D53D8">
          <w:pPr>
            <w:pStyle w:val="DCA8B802A29742CDB91582E51D41B9A1"/>
          </w:pPr>
          <w:r>
            <w:t>Miesto a rok predloženia práce:</w:t>
          </w:r>
        </w:p>
      </w:docPartBody>
    </w:docPart>
    <w:docPart>
      <w:docPartPr>
        <w:name w:val="D0EBB58D8CC546BCAB09F76D8341A7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5B47B-7014-44AD-930F-9AFDDCC1BBA8}"/>
      </w:docPartPr>
      <w:docPartBody>
        <w:p w:rsidR="00000000" w:rsidRDefault="009D53D8">
          <w:pPr>
            <w:pStyle w:val="D0EBB58D8CC546BCAB09F76D8341A744"/>
          </w:pPr>
          <w:r>
            <w:t xml:space="preserve">Bratislava </w:t>
          </w:r>
          <w:r>
            <w:fldChar w:fldCharType="begin"/>
          </w:r>
          <w:r>
            <w:instrText xml:space="preserve"> TIME \@ "yyyy" </w:instrText>
          </w:r>
          <w:r>
            <w:fldChar w:fldCharType="separate"/>
          </w:r>
          <w:r>
            <w:t>2022</w:t>
          </w:r>
          <w:r>
            <w:fldChar w:fldCharType="end"/>
          </w:r>
        </w:p>
      </w:docPartBody>
    </w:docPart>
    <w:docPart>
      <w:docPartPr>
        <w:name w:val="B94DE609A82E44B29349D6ABB6DDC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20D03-38F7-4C30-B71A-73977C0420A2}"/>
      </w:docPartPr>
      <w:docPartBody>
        <w:p w:rsidR="00000000" w:rsidRDefault="009D53D8">
          <w:pPr>
            <w:pStyle w:val="B94DE609A82E44B29349D6ABB6DDCA47"/>
          </w:pPr>
          <w:r w:rsidRPr="00976E12">
            <w:rPr>
              <w:rStyle w:val="ZakladnyChar"/>
              <w:color w:val="FF0000"/>
            </w:rPr>
            <w:t xml:space="preserve">Vložte text súhrnu, ktorý obsahuje </w:t>
          </w:r>
          <w:r w:rsidRPr="00976E12">
            <w:rPr>
              <w:rStyle w:val="ZakladnyChar"/>
              <w:color w:val="FF0000"/>
            </w:rPr>
            <w:t>informáciu o cieľoch práce, jej stručnom obsahu a v závere abstraktu sa charakterizuje splnenie cieľa, výsledky a význam celej práce. Píše sa súvisle ako jeden odsek a jeho rozsah je spravidla 100 až 500 slov</w:t>
          </w:r>
        </w:p>
      </w:docPartBody>
    </w:docPart>
    <w:docPart>
      <w:docPartPr>
        <w:name w:val="E305608078654BEC89EE12C03FD26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BB7A2-48B2-4A4D-A785-AC00EFD2D975}"/>
      </w:docPartPr>
      <w:docPartBody>
        <w:p w:rsidR="00000000" w:rsidRDefault="009D53D8">
          <w:pPr>
            <w:pStyle w:val="E305608078654BEC89EE12C03FD26BD2"/>
          </w:pPr>
          <w:r w:rsidRPr="00E66E98">
            <w:t>Kľúčové slová:</w:t>
          </w:r>
          <w:r>
            <w:tab/>
          </w:r>
        </w:p>
      </w:docPartBody>
    </w:docPart>
    <w:docPart>
      <w:docPartPr>
        <w:name w:val="9DDAB26937494BA68977545018D63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70D48-3500-4F09-B3E4-E8183560AE0C}"/>
      </w:docPartPr>
      <w:docPartBody>
        <w:p w:rsidR="00000000" w:rsidRDefault="009D53D8">
          <w:pPr>
            <w:pStyle w:val="9DDAB26937494BA68977545018D63C1F"/>
          </w:pPr>
          <w:r w:rsidRPr="007938A0">
            <w:rPr>
              <w:color w:val="FF0000"/>
            </w:rPr>
            <w:t>Sem vložte 3 - 5 kľúčových slov</w:t>
          </w:r>
        </w:p>
      </w:docPartBody>
    </w:docPart>
    <w:docPart>
      <w:docPartPr>
        <w:name w:val="04EFD19C47A04DC18D581D2003970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972436-A301-451B-B59E-8AAFA00458F0}"/>
      </w:docPartPr>
      <w:docPartBody>
        <w:p w:rsidR="00000000" w:rsidRDefault="009D53D8">
          <w:pPr>
            <w:pStyle w:val="04EFD19C47A04DC18D581D200397055E"/>
          </w:pPr>
          <w:r w:rsidRPr="008C3053">
            <w:rPr>
              <w:rStyle w:val="PlaceholderText"/>
            </w:rPr>
            <w:t>Click here to enter text.</w:t>
          </w:r>
        </w:p>
      </w:docPartBody>
    </w:docPart>
    <w:docPart>
      <w:docPartPr>
        <w:name w:val="A19DE77C8881446CB72D1CA46DF0B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A3B50-E2C7-463F-9D4D-206719787817}"/>
      </w:docPartPr>
      <w:docPartBody>
        <w:p w:rsidR="00000000" w:rsidRDefault="009D53D8">
          <w:pPr>
            <w:pStyle w:val="A19DE77C8881446CB72D1CA46DF0BA4C"/>
          </w:pPr>
          <w:r>
            <w:rPr>
              <w:rStyle w:val="Nadpis1rovneChar"/>
            </w:rPr>
            <w:t>ABSTRACT</w:t>
          </w:r>
        </w:p>
      </w:docPartBody>
    </w:docPart>
    <w:docPart>
      <w:docPartPr>
        <w:name w:val="A30886EC9C1A4B4F90D9DF704CEA5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F42BE-7298-4258-B844-7D0D1C7B1696}"/>
      </w:docPartPr>
      <w:docPartBody>
        <w:p w:rsidR="00201548" w:rsidRDefault="009D53D8" w:rsidP="00201548">
          <w:pPr>
            <w:pStyle w:val="Zakladny"/>
            <w:ind w:left="454" w:firstLine="0"/>
          </w:pPr>
          <w:r>
            <w:t>SLOVAK UNIVERSITY OF TECHNOLOGY IN BRATISLAVA</w:t>
          </w:r>
        </w:p>
        <w:p w:rsidR="00000000" w:rsidRDefault="009D53D8">
          <w:pPr>
            <w:pStyle w:val="A30886EC9C1A4B4F90D9DF704CEA5CE5"/>
          </w:pPr>
          <w:r>
            <w:t>FACULTY OF ELECTRICAL ENGINEERING AND INFORMA</w:t>
          </w:r>
          <w:r w:rsidRPr="00803E9E">
            <w:t>TION TECHNOLOGY</w:t>
          </w:r>
          <w:r>
            <w:t xml:space="preserve"> </w:t>
          </w:r>
        </w:p>
      </w:docPartBody>
    </w:docPart>
    <w:docPart>
      <w:docPartPr>
        <w:name w:val="186064B9F8644AD7BE67B1D35A194B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26557-5DBF-426D-A020-9906630BF3B7}"/>
      </w:docPartPr>
      <w:docPartBody>
        <w:p w:rsidR="00000000" w:rsidRDefault="009D53D8">
          <w:pPr>
            <w:pStyle w:val="186064B9F8644AD7BE67B1D35A194B31"/>
          </w:pPr>
          <w:r w:rsidRPr="00803E9E">
            <w:t xml:space="preserve">Study Programme: </w:t>
          </w:r>
        </w:p>
      </w:docPartBody>
    </w:docPart>
    <w:docPart>
      <w:docPartPr>
        <w:name w:val="E6D0B4F818444924883B7456F082EB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46143-915C-4BE2-B20B-A08354C50A6B}"/>
      </w:docPartPr>
      <w:docPartBody>
        <w:p w:rsidR="00000000" w:rsidRDefault="009D53D8">
          <w:pPr>
            <w:pStyle w:val="E6D0B4F818444924883B7456F082EB60"/>
          </w:pPr>
          <w:r w:rsidRPr="0061717F">
            <w:t>Aplikovaná informatika</w:t>
          </w:r>
        </w:p>
      </w:docPartBody>
    </w:docPart>
    <w:docPart>
      <w:docPartPr>
        <w:name w:val="9EB84464D783427488C90AF2ED69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6E3FE-D55D-46B9-953C-D34C97461D6B}"/>
      </w:docPartPr>
      <w:docPartBody>
        <w:p w:rsidR="00000000" w:rsidRDefault="009D53D8">
          <w:pPr>
            <w:pStyle w:val="9EB84464D783427488C90AF2ED69867D"/>
          </w:pPr>
          <w:r w:rsidRPr="00803E9E">
            <w:rPr>
              <w:color w:val="FF0000"/>
            </w:rPr>
            <w:t>Vyberte ty práce</w:t>
          </w:r>
        </w:p>
      </w:docPartBody>
    </w:docPart>
    <w:docPart>
      <w:docPartPr>
        <w:name w:val="60E474A0258C469BADC95D75ABEFC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B5E66-FFDF-4AC6-9785-304B937D3134}"/>
      </w:docPartPr>
      <w:docPartBody>
        <w:p w:rsidR="00000000" w:rsidRDefault="009D53D8">
          <w:pPr>
            <w:pStyle w:val="60E474A0258C469BADC95D75ABEFCBAF"/>
          </w:pPr>
          <w:r w:rsidRPr="00AC4C7B">
            <w:rPr>
              <w:rStyle w:val="PlaceholderText"/>
              <w:color w:val="FF0000"/>
            </w:rPr>
            <w:t>Vložte názov práce</w:t>
          </w:r>
          <w:r w:rsidRPr="008C3053">
            <w:rPr>
              <w:rStyle w:val="PlaceholderText"/>
            </w:rPr>
            <w:t>.</w:t>
          </w:r>
        </w:p>
      </w:docPartBody>
    </w:docPart>
    <w:docPart>
      <w:docPartPr>
        <w:name w:val="60AC884AF2624B9EB94FF945A1DEB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5C9F4-09A5-46B1-A5B8-E376845A3726}"/>
      </w:docPartPr>
      <w:docPartBody>
        <w:p w:rsidR="00000000" w:rsidRDefault="009D53D8">
          <w:pPr>
            <w:pStyle w:val="60AC884AF2624B9EB94FF945A1DEBB42"/>
          </w:pPr>
          <w:r>
            <w:t>Autor:</w:t>
          </w:r>
        </w:p>
      </w:docPartBody>
    </w:docPart>
    <w:docPart>
      <w:docPartPr>
        <w:name w:val="30A33747F043438BAC6C88C442C211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3C214-1612-4D5F-BC77-815D6DD4BAF2}"/>
      </w:docPartPr>
      <w:docPartBody>
        <w:p w:rsidR="00000000" w:rsidRDefault="009D53D8">
          <w:pPr>
            <w:pStyle w:val="30A33747F043438BAC6C88C442C211E0"/>
          </w:pPr>
          <w:r w:rsidRPr="007938A0">
            <w:rPr>
              <w:color w:val="FF0000"/>
            </w:rPr>
            <w:t>Meno autora</w:t>
          </w:r>
        </w:p>
      </w:docPartBody>
    </w:docPart>
    <w:docPart>
      <w:docPartPr>
        <w:name w:val="F5CB9B296A4C43D5A455FAD2BC696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25059-E886-46E5-AAEA-59DF7644C2C0}"/>
      </w:docPartPr>
      <w:docPartBody>
        <w:p w:rsidR="00000000" w:rsidRDefault="009D53D8">
          <w:pPr>
            <w:pStyle w:val="F5CB9B296A4C43D5A455FAD2BC696DDC"/>
          </w:pPr>
          <w:r w:rsidRPr="00803E9E">
            <w:t>Superviso</w:t>
          </w:r>
          <w:r>
            <w:t>r</w:t>
          </w:r>
          <w:r w:rsidRPr="0061717F">
            <w:t>:</w:t>
          </w:r>
        </w:p>
      </w:docPartBody>
    </w:docPart>
    <w:docPart>
      <w:docPartPr>
        <w:name w:val="F1D0FA750A7948B09BEE5CD62E1CB6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0B27C-9988-4F8A-A88D-C99C09C1BD5B}"/>
      </w:docPartPr>
      <w:docPartBody>
        <w:p w:rsidR="00000000" w:rsidRDefault="009D53D8">
          <w:pPr>
            <w:pStyle w:val="F1D0FA750A7948B09BEE5CD62E1CB6AD"/>
          </w:pPr>
          <w:r w:rsidRPr="007938A0">
            <w:rPr>
              <w:color w:val="FF0000"/>
            </w:rPr>
            <w:t>Men</w:t>
          </w:r>
          <w:r w:rsidRPr="007938A0">
            <w:rPr>
              <w:color w:val="FF0000"/>
            </w:rPr>
            <w:t>o vedúceho</w:t>
          </w:r>
        </w:p>
      </w:docPartBody>
    </w:docPart>
    <w:docPart>
      <w:docPartPr>
        <w:name w:val="B47E50E3432B475F951B1835F7C06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A2D75-FBCB-4F75-8645-67EF1405A119}"/>
      </w:docPartPr>
      <w:docPartBody>
        <w:p w:rsidR="00000000" w:rsidRDefault="009D53D8">
          <w:pPr>
            <w:pStyle w:val="B47E50E3432B475F951B1835F7C067EA"/>
          </w:pPr>
          <w:r w:rsidRPr="00803E9E">
            <w:t>Consultant</w:t>
          </w:r>
          <w:r>
            <w:t>:</w:t>
          </w:r>
        </w:p>
      </w:docPartBody>
    </w:docPart>
    <w:docPart>
      <w:docPartPr>
        <w:name w:val="8A287F6DCD314639A909E9276E456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8D538-6C71-4010-98EF-F5462B4C48A3}"/>
      </w:docPartPr>
      <w:docPartBody>
        <w:p w:rsidR="00000000" w:rsidRDefault="009D53D8">
          <w:pPr>
            <w:pStyle w:val="8A287F6DCD314639A909E9276E456873"/>
          </w:pPr>
          <w:r w:rsidRPr="007938A0">
            <w:rPr>
              <w:color w:val="FF0000"/>
            </w:rPr>
            <w:t>Meno konzultanta</w:t>
          </w:r>
        </w:p>
      </w:docPartBody>
    </w:docPart>
    <w:docPart>
      <w:docPartPr>
        <w:name w:val="1F1CBFFC16DC45FEB23C71D4CF3AE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AF6F6-EF42-435D-81FC-64ED3DDF6CCC}"/>
      </w:docPartPr>
      <w:docPartBody>
        <w:p w:rsidR="00000000" w:rsidRDefault="009D53D8">
          <w:pPr>
            <w:pStyle w:val="1F1CBFFC16DC45FEB23C71D4CF3AECA3"/>
          </w:pPr>
          <w:r>
            <w:rPr>
              <w:rStyle w:val="ZakladnyChar"/>
            </w:rPr>
            <w:t>Place and year of submission</w:t>
          </w:r>
          <w:r>
            <w:t>:</w:t>
          </w:r>
        </w:p>
      </w:docPartBody>
    </w:docPart>
    <w:docPart>
      <w:docPartPr>
        <w:name w:val="B5B2E1B306CB466E9EBC405C870AAB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A9A4F-6EB2-4C0C-B6F4-B4C32E0D5515}"/>
      </w:docPartPr>
      <w:docPartBody>
        <w:p w:rsidR="00000000" w:rsidRDefault="009D53D8">
          <w:pPr>
            <w:pStyle w:val="B5B2E1B306CB466E9EBC405C870AAB57"/>
          </w:pPr>
          <w:r>
            <w:t xml:space="preserve">Bratislava </w:t>
          </w:r>
          <w:r>
            <w:fldChar w:fldCharType="begin"/>
          </w:r>
          <w:r>
            <w:instrText xml:space="preserve"> TIME \@ "yyyy" </w:instrText>
          </w:r>
          <w:r>
            <w:fldChar w:fldCharType="separate"/>
          </w:r>
          <w:r>
            <w:t>2022</w:t>
          </w:r>
          <w:r>
            <w:fldChar w:fldCharType="end"/>
          </w:r>
        </w:p>
      </w:docPartBody>
    </w:docPart>
    <w:docPart>
      <w:docPartPr>
        <w:name w:val="243C47FFED0F4E5FA7C845D3C4B58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994C9-CB9D-40FF-8635-D60B9D0BA654}"/>
      </w:docPartPr>
      <w:docPartBody>
        <w:p w:rsidR="00000000" w:rsidRDefault="009D53D8">
          <w:pPr>
            <w:pStyle w:val="243C47FFED0F4E5FA7C845D3C4B58CDA"/>
          </w:pPr>
          <w:r w:rsidRPr="00976E12">
            <w:rPr>
              <w:rStyle w:val="ZakladnyChar"/>
              <w:color w:val="FF0000"/>
            </w:rPr>
            <w:t xml:space="preserve">Vložte text súhrnu, ktorý obsahuje informáciu o cieľoch práce, jej stručnom obsahu a v závere abstraktu sa charakterizuje splnenie cieľa, </w:t>
          </w:r>
          <w:r w:rsidRPr="00976E12">
            <w:rPr>
              <w:rStyle w:val="ZakladnyChar"/>
              <w:color w:val="FF0000"/>
            </w:rPr>
            <w:t>výsledky a význam celej práce. Píše sa súvisle ako jeden odsek a jeho rozsah je spravidla 100 až 500 slov</w:t>
          </w:r>
        </w:p>
      </w:docPartBody>
    </w:docPart>
    <w:docPart>
      <w:docPartPr>
        <w:name w:val="B9DA74DA948D455B84AC4BE4797FA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E53D1-4679-43E0-9FC6-CEE85B20234D}"/>
      </w:docPartPr>
      <w:docPartBody>
        <w:p w:rsidR="00000000" w:rsidRDefault="009D53D8">
          <w:pPr>
            <w:pStyle w:val="B9DA74DA948D455B84AC4BE4797FA0CE"/>
          </w:pPr>
          <w:r w:rsidRPr="00E66E98">
            <w:t>K</w:t>
          </w:r>
          <w:r>
            <w:t>ey words</w:t>
          </w:r>
          <w:r w:rsidRPr="00E66E98">
            <w:t>:</w:t>
          </w:r>
          <w:r>
            <w:tab/>
          </w:r>
        </w:p>
      </w:docPartBody>
    </w:docPart>
    <w:docPart>
      <w:docPartPr>
        <w:name w:val="EAA4838138AC49D0850E37443E6C3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CB101-AC82-4CB4-8C30-6722A5C8BBF5}"/>
      </w:docPartPr>
      <w:docPartBody>
        <w:p w:rsidR="00000000" w:rsidRDefault="009D53D8">
          <w:pPr>
            <w:pStyle w:val="EAA4838138AC49D0850E37443E6C3473"/>
          </w:pPr>
          <w:r w:rsidRPr="007938A0">
            <w:rPr>
              <w:color w:val="FF0000"/>
            </w:rPr>
            <w:t>Sem vložte 3 - 5 kľúčových slov</w:t>
          </w:r>
        </w:p>
      </w:docPartBody>
    </w:docPart>
    <w:docPart>
      <w:docPartPr>
        <w:name w:val="78C180B60C93497E9D35A5BBBAC14E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0B57D-E8A2-4567-A69C-346E8A32B8E4}"/>
      </w:docPartPr>
      <w:docPartBody>
        <w:p w:rsidR="00000000" w:rsidRDefault="009D53D8">
          <w:pPr>
            <w:pStyle w:val="78C180B60C93497E9D35A5BBBAC14EFC"/>
          </w:pPr>
          <w:r>
            <w:rPr>
              <w:rStyle w:val="Nadpis1rovneChar"/>
            </w:rPr>
            <w:t>Vyhlásenie autora</w:t>
          </w:r>
        </w:p>
      </w:docPartBody>
    </w:docPart>
    <w:docPart>
      <w:docPartPr>
        <w:name w:val="518700A7E69E4F498AAEBF32D2316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C58E4-4DF9-4D70-89D2-73A72D8DC166}"/>
      </w:docPartPr>
      <w:docPartBody>
        <w:p w:rsidR="00000000" w:rsidRDefault="009D53D8">
          <w:pPr>
            <w:pStyle w:val="518700A7E69E4F498AAEBF32D2316146"/>
          </w:pPr>
          <w:r w:rsidRPr="005A315A">
            <w:rPr>
              <w:color w:val="FF0000"/>
            </w:rPr>
            <w:t>Vyberte</w:t>
          </w:r>
        </w:p>
      </w:docPartBody>
    </w:docPart>
    <w:docPart>
      <w:docPartPr>
        <w:name w:val="38D6DEE615944A9E82EBC958F93A5C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74229-3394-4769-9407-DCEFE82C21CF}"/>
      </w:docPartPr>
      <w:docPartBody>
        <w:p w:rsidR="00000000" w:rsidRDefault="009D53D8">
          <w:pPr>
            <w:pStyle w:val="38D6DEE615944A9E82EBC958F93A5CC4"/>
          </w:pPr>
          <w:r w:rsidRPr="005A315A">
            <w:rPr>
              <w:color w:val="FF0000"/>
            </w:rPr>
            <w:t>Vložte Vaše meno</w:t>
          </w:r>
        </w:p>
      </w:docPartBody>
    </w:docPart>
    <w:docPart>
      <w:docPartPr>
        <w:name w:val="1B8EC4D217BB4C00A3B3FC0F73140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FB485-0A62-4933-A9C6-B74EC49CA0F2}"/>
      </w:docPartPr>
      <w:docPartBody>
        <w:p w:rsidR="00000000" w:rsidRDefault="009D53D8">
          <w:pPr>
            <w:pStyle w:val="1B8EC4D217BB4C00A3B3FC0F731403D6"/>
          </w:pPr>
          <w:r>
            <w:t xml:space="preserve">čestne vyhlasujem, že som </w:t>
          </w:r>
        </w:p>
      </w:docPartBody>
    </w:docPart>
    <w:docPart>
      <w:docPartPr>
        <w:name w:val="06E752F1488043AB9E8525080F0CB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3EFD3-DADD-42DC-9CB1-DE4D836FDC8E}"/>
      </w:docPartPr>
      <w:docPartBody>
        <w:p w:rsidR="00000000" w:rsidRDefault="009D53D8">
          <w:pPr>
            <w:pStyle w:val="06E752F1488043AB9E8525080F0CB0B3"/>
          </w:pPr>
          <w:r w:rsidRPr="00AC4C7B">
            <w:rPr>
              <w:color w:val="FF0000"/>
            </w:rPr>
            <w:t>Vyberte typ práce</w:t>
          </w:r>
        </w:p>
      </w:docPartBody>
    </w:docPart>
    <w:docPart>
      <w:docPartPr>
        <w:name w:val="D029EC2A8C454345AEB31CA8BDB48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10429-0B6C-4C60-B599-D623ABB43A20}"/>
      </w:docPartPr>
      <w:docPartBody>
        <w:p w:rsidR="00000000" w:rsidRDefault="009D53D8">
          <w:pPr>
            <w:pStyle w:val="D029EC2A8C454345AEB31CA8BDB489E7"/>
          </w:pPr>
          <w:r w:rsidRPr="005A315A">
            <w:rPr>
              <w:rStyle w:val="ZakladnyChar"/>
              <w:color w:val="FF0000"/>
            </w:rPr>
            <w:t>Vložte názov práce</w:t>
          </w:r>
        </w:p>
      </w:docPartBody>
    </w:docPart>
    <w:docPart>
      <w:docPartPr>
        <w:name w:val="3FFC1578D0FD49B9B723CCC881D24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315E5-CD8B-4C28-94B1-98A0CF4DF516}"/>
      </w:docPartPr>
      <w:docPartBody>
        <w:p w:rsidR="00000000" w:rsidRDefault="009D53D8">
          <w:pPr>
            <w:pStyle w:val="3FFC1578D0FD49B9B723CCC881D24CC2"/>
          </w:pPr>
          <w:r w:rsidRPr="005A315A">
            <w:rPr>
              <w:rStyle w:val="ZakladnyChar"/>
              <w:color w:val="FF0000"/>
            </w:rPr>
            <w:t>Vyberte</w:t>
          </w:r>
        </w:p>
      </w:docPartBody>
    </w:docPart>
    <w:docPart>
      <w:docPartPr>
        <w:name w:val="A75D1C1F48214389862EB28D3CBF8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A03E4-DD47-4F5F-BA22-633DF985F814}"/>
      </w:docPartPr>
      <w:docPartBody>
        <w:p w:rsidR="00000000" w:rsidRDefault="009D53D8">
          <w:pPr>
            <w:pStyle w:val="A75D1C1F48214389862EB28D3CBF8D71"/>
          </w:pPr>
          <w:r>
            <w:t>na základe poznatkov získaných počas štúdia a informácií z dostupnej literatúry uvedenej v práci.</w:t>
          </w:r>
        </w:p>
      </w:docPartBody>
    </w:docPart>
    <w:docPart>
      <w:docPartPr>
        <w:name w:val="DEE9D8A55ED645B6A7C6124DB6E24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4CAB9-9377-4123-8DEE-D7B5BF6BB9F8}"/>
      </w:docPartPr>
      <w:docPartBody>
        <w:p w:rsidR="00000000" w:rsidRDefault="009D53D8">
          <w:pPr>
            <w:pStyle w:val="DEE9D8A55ED645B6A7C6124DB6E24455"/>
          </w:pPr>
          <w:r>
            <w:t xml:space="preserve">Uvedenú prácu som </w:t>
          </w:r>
        </w:p>
      </w:docPartBody>
    </w:docPart>
    <w:docPart>
      <w:docPartPr>
        <w:name w:val="820088DC0B9840F1BEFF7330E9C6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06CEE-BDD8-4497-BA58-1D819BA47087}"/>
      </w:docPartPr>
      <w:docPartBody>
        <w:p w:rsidR="00000000" w:rsidRDefault="009D53D8">
          <w:pPr>
            <w:pStyle w:val="820088DC0B9840F1BEFF7330E9C620D9"/>
          </w:pPr>
          <w:r w:rsidRPr="005A315A">
            <w:rPr>
              <w:rStyle w:val="ZakladnyChar"/>
              <w:color w:val="FF0000"/>
            </w:rPr>
            <w:t>Vyberte</w:t>
          </w:r>
        </w:p>
      </w:docPartBody>
    </w:docPart>
    <w:docPart>
      <w:docPartPr>
        <w:name w:val="1805682A41054C6DA607A0AB52B0E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8D51A-9448-48C3-BB9A-D1199EF53592}"/>
      </w:docPartPr>
      <w:docPartBody>
        <w:p w:rsidR="00000000" w:rsidRDefault="009D53D8">
          <w:pPr>
            <w:pStyle w:val="1805682A41054C6DA607A0AB52B0E42C"/>
          </w:pPr>
          <w:r w:rsidRPr="005A315A">
            <w:t>pod vedením</w:t>
          </w:r>
          <w:r>
            <w:rPr>
              <w:rFonts w:ascii="Arial" w:hAnsi="Arial" w:cs="Arial"/>
              <w:szCs w:val="20"/>
            </w:rPr>
            <w:t xml:space="preserve"> </w:t>
          </w:r>
        </w:p>
      </w:docPartBody>
    </w:docPart>
    <w:docPart>
      <w:docPartPr>
        <w:name w:val="27AAC32944ED49F6ACF6F4D36DB7E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15E76-6163-4946-97EF-A62198742EFA}"/>
      </w:docPartPr>
      <w:docPartBody>
        <w:p w:rsidR="00000000" w:rsidRDefault="009D53D8">
          <w:pPr>
            <w:pStyle w:val="27AAC32944ED49F6ACF6F4D36DB7E638"/>
          </w:pPr>
          <w:r w:rsidRPr="005A315A">
            <w:rPr>
              <w:rStyle w:val="ZakladnyChar"/>
              <w:color w:val="FF0000"/>
            </w:rPr>
            <w:t>Vložte meno vedúceho práce</w:t>
          </w:r>
        </w:p>
      </w:docPartBody>
    </w:docPart>
    <w:docPart>
      <w:docPartPr>
        <w:name w:val="26869A57638B40C0B8851C6881AE1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E4D52E-4F85-4EC7-8EBC-48122A93AF17}"/>
      </w:docPartPr>
      <w:docPartBody>
        <w:p w:rsidR="00000000" w:rsidRDefault="009D53D8">
          <w:pPr>
            <w:pStyle w:val="26869A57638B40C0B8851C6881AE1E87"/>
          </w:pPr>
          <w:r>
            <w:rPr>
              <w:rStyle w:val="ZakladnyChar"/>
            </w:rPr>
            <w:t>V </w:t>
          </w:r>
          <w:r w:rsidRPr="000A1115">
            <w:rPr>
              <w:rStyle w:val="ZakladnyChar"/>
            </w:rPr>
            <w:t>Bratislave</w:t>
          </w:r>
          <w:r>
            <w:rPr>
              <w:rStyle w:val="ZakladnyChar"/>
            </w:rPr>
            <w:t xml:space="preserve"> dňa </w:t>
          </w:r>
        </w:p>
      </w:docPartBody>
    </w:docPart>
    <w:docPart>
      <w:docPartPr>
        <w:name w:val="D9304D1179F741039B50CE8B96016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58FD8-25D5-4F23-9FC5-F2397B9A1E39}"/>
      </w:docPartPr>
      <w:docPartBody>
        <w:p w:rsidR="00201548" w:rsidRDefault="009D53D8" w:rsidP="00201548">
          <w:pPr>
            <w:pStyle w:val="Zakladny"/>
            <w:rPr>
              <w:rStyle w:val="ZakladnyChar"/>
            </w:rPr>
          </w:pPr>
          <w:r>
            <w:rPr>
              <w:rStyle w:val="ZakladnyChar"/>
            </w:rPr>
            <w:t>..................................................</w:t>
          </w:r>
        </w:p>
        <w:p w:rsidR="00000000" w:rsidRDefault="009D53D8">
          <w:pPr>
            <w:pStyle w:val="D9304D1179F741039B50CE8B96016EB1"/>
          </w:pPr>
          <w:r>
            <w:rPr>
              <w:rStyle w:val="ZakladnyChar"/>
            </w:rPr>
            <w:t xml:space="preserve">podpis </w:t>
          </w:r>
          <w:r>
            <w:rPr>
              <w:rStyle w:val="ZakladnyChar"/>
            </w:rPr>
            <w:t>autora</w:t>
          </w:r>
        </w:p>
      </w:docPartBody>
    </w:docPart>
    <w:docPart>
      <w:docPartPr>
        <w:name w:val="5C5409A7B24A454ABFD3304632B8A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D57C6-5916-4286-BF17-3AB29DF9F965}"/>
      </w:docPartPr>
      <w:docPartBody>
        <w:p w:rsidR="00000000" w:rsidRDefault="009D53D8">
          <w:pPr>
            <w:pStyle w:val="5C5409A7B24A454ABFD3304632B8A0D9"/>
          </w:pPr>
          <w:r w:rsidRPr="000A1115">
            <w:rPr>
              <w:rStyle w:val="Nadpis1rovneChar"/>
            </w:rPr>
            <w:t>Poďakovanie</w:t>
          </w:r>
        </w:p>
      </w:docPartBody>
    </w:docPart>
    <w:docPart>
      <w:docPartPr>
        <w:name w:val="5C9D20E169FE4D99847DE10461899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FB9DF1-5E1B-437A-A56D-0104FB20997F}"/>
      </w:docPartPr>
      <w:docPartBody>
        <w:p w:rsidR="00000000" w:rsidRDefault="009D53D8">
          <w:pPr>
            <w:pStyle w:val="5C9D20E169FE4D99847DE104618991F9"/>
          </w:pPr>
          <w:r w:rsidRPr="007938A0">
            <w:rPr>
              <w:color w:val="FF0000"/>
            </w:rPr>
            <w:t>Sem môžete vložiť ďakovný text. Spravidla sa ďakuje vedúcemu práce, prípadne konzultantovi. Poďakovanie nie je povinná súčasť práce.</w:t>
          </w:r>
        </w:p>
      </w:docPartBody>
    </w:docPart>
    <w:docPart>
      <w:docPartPr>
        <w:name w:val="99511A698BE5461EAFF727DBDE1C9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2EEE4-8318-460D-880E-1A444B8E0C50}"/>
      </w:docPartPr>
      <w:docPartBody>
        <w:p w:rsidR="00000000" w:rsidRDefault="009D53D8">
          <w:pPr>
            <w:pStyle w:val="99511A698BE5461EAFF727DBDE1C9CA0"/>
          </w:pPr>
          <w:r w:rsidRPr="00D004AE">
            <w:rPr>
              <w:rStyle w:val="Nadpis1rovneChar"/>
            </w:rPr>
            <w:t>Obsah</w:t>
          </w:r>
        </w:p>
      </w:docPartBody>
    </w:docPart>
    <w:docPart>
      <w:docPartPr>
        <w:name w:val="A3B3457360D44E96B00801F86A8E9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91228-EE7D-4084-81DB-BE76CDA3449F}"/>
      </w:docPartPr>
      <w:docPartBody>
        <w:p w:rsidR="00000000" w:rsidRDefault="009D53D8">
          <w:pPr>
            <w:pStyle w:val="A3B3457360D44E96B00801F86A8E9F0E"/>
          </w:pPr>
          <w:r>
            <w:t>Tabuľka</w:t>
          </w:r>
          <w:r w:rsidRPr="0012247C">
            <w:t xml:space="preserve"> 1</w:t>
          </w:r>
        </w:p>
      </w:docPartBody>
    </w:docPart>
    <w:docPart>
      <w:docPartPr>
        <w:name w:val="3827CC4571544971A98B8A87042BC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D89BD-C03C-4153-B971-8006CCF1AC18}"/>
      </w:docPartPr>
      <w:docPartBody>
        <w:p w:rsidR="00000000" w:rsidRDefault="009D53D8">
          <w:pPr>
            <w:pStyle w:val="3827CC4571544971A98B8A87042BCF2B"/>
          </w:pPr>
          <w:r w:rsidRPr="0012247C">
            <w:t xml:space="preserve">Popis </w:t>
          </w:r>
          <w:r>
            <w:t>tabuľky</w:t>
          </w:r>
          <w:r w:rsidRPr="0012247C">
            <w:t>............</w:t>
          </w:r>
          <w:r>
            <w:t>.</w:t>
          </w:r>
          <w:r w:rsidRPr="0012247C">
            <w:t>..........................................</w:t>
          </w:r>
          <w:r>
            <w:t>.............</w:t>
          </w:r>
          <w:r w:rsidRPr="0012247C">
            <w:t>.........strana</w:t>
          </w:r>
        </w:p>
      </w:docPartBody>
    </w:docPart>
    <w:docPart>
      <w:docPartPr>
        <w:name w:val="043924BE165048A4AC1980E4CD024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0C574-7C5A-4CEB-A8AB-F2847B359849}"/>
      </w:docPartPr>
      <w:docPartBody>
        <w:p w:rsidR="00201548" w:rsidRPr="00713E60" w:rsidRDefault="009D53D8" w:rsidP="00201548">
          <w:pPr>
            <w:rPr>
              <w:color w:val="FF0000"/>
            </w:rPr>
          </w:pPr>
          <w:r w:rsidRPr="00713E60">
            <w:rPr>
              <w:color w:val="FF0000"/>
            </w:rPr>
            <w:t>WWW - srandicka</w:t>
          </w:r>
        </w:p>
        <w:p w:rsidR="00201548" w:rsidRPr="00713E60" w:rsidRDefault="009D53D8" w:rsidP="00201548">
          <w:pPr>
            <w:rPr>
              <w:color w:val="FF0000"/>
            </w:rPr>
          </w:pPr>
          <w:r w:rsidRPr="00713E60">
            <w:rPr>
              <w:color w:val="FF0000"/>
            </w:rPr>
            <w:t>sds - asd d a</w:t>
          </w:r>
        </w:p>
        <w:p w:rsidR="00000000" w:rsidRDefault="009D53D8">
          <w:pPr>
            <w:pStyle w:val="043924BE165048A4AC1980E4CD024E29"/>
          </w:pPr>
          <w:r w:rsidRPr="00713E60">
            <w:rPr>
              <w:color w:val="FF0000"/>
            </w:rPr>
            <w:t>sdf - sda sfas</w:t>
          </w:r>
          <w:r w:rsidRPr="00713E60">
            <w:rPr>
              <w:rStyle w:val="PlaceholderText"/>
              <w:color w:val="FF0000"/>
            </w:rPr>
            <w:t xml:space="preserve"> </w:t>
          </w:r>
        </w:p>
      </w:docPartBody>
    </w:docPart>
    <w:docPart>
      <w:docPartPr>
        <w:name w:val="274B2F3B12734B7ABD7D3F6735F2B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2E45F-ADA6-467C-9516-EEDE584DA8A4}"/>
      </w:docPartPr>
      <w:docPartBody>
        <w:p w:rsidR="00000000" w:rsidRDefault="009D53D8">
          <w:pPr>
            <w:pStyle w:val="274B2F3B12734B7ABD7D3F6735F2B916"/>
          </w:pPr>
          <w:r w:rsidRPr="00C87A2B">
            <w:rPr>
              <w:rStyle w:val="NadpisneslovanChar"/>
            </w:rPr>
            <w:t>Úvod</w:t>
          </w:r>
          <w:r>
            <w:rPr>
              <w:rStyle w:val="NadpisneslovanChar"/>
            </w:rPr>
            <w:tab/>
          </w:r>
        </w:p>
      </w:docPartBody>
    </w:docPart>
    <w:docPart>
      <w:docPartPr>
        <w:name w:val="F8155D86DFC94494BDB2E2B7A5893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4FB7E-6BD3-4341-8C91-2895DBD04520}"/>
      </w:docPartPr>
      <w:docPartBody>
        <w:p w:rsidR="00000000" w:rsidRDefault="009D53D8">
          <w:pPr>
            <w:pStyle w:val="F8155D86DFC94494BDB2E2B7A5893CC6"/>
          </w:pPr>
          <w:r w:rsidRPr="006E7ACB">
            <w:rPr>
              <w:rStyle w:val="ZakladnyChar"/>
              <w:color w:val="FF0000"/>
            </w:rPr>
            <w:t>V úvode autor stručne a výstižne charakterizuje stav poznania alebo praxe v oblasti, ktorá je predmetom záverečnej alebo habilitačnej</w:t>
          </w:r>
          <w:r w:rsidRPr="006E7ACB">
            <w:rPr>
              <w:rStyle w:val="ZakladnyChar"/>
              <w:color w:val="FF0000"/>
            </w:rPr>
            <w:t xml:space="preserve"> práce a oboznamuje čitateľa s významom, cieľmi a zámermi práce. Autor v úvode zdôrazňuje, prečo je práca dôležitá a prečo sa rozhodol spracovať danú tému. </w:t>
          </w:r>
        </w:p>
      </w:docPartBody>
    </w:docPart>
    <w:docPart>
      <w:docPartPr>
        <w:name w:val="CE8EA37E1900450A8F6FF9069168A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19A828-1B2C-424F-96C2-8A9FB306E9DC}"/>
      </w:docPartPr>
      <w:docPartBody>
        <w:p w:rsidR="00000000" w:rsidRDefault="009D53D8">
          <w:pPr>
            <w:pStyle w:val="CE8EA37E1900450A8F6FF9069168A776"/>
          </w:pPr>
          <w:r w:rsidRPr="00007A18">
            <w:t>VZOR CITÁCIE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B06C8"/>
    <w:multiLevelType w:val="multilevel"/>
    <w:tmpl w:val="D04CA010"/>
    <w:lvl w:ilvl="0">
      <w:start w:val="1"/>
      <w:numFmt w:val="decimal"/>
      <w:pStyle w:val="Nadpis1rovne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pStyle w:val="Nadpis2urovne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pStyle w:val="Nadpis3urovne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3D8"/>
    <w:rsid w:val="009D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02110914A44EE6B01E8C0B66E30BD3">
    <w:name w:val="CE02110914A44EE6B01E8C0B66E30BD3"/>
  </w:style>
  <w:style w:type="paragraph" w:customStyle="1" w:styleId="F912BC53C31F4404B7AD954107A92CFC">
    <w:name w:val="F912BC53C31F4404B7AD954107A92CFC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43E07BF003449C6BF745F6709D7E568">
    <w:name w:val="043E07BF003449C6BF745F6709D7E568"/>
  </w:style>
  <w:style w:type="paragraph" w:customStyle="1" w:styleId="5206245D3A654FE48FE8FEA83165CBAE">
    <w:name w:val="5206245D3A654FE48FE8FEA83165CBAE"/>
  </w:style>
  <w:style w:type="paragraph" w:customStyle="1" w:styleId="08B0656333D94856BF616ACB79433B90">
    <w:name w:val="08B0656333D94856BF616ACB79433B90"/>
  </w:style>
  <w:style w:type="paragraph" w:customStyle="1" w:styleId="8D0E243219984D2EBED9B77A3CABE250">
    <w:name w:val="8D0E243219984D2EBED9B77A3CABE250"/>
  </w:style>
  <w:style w:type="paragraph" w:customStyle="1" w:styleId="FAA533ED82384DC6831AC3F28C62FA8B">
    <w:name w:val="FAA533ED82384DC6831AC3F28C62FA8B"/>
  </w:style>
  <w:style w:type="paragraph" w:customStyle="1" w:styleId="70CC0084AAD64D048307AF5895CB1F11">
    <w:name w:val="70CC0084AAD64D048307AF5895CB1F11"/>
  </w:style>
  <w:style w:type="paragraph" w:customStyle="1" w:styleId="60F786EC5F3649CB8D863D3A977C8BD7">
    <w:name w:val="60F786EC5F3649CB8D863D3A977C8BD7"/>
  </w:style>
  <w:style w:type="paragraph" w:customStyle="1" w:styleId="BEA45085A30E416B842C759FD457A51E">
    <w:name w:val="BEA45085A30E416B842C759FD457A51E"/>
  </w:style>
  <w:style w:type="paragraph" w:customStyle="1" w:styleId="738C2D04576C4D058A3F6F35C8404204">
    <w:name w:val="738C2D04576C4D058A3F6F35C8404204"/>
  </w:style>
  <w:style w:type="paragraph" w:customStyle="1" w:styleId="05748ACA75DA4231BA39E179D0CDB319">
    <w:name w:val="05748ACA75DA4231BA39E179D0CDB319"/>
  </w:style>
  <w:style w:type="paragraph" w:customStyle="1" w:styleId="41E246F72AAE44998D308546A7939CBF">
    <w:name w:val="41E246F72AAE44998D308546A7939CBF"/>
  </w:style>
  <w:style w:type="paragraph" w:customStyle="1" w:styleId="9F84CE3E3131431299EB91519BBCA13A">
    <w:name w:val="9F84CE3E3131431299EB91519BBCA13A"/>
  </w:style>
  <w:style w:type="paragraph" w:customStyle="1" w:styleId="B9377FFF77CE488F8AE2662B69B4615C">
    <w:name w:val="B9377FFF77CE488F8AE2662B69B4615C"/>
  </w:style>
  <w:style w:type="paragraph" w:customStyle="1" w:styleId="Nadpis1rovne">
    <w:name w:val="Nadpis 1.úrovne"/>
    <w:next w:val="Normal"/>
    <w:link w:val="Nadpis1rovneChar"/>
    <w:autoRedefine/>
    <w:qFormat/>
    <w:pPr>
      <w:keepNext/>
      <w:keepLines/>
      <w:pageBreakBefore/>
      <w:numPr>
        <w:numId w:val="1"/>
      </w:numPr>
      <w:spacing w:after="320" w:line="240" w:lineRule="auto"/>
      <w:ind w:left="2133" w:hanging="1425"/>
    </w:pPr>
    <w:rPr>
      <w:rFonts w:ascii="Times New Roman" w:eastAsiaTheme="minorHAnsi" w:hAnsi="Times New Roman" w:cs="Times New Roman"/>
      <w:b/>
      <w:sz w:val="44"/>
      <w:szCs w:val="32"/>
      <w:lang w:val="sk-SK"/>
    </w:rPr>
  </w:style>
  <w:style w:type="character" w:customStyle="1" w:styleId="Nadpis1rovneChar">
    <w:name w:val="Nadpis 1.úrovne Char"/>
    <w:basedOn w:val="DefaultParagraphFont"/>
    <w:link w:val="Nadpis1rovne"/>
    <w:rPr>
      <w:rFonts w:ascii="Times New Roman" w:eastAsiaTheme="minorHAnsi" w:hAnsi="Times New Roman" w:cs="Times New Roman"/>
      <w:b/>
      <w:sz w:val="44"/>
      <w:szCs w:val="32"/>
      <w:lang w:val="sk-SK"/>
    </w:rPr>
  </w:style>
  <w:style w:type="paragraph" w:customStyle="1" w:styleId="Nadpis2urovne">
    <w:name w:val="Nadpis 2.urovne"/>
    <w:next w:val="Normal"/>
    <w:autoRedefine/>
    <w:qFormat/>
    <w:pPr>
      <w:keepNext/>
      <w:keepLines/>
      <w:numPr>
        <w:ilvl w:val="1"/>
        <w:numId w:val="1"/>
      </w:numPr>
      <w:spacing w:before="320" w:after="280" w:line="240" w:lineRule="auto"/>
    </w:pPr>
    <w:rPr>
      <w:rFonts w:ascii="Times New Roman" w:eastAsiaTheme="minorHAnsi" w:hAnsi="Times New Roman" w:cs="Times New Roman"/>
      <w:b/>
      <w:sz w:val="32"/>
      <w:szCs w:val="32"/>
      <w:lang w:val="sk-SK"/>
    </w:rPr>
  </w:style>
  <w:style w:type="paragraph" w:customStyle="1" w:styleId="Nadpis3urovne">
    <w:name w:val="Nadpis 3.urovne"/>
    <w:next w:val="Normal"/>
    <w:qFormat/>
    <w:pPr>
      <w:keepNext/>
      <w:keepLines/>
      <w:numPr>
        <w:ilvl w:val="2"/>
        <w:numId w:val="1"/>
      </w:numPr>
      <w:spacing w:before="280" w:after="280" w:line="240" w:lineRule="auto"/>
    </w:pPr>
    <w:rPr>
      <w:rFonts w:ascii="Times New Roman" w:eastAsiaTheme="minorHAnsi" w:hAnsi="Times New Roman" w:cs="Times New Roman"/>
      <w:b/>
      <w:sz w:val="28"/>
      <w:szCs w:val="32"/>
      <w:lang w:val="sk-SK"/>
    </w:rPr>
  </w:style>
  <w:style w:type="paragraph" w:customStyle="1" w:styleId="E61DED88AA344588B12413B2A565D452">
    <w:name w:val="E61DED88AA344588B12413B2A565D452"/>
  </w:style>
  <w:style w:type="paragraph" w:customStyle="1" w:styleId="C3938EFE80684E188CA859D3BA409140">
    <w:name w:val="C3938EFE80684E188CA859D3BA409140"/>
  </w:style>
  <w:style w:type="paragraph" w:customStyle="1" w:styleId="Zakladny">
    <w:name w:val="Zakladny"/>
    <w:link w:val="ZakladnyChar"/>
    <w:autoRedefine/>
    <w:qFormat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sz w:val="24"/>
      <w:szCs w:val="32"/>
      <w:lang w:val="sk-SK"/>
    </w:rPr>
  </w:style>
  <w:style w:type="character" w:customStyle="1" w:styleId="ZakladnyChar">
    <w:name w:val="Zakladny Char"/>
    <w:basedOn w:val="DefaultParagraphFont"/>
    <w:link w:val="Zakladny"/>
    <w:rPr>
      <w:rFonts w:ascii="Times New Roman" w:eastAsiaTheme="minorHAnsi" w:hAnsi="Times New Roman" w:cs="Times New Roman"/>
      <w:sz w:val="24"/>
      <w:szCs w:val="32"/>
      <w:lang w:val="sk-SK"/>
    </w:rPr>
  </w:style>
  <w:style w:type="paragraph" w:customStyle="1" w:styleId="653F1A8756F640768BE122D4F7D4F27F">
    <w:name w:val="653F1A8756F640768BE122D4F7D4F27F"/>
  </w:style>
  <w:style w:type="paragraph" w:customStyle="1" w:styleId="E8E740F8CE5B4318A32967152D83663A">
    <w:name w:val="E8E740F8CE5B4318A32967152D83663A"/>
  </w:style>
  <w:style w:type="paragraph" w:customStyle="1" w:styleId="A174F5589AE64E31BC11692B9F3F690C">
    <w:name w:val="A174F5589AE64E31BC11692B9F3F690C"/>
  </w:style>
  <w:style w:type="paragraph" w:customStyle="1" w:styleId="4FCD6EA78EAF4CCBA4FFCECF99265463">
    <w:name w:val="4FCD6EA78EAF4CCBA4FFCECF99265463"/>
  </w:style>
  <w:style w:type="paragraph" w:customStyle="1" w:styleId="AD91AE02EB674098BFBFC432A1B405AF">
    <w:name w:val="AD91AE02EB674098BFBFC432A1B405AF"/>
  </w:style>
  <w:style w:type="paragraph" w:customStyle="1" w:styleId="59386278E60143E9B7EFA587C8BB7D25">
    <w:name w:val="59386278E60143E9B7EFA587C8BB7D25"/>
  </w:style>
  <w:style w:type="paragraph" w:customStyle="1" w:styleId="738E7103A119475BA9F1925EC4DE6C2A">
    <w:name w:val="738E7103A119475BA9F1925EC4DE6C2A"/>
  </w:style>
  <w:style w:type="paragraph" w:customStyle="1" w:styleId="70C1E8D0CC8843FE8D7A587B3C79F335">
    <w:name w:val="70C1E8D0CC8843FE8D7A587B3C79F335"/>
  </w:style>
  <w:style w:type="paragraph" w:customStyle="1" w:styleId="903BC05FAA7540BC8E68E91CC91C0B36">
    <w:name w:val="903BC05FAA7540BC8E68E91CC91C0B36"/>
  </w:style>
  <w:style w:type="paragraph" w:customStyle="1" w:styleId="7DFB1FA2EDE54B75B585EF65CC2736D6">
    <w:name w:val="7DFB1FA2EDE54B75B585EF65CC2736D6"/>
  </w:style>
  <w:style w:type="paragraph" w:customStyle="1" w:styleId="5862D9A363D0400C92CD2D66E5A86D61">
    <w:name w:val="5862D9A363D0400C92CD2D66E5A86D61"/>
  </w:style>
  <w:style w:type="paragraph" w:customStyle="1" w:styleId="DCA8B802A29742CDB91582E51D41B9A1">
    <w:name w:val="DCA8B802A29742CDB91582E51D41B9A1"/>
  </w:style>
  <w:style w:type="paragraph" w:customStyle="1" w:styleId="D0EBB58D8CC546BCAB09F76D8341A744">
    <w:name w:val="D0EBB58D8CC546BCAB09F76D8341A744"/>
  </w:style>
  <w:style w:type="paragraph" w:customStyle="1" w:styleId="B94DE609A82E44B29349D6ABB6DDCA47">
    <w:name w:val="B94DE609A82E44B29349D6ABB6DDCA47"/>
  </w:style>
  <w:style w:type="paragraph" w:customStyle="1" w:styleId="E305608078654BEC89EE12C03FD26BD2">
    <w:name w:val="E305608078654BEC89EE12C03FD26BD2"/>
  </w:style>
  <w:style w:type="paragraph" w:customStyle="1" w:styleId="9DDAB26937494BA68977545018D63C1F">
    <w:name w:val="9DDAB26937494BA68977545018D63C1F"/>
  </w:style>
  <w:style w:type="paragraph" w:customStyle="1" w:styleId="04EFD19C47A04DC18D581D200397055E">
    <w:name w:val="04EFD19C47A04DC18D581D200397055E"/>
  </w:style>
  <w:style w:type="paragraph" w:customStyle="1" w:styleId="A19DE77C8881446CB72D1CA46DF0BA4C">
    <w:name w:val="A19DE77C8881446CB72D1CA46DF0BA4C"/>
  </w:style>
  <w:style w:type="paragraph" w:customStyle="1" w:styleId="A30886EC9C1A4B4F90D9DF704CEA5CE5">
    <w:name w:val="A30886EC9C1A4B4F90D9DF704CEA5CE5"/>
  </w:style>
  <w:style w:type="paragraph" w:customStyle="1" w:styleId="186064B9F8644AD7BE67B1D35A194B31">
    <w:name w:val="186064B9F8644AD7BE67B1D35A194B31"/>
  </w:style>
  <w:style w:type="paragraph" w:customStyle="1" w:styleId="E6D0B4F818444924883B7456F082EB60">
    <w:name w:val="E6D0B4F818444924883B7456F082EB60"/>
  </w:style>
  <w:style w:type="paragraph" w:customStyle="1" w:styleId="9EB84464D783427488C90AF2ED69867D">
    <w:name w:val="9EB84464D783427488C90AF2ED69867D"/>
  </w:style>
  <w:style w:type="paragraph" w:customStyle="1" w:styleId="60E474A0258C469BADC95D75ABEFCBAF">
    <w:name w:val="60E474A0258C469BADC95D75ABEFCBAF"/>
  </w:style>
  <w:style w:type="paragraph" w:customStyle="1" w:styleId="60AC884AF2624B9EB94FF945A1DEBB42">
    <w:name w:val="60AC884AF2624B9EB94FF945A1DEBB42"/>
  </w:style>
  <w:style w:type="paragraph" w:customStyle="1" w:styleId="30A33747F043438BAC6C88C442C211E0">
    <w:name w:val="30A33747F043438BAC6C88C442C211E0"/>
  </w:style>
  <w:style w:type="paragraph" w:customStyle="1" w:styleId="F5CB9B296A4C43D5A455FAD2BC696DDC">
    <w:name w:val="F5CB9B296A4C43D5A455FAD2BC696DDC"/>
  </w:style>
  <w:style w:type="paragraph" w:customStyle="1" w:styleId="F1D0FA750A7948B09BEE5CD62E1CB6AD">
    <w:name w:val="F1D0FA750A7948B09BEE5CD62E1CB6AD"/>
  </w:style>
  <w:style w:type="paragraph" w:customStyle="1" w:styleId="B47E50E3432B475F951B1835F7C067EA">
    <w:name w:val="B47E50E3432B475F951B1835F7C067EA"/>
  </w:style>
  <w:style w:type="paragraph" w:customStyle="1" w:styleId="8A287F6DCD314639A909E9276E456873">
    <w:name w:val="8A287F6DCD314639A909E9276E456873"/>
  </w:style>
  <w:style w:type="paragraph" w:customStyle="1" w:styleId="1F1CBFFC16DC45FEB23C71D4CF3AECA3">
    <w:name w:val="1F1CBFFC16DC45FEB23C71D4CF3AECA3"/>
  </w:style>
  <w:style w:type="paragraph" w:customStyle="1" w:styleId="B5B2E1B306CB466E9EBC405C870AAB57">
    <w:name w:val="B5B2E1B306CB466E9EBC405C870AAB57"/>
  </w:style>
  <w:style w:type="paragraph" w:customStyle="1" w:styleId="243C47FFED0F4E5FA7C845D3C4B58CDA">
    <w:name w:val="243C47FFED0F4E5FA7C845D3C4B58CDA"/>
  </w:style>
  <w:style w:type="paragraph" w:customStyle="1" w:styleId="B9DA74DA948D455B84AC4BE4797FA0CE">
    <w:name w:val="B9DA74DA948D455B84AC4BE4797FA0CE"/>
  </w:style>
  <w:style w:type="paragraph" w:customStyle="1" w:styleId="EAA4838138AC49D0850E37443E6C3473">
    <w:name w:val="EAA4838138AC49D0850E37443E6C3473"/>
  </w:style>
  <w:style w:type="paragraph" w:customStyle="1" w:styleId="78C180B60C93497E9D35A5BBBAC14EFC">
    <w:name w:val="78C180B60C93497E9D35A5BBBAC14EFC"/>
  </w:style>
  <w:style w:type="paragraph" w:customStyle="1" w:styleId="518700A7E69E4F498AAEBF32D2316146">
    <w:name w:val="518700A7E69E4F498AAEBF32D2316146"/>
  </w:style>
  <w:style w:type="paragraph" w:customStyle="1" w:styleId="38D6DEE615944A9E82EBC958F93A5CC4">
    <w:name w:val="38D6DEE615944A9E82EBC958F93A5CC4"/>
  </w:style>
  <w:style w:type="paragraph" w:customStyle="1" w:styleId="1B8EC4D217BB4C00A3B3FC0F731403D6">
    <w:name w:val="1B8EC4D217BB4C00A3B3FC0F731403D6"/>
  </w:style>
  <w:style w:type="paragraph" w:customStyle="1" w:styleId="06E752F1488043AB9E8525080F0CB0B3">
    <w:name w:val="06E752F1488043AB9E8525080F0CB0B3"/>
  </w:style>
  <w:style w:type="paragraph" w:customStyle="1" w:styleId="D029EC2A8C454345AEB31CA8BDB489E7">
    <w:name w:val="D029EC2A8C454345AEB31CA8BDB489E7"/>
  </w:style>
  <w:style w:type="paragraph" w:customStyle="1" w:styleId="3FFC1578D0FD49B9B723CCC881D24CC2">
    <w:name w:val="3FFC1578D0FD49B9B723CCC881D24CC2"/>
  </w:style>
  <w:style w:type="paragraph" w:customStyle="1" w:styleId="A75D1C1F48214389862EB28D3CBF8D71">
    <w:name w:val="A75D1C1F48214389862EB28D3CBF8D71"/>
  </w:style>
  <w:style w:type="paragraph" w:customStyle="1" w:styleId="DEE9D8A55ED645B6A7C6124DB6E24455">
    <w:name w:val="DEE9D8A55ED645B6A7C6124DB6E24455"/>
  </w:style>
  <w:style w:type="paragraph" w:customStyle="1" w:styleId="820088DC0B9840F1BEFF7330E9C620D9">
    <w:name w:val="820088DC0B9840F1BEFF7330E9C620D9"/>
  </w:style>
  <w:style w:type="paragraph" w:customStyle="1" w:styleId="1805682A41054C6DA607A0AB52B0E42C">
    <w:name w:val="1805682A41054C6DA607A0AB52B0E42C"/>
  </w:style>
  <w:style w:type="paragraph" w:customStyle="1" w:styleId="27AAC32944ED49F6ACF6F4D36DB7E638">
    <w:name w:val="27AAC32944ED49F6ACF6F4D36DB7E638"/>
  </w:style>
  <w:style w:type="paragraph" w:customStyle="1" w:styleId="26869A57638B40C0B8851C6881AE1E87">
    <w:name w:val="26869A57638B40C0B8851C6881AE1E87"/>
  </w:style>
  <w:style w:type="paragraph" w:customStyle="1" w:styleId="D9304D1179F741039B50CE8B96016EB1">
    <w:name w:val="D9304D1179F741039B50CE8B96016EB1"/>
  </w:style>
  <w:style w:type="paragraph" w:customStyle="1" w:styleId="5C5409A7B24A454ABFD3304632B8A0D9">
    <w:name w:val="5C5409A7B24A454ABFD3304632B8A0D9"/>
  </w:style>
  <w:style w:type="paragraph" w:customStyle="1" w:styleId="5C9D20E169FE4D99847DE104618991F9">
    <w:name w:val="5C9D20E169FE4D99847DE104618991F9"/>
  </w:style>
  <w:style w:type="paragraph" w:customStyle="1" w:styleId="99511A698BE5461EAFF727DBDE1C9CA0">
    <w:name w:val="99511A698BE5461EAFF727DBDE1C9CA0"/>
  </w:style>
  <w:style w:type="paragraph" w:customStyle="1" w:styleId="A3B3457360D44E96B00801F86A8E9F0E">
    <w:name w:val="A3B3457360D44E96B00801F86A8E9F0E"/>
  </w:style>
  <w:style w:type="paragraph" w:customStyle="1" w:styleId="3827CC4571544971A98B8A87042BCF2B">
    <w:name w:val="3827CC4571544971A98B8A87042BCF2B"/>
  </w:style>
  <w:style w:type="paragraph" w:customStyle="1" w:styleId="043924BE165048A4AC1980E4CD024E29">
    <w:name w:val="043924BE165048A4AC1980E4CD024E29"/>
  </w:style>
  <w:style w:type="paragraph" w:customStyle="1" w:styleId="Nadpisneslovan">
    <w:name w:val="Nadpis nečíslovaný"/>
    <w:basedOn w:val="Normal"/>
    <w:next w:val="Normal"/>
    <w:link w:val="NadpisneslovanChar"/>
    <w:qFormat/>
    <w:pPr>
      <w:keepNext/>
      <w:keepLines/>
      <w:pageBreakBefore/>
      <w:spacing w:after="320" w:line="240" w:lineRule="auto"/>
    </w:pPr>
    <w:rPr>
      <w:rFonts w:ascii="Times New Roman" w:eastAsiaTheme="minorHAnsi" w:hAnsi="Times New Roman" w:cs="Times New Roman"/>
      <w:b/>
      <w:sz w:val="44"/>
      <w:szCs w:val="32"/>
      <w:lang w:val="sk-SK"/>
    </w:rPr>
  </w:style>
  <w:style w:type="character" w:customStyle="1" w:styleId="NadpisneslovanChar">
    <w:name w:val="Nadpis nečíslovaný Char"/>
    <w:basedOn w:val="DefaultParagraphFont"/>
    <w:link w:val="Nadpisneslovan"/>
    <w:rPr>
      <w:rFonts w:ascii="Times New Roman" w:eastAsiaTheme="minorHAnsi" w:hAnsi="Times New Roman" w:cs="Times New Roman"/>
      <w:b/>
      <w:sz w:val="44"/>
      <w:szCs w:val="32"/>
      <w:lang w:val="sk-SK"/>
    </w:rPr>
  </w:style>
  <w:style w:type="paragraph" w:customStyle="1" w:styleId="274B2F3B12734B7ABD7D3F6735F2B916">
    <w:name w:val="274B2F3B12734B7ABD7D3F6735F2B916"/>
  </w:style>
  <w:style w:type="paragraph" w:customStyle="1" w:styleId="F8155D86DFC94494BDB2E2B7A5893CC6">
    <w:name w:val="F8155D86DFC94494BDB2E2B7A5893CC6"/>
  </w:style>
  <w:style w:type="paragraph" w:customStyle="1" w:styleId="CE8EA37E1900450A8F6FF9069168A776">
    <w:name w:val="CE8EA37E1900450A8F6FF9069168A7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Pra07</b:Tag>
    <b:SourceType>Book</b:SourceType>
    <b:Guid>{EE9912D7-BEEA-41BA-BC10-E8265E91D8BD}</b:Guid>
    <b:Author>
      <b:Author>
        <b:NameList>
          <b:Person>
            <b:Last>Prata</b:Last>
            <b:First>Stephen</b:First>
          </b:Person>
        </b:NameList>
      </b:Author>
      <b:Translator>
        <b:NameList>
          <b:Person>
            <b:Last>Sokol Boris</b:Last>
            <b:First>Vozák</b:First>
            <b:Middle>David, Beroun Libor, Dokoupil Petr, Ptáček Lubomír</b:Middle>
          </b:Person>
        </b:NameList>
      </b:Translator>
    </b:Author>
    <b:Title>Mistrovství v C++</b:Title>
    <b:Year>2007</b:Year>
    <b:City>Praha</b:City>
    <b:Publisher>Computer Press</b:Publisher>
    <b:StandardNumber>ISBN: 8025117491</b:StandardNumber>
    <b:LCID>1051</b:LCID>
    <b:Pages>1119</b:Pages>
    <b:Edition>3</b:Edition>
    <b:RefOrder>1</b:RefOrder>
  </b:Source>
</b:Sourc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77984FCD-90C3-414C-9616-A828D3018E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EDBFD0-BBAC-4566-9C67-CE4E0F2888F6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sablonaZP.dotx</Template>
  <TotalTime>8</TotalTime>
  <Pages>21</Pages>
  <Words>1792</Words>
  <Characters>10215</Characters>
  <Application>Microsoft Office Word</Application>
  <DocSecurity>0</DocSecurity>
  <Lines>85</Lines>
  <Paragraphs>23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kaivt fei stu</Company>
  <LinksUpToDate>false</LinksUpToDate>
  <CharactersWithSpaces>11984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Šimon Babic</dc:creator>
  <cp:lastModifiedBy>Šimon Babic</cp:lastModifiedBy>
  <cp:revision>1</cp:revision>
  <dcterms:created xsi:type="dcterms:W3CDTF">2022-02-28T16:36:00Z</dcterms:created>
  <dcterms:modified xsi:type="dcterms:W3CDTF">2022-02-28T16:44:00Z</dcterms:modified>
</cp:coreProperties>
</file>